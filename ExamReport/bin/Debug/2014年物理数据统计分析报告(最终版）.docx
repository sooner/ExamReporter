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F003A7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F003A7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F003A7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subject"/>
      <w:bookmarkStart w:id="2" w:name="QX_subject"/>
      <w:r>
        <w:rPr>
          <w:rFonts w:ascii="楷体_GB2312" w:eastAsia="楷体_GB2312" w:hAnsi="宋体" w:hint="eastAsia"/>
          <w:sz w:val="52"/>
          <w:szCs w:val="52"/>
        </w:rPr>
        <w:t>理科综合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物理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1"/>
      <w:bookmarkEnd w:id="2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3" w:name="date"/>
      <w:r>
        <w:rPr>
          <w:rFonts w:ascii="宋体" w:hAnsi="宋体"/>
          <w:sz w:val="36"/>
          <w:szCs w:val="36"/>
        </w:rPr>
        <w:t>2013年7月</w:t>
      </w:r>
      <w:bookmarkEnd w:id="3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F003A7" w:rsidRDefault="00F003A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378074872" w:history="1">
        <w:r w:rsidRPr="009A29B3">
          <w:rPr>
            <w:rStyle w:val="a6"/>
            <w:rFonts w:hint="eastAsia"/>
            <w:noProof/>
          </w:rPr>
          <w:t>第一部分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73" w:history="1">
        <w:r w:rsidRPr="009A29B3">
          <w:rPr>
            <w:rStyle w:val="a6"/>
            <w:rFonts w:hint="eastAsia"/>
            <w:noProof/>
          </w:rPr>
          <w:t>一、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74" w:history="1">
        <w:r w:rsidRPr="009A29B3">
          <w:rPr>
            <w:rStyle w:val="a6"/>
            <w:rFonts w:hint="eastAsia"/>
            <w:noProof/>
          </w:rPr>
          <w:t>二、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75" w:history="1">
        <w:r w:rsidRPr="009A29B3">
          <w:rPr>
            <w:rStyle w:val="a6"/>
            <w:rFonts w:hint="eastAsia"/>
            <w:noProof/>
          </w:rPr>
          <w:t>(</w:t>
        </w:r>
        <w:r w:rsidRPr="009A29B3">
          <w:rPr>
            <w:rStyle w:val="a6"/>
            <w:rFonts w:hint="eastAsia"/>
            <w:noProof/>
          </w:rPr>
          <w:t>一</w:t>
        </w:r>
        <w:r w:rsidRPr="009A29B3">
          <w:rPr>
            <w:rStyle w:val="a6"/>
            <w:rFonts w:hint="eastAsia"/>
            <w:noProof/>
          </w:rPr>
          <w:t xml:space="preserve">) </w:t>
        </w:r>
        <w:r w:rsidRPr="009A29B3">
          <w:rPr>
            <w:rStyle w:val="a6"/>
            <w:rFonts w:hint="eastAsia"/>
            <w:noProof/>
          </w:rPr>
          <w:t>理综主客观题组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76" w:history="1">
        <w:r w:rsidRPr="009A29B3">
          <w:rPr>
            <w:rStyle w:val="a6"/>
            <w:rFonts w:hint="eastAsia"/>
            <w:noProof/>
          </w:rPr>
          <w:t>第二部分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物理统计分析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77" w:history="1">
        <w:r w:rsidRPr="009A29B3">
          <w:rPr>
            <w:rStyle w:val="a6"/>
            <w:rFonts w:hint="eastAsia"/>
            <w:noProof/>
          </w:rPr>
          <w:t>一、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78" w:history="1">
        <w:r w:rsidRPr="009A29B3">
          <w:rPr>
            <w:rStyle w:val="a6"/>
            <w:rFonts w:hint="eastAsia"/>
            <w:noProof/>
          </w:rPr>
          <w:t>二、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79" w:history="1">
        <w:r w:rsidRPr="009A29B3">
          <w:rPr>
            <w:rStyle w:val="a6"/>
            <w:rFonts w:hint="eastAsia"/>
            <w:noProof/>
          </w:rPr>
          <w:t>(</w:t>
        </w:r>
        <w:r w:rsidRPr="009A29B3">
          <w:rPr>
            <w:rStyle w:val="a6"/>
            <w:rFonts w:hint="eastAsia"/>
            <w:noProof/>
          </w:rPr>
          <w:t>一</w:t>
        </w:r>
        <w:r w:rsidRPr="009A29B3">
          <w:rPr>
            <w:rStyle w:val="a6"/>
            <w:rFonts w:hint="eastAsia"/>
            <w:noProof/>
          </w:rPr>
          <w:t xml:space="preserve">) </w:t>
        </w:r>
        <w:r w:rsidRPr="009A29B3">
          <w:rPr>
            <w:rStyle w:val="a6"/>
            <w:rFonts w:hint="eastAsia"/>
            <w:noProof/>
          </w:rPr>
          <w:t>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80" w:history="1">
        <w:r w:rsidRPr="009A29B3">
          <w:rPr>
            <w:rStyle w:val="a6"/>
            <w:rFonts w:hint="eastAsia"/>
            <w:noProof/>
          </w:rPr>
          <w:t>(</w:t>
        </w:r>
        <w:r w:rsidRPr="009A29B3">
          <w:rPr>
            <w:rStyle w:val="a6"/>
            <w:rFonts w:hint="eastAsia"/>
            <w:noProof/>
          </w:rPr>
          <w:t>二</w:t>
        </w:r>
        <w:r w:rsidRPr="009A29B3">
          <w:rPr>
            <w:rStyle w:val="a6"/>
            <w:rFonts w:hint="eastAsia"/>
            <w:noProof/>
          </w:rPr>
          <w:t xml:space="preserve">) </w:t>
        </w:r>
        <w:r w:rsidRPr="009A29B3">
          <w:rPr>
            <w:rStyle w:val="a6"/>
            <w:rFonts w:hint="eastAsia"/>
            <w:noProof/>
          </w:rPr>
          <w:t>知识组块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81" w:history="1">
        <w:r w:rsidRPr="009A29B3">
          <w:rPr>
            <w:rStyle w:val="a6"/>
            <w:rFonts w:hint="eastAsia"/>
            <w:noProof/>
          </w:rPr>
          <w:t>(</w:t>
        </w:r>
        <w:r w:rsidRPr="009A29B3">
          <w:rPr>
            <w:rStyle w:val="a6"/>
            <w:rFonts w:hint="eastAsia"/>
            <w:noProof/>
          </w:rPr>
          <w:t>三</w:t>
        </w:r>
        <w:r w:rsidRPr="009A29B3">
          <w:rPr>
            <w:rStyle w:val="a6"/>
            <w:rFonts w:hint="eastAsia"/>
            <w:noProof/>
          </w:rPr>
          <w:t xml:space="preserve">) </w:t>
        </w:r>
        <w:r w:rsidRPr="009A29B3">
          <w:rPr>
            <w:rStyle w:val="a6"/>
            <w:rFonts w:hint="eastAsia"/>
            <w:noProof/>
          </w:rPr>
          <w:t>能力组块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82" w:history="1">
        <w:r w:rsidRPr="009A29B3">
          <w:rPr>
            <w:rStyle w:val="a6"/>
            <w:rFonts w:hint="eastAsia"/>
            <w:noProof/>
          </w:rPr>
          <w:t>三、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003A7" w:rsidRDefault="00F003A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8074883" w:history="1">
        <w:r w:rsidRPr="009A29B3">
          <w:rPr>
            <w:rStyle w:val="a6"/>
            <w:rFonts w:hint="eastAsia"/>
            <w:noProof/>
          </w:rPr>
          <w:t>四、</w:t>
        </w:r>
        <w:r w:rsidRPr="009A29B3">
          <w:rPr>
            <w:rStyle w:val="a6"/>
            <w:rFonts w:hint="eastAsia"/>
            <w:noProof/>
          </w:rPr>
          <w:t xml:space="preserve"> </w:t>
        </w:r>
        <w:r w:rsidRPr="009A29B3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_Toc378074883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90396C" w:rsidRDefault="00F003A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F003A7" w:rsidRDefault="00F003A7" w:rsidP="00F003A7">
      <w:pPr>
        <w:pStyle w:val="ExamTitle0"/>
        <w:rPr>
          <w:rFonts w:hint="eastAsia"/>
        </w:rPr>
      </w:pPr>
      <w:bookmarkStart w:id="4" w:name="_Toc378074872"/>
      <w:r>
        <w:rPr>
          <w:rFonts w:hint="eastAsia"/>
        </w:rPr>
        <w:lastRenderedPageBreak/>
        <w:t>整体统计分析</w:t>
      </w:r>
      <w:bookmarkEnd w:id="4"/>
    </w:p>
    <w:p w:rsidR="00F003A7" w:rsidRDefault="00F003A7" w:rsidP="00F003A7">
      <w:pPr>
        <w:pStyle w:val="ExamTitle1"/>
        <w:rPr>
          <w:rFonts w:hint="eastAsia"/>
        </w:rPr>
      </w:pPr>
      <w:bookmarkStart w:id="5" w:name="_Toc378074873"/>
      <w:r>
        <w:rPr>
          <w:rFonts w:hint="eastAsia"/>
        </w:rPr>
        <w:t>总体分析</w:t>
      </w:r>
      <w:bookmarkEnd w:id="5"/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292.0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176.88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48.27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179.14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165.0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-0.13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-0.48</w:t>
            </w:r>
          </w:p>
        </w:tc>
      </w:tr>
    </w:tbl>
    <w:p w:rsidR="004268B6" w:rsidRDefault="004268B6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16C8AE7" wp14:editId="2059F48D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科目整体分析表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46.14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12.53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60.37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17.67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23.37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1.92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2.14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4.14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4.79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6.49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3353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10.42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10.89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7881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13225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16733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17627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18883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45.82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19785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20435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21053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24863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59.45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26427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26758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27064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27356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27675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28281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29507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29782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30351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30597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31163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31440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31722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31980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77.81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32790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33276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33511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33754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33966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34197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34452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34669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82.90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34926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35350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35551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35772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35995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36172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86.49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36342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86.90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36513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36678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36865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37033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37181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37341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37494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89.66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37650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37788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37943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38085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38236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38372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38524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92.12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38660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38792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38915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39043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39150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39247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39367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94.59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39650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94.81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39724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39974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95.59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40048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40112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95.92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40178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40261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40348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96.61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40519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96.89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40592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40656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40699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40760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40807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40857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40909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97.82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40946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40991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41027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41072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41106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41147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41183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41307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41342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41374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41397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99.42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99.45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41630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41682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41777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41783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41798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 w:rsidP="00F003A7">
      <w:pPr>
        <w:pStyle w:val="ExamTitle1"/>
        <w:rPr>
          <w:rFonts w:hint="eastAsia"/>
        </w:rPr>
      </w:pPr>
      <w:bookmarkStart w:id="6" w:name="_Toc378074874"/>
      <w:r>
        <w:rPr>
          <w:rFonts w:hint="eastAsia"/>
        </w:rPr>
        <w:t>题组分析</w:t>
      </w:r>
      <w:bookmarkEnd w:id="6"/>
    </w:p>
    <w:p w:rsidR="00F003A7" w:rsidRDefault="00F003A7" w:rsidP="00F003A7">
      <w:pPr>
        <w:pStyle w:val="ExamTitle2"/>
        <w:rPr>
          <w:rFonts w:hint="eastAsia"/>
        </w:rPr>
      </w:pPr>
      <w:bookmarkStart w:id="7" w:name="_Toc378074875"/>
      <w:r>
        <w:rPr>
          <w:rFonts w:hint="eastAsia"/>
        </w:rPr>
        <w:t>理综主客观题组</w:t>
      </w:r>
      <w:bookmarkEnd w:id="7"/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理综客观题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20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20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理综客观题总分分布表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78.79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21.54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理综客观题分数分布表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F7A7376" wp14:editId="4C06FBA2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理综客观题难度曲线图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199C61B" wp14:editId="69C90414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58.92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162.02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209.90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263.86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理综主观题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11</w:t>
      </w:r>
      <w:r>
        <w:rPr>
          <w:rFonts w:hint="eastAsia"/>
        </w:rPr>
        <w:t>道试题，题号是：</w:t>
      </w:r>
      <w:r>
        <w:t>21</w:t>
      </w:r>
      <w:r>
        <w:rPr>
          <w:rFonts w:hint="eastAsia"/>
        </w:rPr>
        <w:t>～</w:t>
      </w:r>
      <w:r>
        <w:t>31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理综主观题总分分布表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98.09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30.82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理综主观题分数分布表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E762EB5" wp14:editId="713D2FF8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理综主观题难度曲线图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A8F95F0" wp14:editId="616A49C4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理综主观题分组分析表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71.14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72.90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81.81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88.14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96.90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137.74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156.92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158.81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162.80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169.44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173.61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182.66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186.61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190.79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197.23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214.99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218.42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224.36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227.78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230.02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231.85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240.89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243.51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248.35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249.13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251.82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256.08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256.77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267.32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274.25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276.45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278.13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283.76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286.00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287.57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0"/>
        <w:rPr>
          <w:rFonts w:hint="eastAsia"/>
        </w:rPr>
      </w:pPr>
      <w:bookmarkStart w:id="8" w:name="_Toc378074876"/>
      <w:r>
        <w:rPr>
          <w:rFonts w:hint="eastAsia"/>
        </w:rPr>
        <w:t>物理统计分析</w:t>
      </w:r>
      <w:bookmarkEnd w:id="8"/>
    </w:p>
    <w:p w:rsidR="00F003A7" w:rsidRDefault="00F003A7" w:rsidP="00F003A7">
      <w:pPr>
        <w:pStyle w:val="ExamTitle1"/>
        <w:rPr>
          <w:rFonts w:hint="eastAsia"/>
        </w:rPr>
      </w:pPr>
      <w:bookmarkStart w:id="9" w:name="_Toc378074877"/>
      <w:r>
        <w:rPr>
          <w:rFonts w:hint="eastAsia"/>
        </w:rPr>
        <w:t>总体分析</w:t>
      </w:r>
      <w:bookmarkEnd w:id="9"/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23.37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71.62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-0.64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32BB261" wp14:editId="64F16CF7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F6E04A8" wp14:editId="5198F357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4.48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3.83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13.08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13.98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3.70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9.50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6.28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3.99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4.77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21_1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21_2</w:t>
            </w:r>
          </w:p>
        </w:tc>
        <w:tc>
          <w:tcPr>
            <w:tcW w:w="963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1.34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-0.02</w:t>
            </w:r>
          </w:p>
        </w:tc>
        <w:tc>
          <w:tcPr>
            <w:tcW w:w="964" w:type="dxa"/>
            <w:shd w:val="clear" w:color="auto" w:fill="E6E6E6"/>
          </w:tcPr>
          <w:p w:rsidR="00F003A7" w:rsidRDefault="00F003A7" w:rsidP="00F003A7">
            <w:pPr>
              <w:pStyle w:val="TableContent2"/>
            </w:pPr>
            <w:r>
              <w:t>-0.06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21_3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21_41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21_42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21_5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21_6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22_1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5.69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22_2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22_3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4.23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23_1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23_2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3.28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23_3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24_1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24_2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24_3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3.98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29.82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11.62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13.32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40.55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14.38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14.69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19.65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12.36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9.03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37.86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9.42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19.99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9.00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4.48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8.71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6.20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理解能力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12.75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5.59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11.71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推理能力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10.81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5.27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10.47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实验能力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15.86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15.64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应用能力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23.69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8.31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14.66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探究能力</w:t>
            </w:r>
          </w:p>
        </w:tc>
        <w:tc>
          <w:tcPr>
            <w:tcW w:w="963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6.97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6.45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6.46</w:t>
            </w:r>
          </w:p>
        </w:tc>
        <w:tc>
          <w:tcPr>
            <w:tcW w:w="964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5.68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10.92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5373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5830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18.59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8230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19.68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24.61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31.12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13582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15954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17172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17764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46.89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21465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22068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22696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23295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26441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27007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27626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28238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29426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30591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31154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31719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32230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32728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33248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33765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34297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34766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35235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84.25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35690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36140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86.42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36534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36924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37303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37619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37970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90.79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38303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91.59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38601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38909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39174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39660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39879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40050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40207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96.14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40362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40523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96.90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40658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40791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40900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41016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41109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41354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98.89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41485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41537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41580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41631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41665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41689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41741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41754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41770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41793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41796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41806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41815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41818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</w:t>
            </w:r>
          </w:p>
        </w:tc>
        <w:tc>
          <w:tcPr>
            <w:tcW w:w="192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1928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1"/>
        <w:rPr>
          <w:rFonts w:hint="eastAsia"/>
        </w:rPr>
      </w:pPr>
      <w:bookmarkStart w:id="10" w:name="_Toc378074878"/>
      <w:r>
        <w:rPr>
          <w:rFonts w:hint="eastAsia"/>
        </w:rPr>
        <w:t>题组分析</w:t>
      </w:r>
      <w:bookmarkEnd w:id="10"/>
    </w:p>
    <w:p w:rsidR="00F003A7" w:rsidRDefault="00F003A7" w:rsidP="00F003A7">
      <w:pPr>
        <w:pStyle w:val="ExamTitle2"/>
        <w:rPr>
          <w:rFonts w:hint="eastAsia"/>
        </w:rPr>
      </w:pPr>
      <w:bookmarkStart w:id="11" w:name="_Toc378074879"/>
      <w:r>
        <w:rPr>
          <w:rFonts w:hint="eastAsia"/>
        </w:rPr>
        <w:t>主客观题组</w:t>
      </w:r>
      <w:bookmarkEnd w:id="11"/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8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～</w:t>
      </w:r>
      <w:r>
        <w:t>20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29.82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11.62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13.32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C743DE7" wp14:editId="08162253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9870D2D" wp14:editId="21D69163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121.66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137.66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6459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155.75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21</w:t>
      </w:r>
      <w:r>
        <w:rPr>
          <w:rFonts w:hint="eastAsia"/>
        </w:rPr>
        <w:t>～</w:t>
      </w:r>
      <w:r>
        <w:t>24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40.55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14.38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14.69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DC1E7CB" wp14:editId="1597A896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EC69A46" wp14:editId="24348641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58.82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68.61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75.59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86.89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96.14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137.65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149.42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159.64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164.25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177.12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189.28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212.67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227.47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230.24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248.70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249.86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257.36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268.66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2"/>
        <w:rPr>
          <w:rFonts w:hint="eastAsia"/>
        </w:rPr>
      </w:pPr>
      <w:bookmarkStart w:id="12" w:name="_Toc378074880"/>
      <w:r>
        <w:rPr>
          <w:rFonts w:hint="eastAsia"/>
        </w:rPr>
        <w:t>知识组块</w:t>
      </w:r>
      <w:bookmarkEnd w:id="12"/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力学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、</w:t>
      </w:r>
      <w:r>
        <w:t>23</w:t>
      </w:r>
      <w:r>
        <w:rPr>
          <w:rFonts w:hint="eastAsia"/>
        </w:rPr>
        <w:t>、</w:t>
      </w:r>
      <w:r>
        <w:t>24_2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19.65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12.36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9.03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F5A28CB" wp14:editId="09205F8D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5435738" wp14:editId="2A4D9AEE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力学分组分析表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162.62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172.92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189.57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197.07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204.38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229.07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245.29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243.41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电学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17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24_1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37.86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9.42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19.99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190CFB6" wp14:editId="1C723167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AA1DAAB" wp14:editId="5CBA3BEF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电学分组分析表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83.12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89.70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101.78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108.66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124.42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137.19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167.23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3.76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203.49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225.76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225.68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热学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13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9.00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D97A2AC" wp14:editId="3AE0D501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E6D4925" wp14:editId="1E75EE88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热学分组分析表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32188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光学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14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8.71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85508F0" wp14:editId="69889904">
            <wp:extent cx="5057143" cy="25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DBA7B73" wp14:editId="78B9ACEA">
            <wp:extent cx="5057143" cy="25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光学分组分析表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31238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188.82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原子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20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6.20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24F8F96" wp14:editId="7FDF42AC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7356334" wp14:editId="52B45E96">
            <wp:extent cx="5057143" cy="25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原子分组分析表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2"/>
        <w:rPr>
          <w:rFonts w:hint="eastAsia"/>
        </w:rPr>
      </w:pPr>
      <w:bookmarkStart w:id="13" w:name="_Toc378074881"/>
      <w:r>
        <w:rPr>
          <w:rFonts w:hint="eastAsia"/>
        </w:rPr>
        <w:t>能力组块</w:t>
      </w:r>
      <w:bookmarkEnd w:id="13"/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理解能力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～</w:t>
      </w:r>
      <w:r>
        <w:t>15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12.75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5.59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11.71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理解能力分数分布表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14553AA" wp14:editId="39976686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理解能力难度曲线图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A6F8FC1" wp14:editId="19EECF86">
            <wp:extent cx="5057143" cy="25809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43.96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推理能力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16</w:t>
      </w:r>
      <w:r>
        <w:rPr>
          <w:rFonts w:hint="eastAsia"/>
        </w:rPr>
        <w:t>～</w:t>
      </w:r>
      <w:r>
        <w:t>18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10.81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5.27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10.47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0.40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推理能力分数分布表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7B9EF3B" wp14:editId="4BCEE6BD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推理能力难度曲线图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A28EA7B" wp14:editId="52A4BF3F">
            <wp:extent cx="5057143" cy="25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推理能力分组分析表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22.74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实验能力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、</w:t>
      </w:r>
      <w:r>
        <w:t>21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15.86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15.64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实验能力分数分布表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09D278B" wp14:editId="74749A94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实验能力难度曲线图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B479CB0" wp14:editId="051299D4">
            <wp:extent cx="5057143" cy="2580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163.12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5.74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179.19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6.74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194.25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应用能力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22</w:t>
      </w:r>
      <w:r>
        <w:rPr>
          <w:rFonts w:hint="eastAsia"/>
        </w:rPr>
        <w:t>、</w:t>
      </w:r>
      <w:r>
        <w:t>23_1</w:t>
      </w:r>
      <w:r>
        <w:rPr>
          <w:rFonts w:hint="eastAsia"/>
        </w:rPr>
        <w:t>、</w:t>
      </w:r>
      <w:r>
        <w:t>23_2</w:t>
      </w:r>
      <w:r>
        <w:rPr>
          <w:rFonts w:hint="eastAsia"/>
        </w:rPr>
        <w:t>、</w:t>
      </w:r>
      <w:r>
        <w:t>24_1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23.69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8.31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14.66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应用能力分数分布表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8760458" wp14:editId="3F2A6730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应用能力难度曲线图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19507C4" wp14:editId="36FDDA3A">
            <wp:extent cx="5057143" cy="25809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应用能力分组分析表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105.92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112.21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117.49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127.61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3.74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157.41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4.58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170.40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201.61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探究能力</w:t>
      </w:r>
    </w:p>
    <w:p w:rsidR="00F003A7" w:rsidRDefault="00F003A7" w:rsidP="00F003A7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20</w:t>
      </w:r>
      <w:r>
        <w:rPr>
          <w:rFonts w:hint="eastAsia"/>
        </w:rPr>
        <w:t>、</w:t>
      </w:r>
      <w:r>
        <w:t>23_3</w:t>
      </w:r>
      <w:r>
        <w:rPr>
          <w:rFonts w:hint="eastAsia"/>
        </w:rPr>
        <w:t>、</w:t>
      </w:r>
      <w:r>
        <w:t>24_2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6.97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6.45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6.46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探究能力分数分布表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3EC8399" wp14:editId="51A36E5A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探究能力难度曲线图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4033AB8" wp14:editId="271EF269">
            <wp:extent cx="5057143" cy="25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11558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27.64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3.15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161.45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184.36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193.49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196.24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201.53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221.33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226.25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231.77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234.30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246.84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1"/>
        <w:rPr>
          <w:rFonts w:hint="eastAsia"/>
        </w:rPr>
      </w:pPr>
      <w:bookmarkStart w:id="14" w:name="_Toc378074882"/>
      <w:r>
        <w:rPr>
          <w:rFonts w:hint="eastAsia"/>
        </w:rPr>
        <w:t>题目分析</w:t>
      </w:r>
      <w:bookmarkEnd w:id="14"/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F075682" wp14:editId="1A949577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25948B1" wp14:editId="56979027">
            <wp:extent cx="5057143" cy="282857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32188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AE703DF" wp14:editId="5F7C3098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E682620" wp14:editId="0037C72F">
            <wp:extent cx="5057143" cy="282857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31238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45A30B6E" wp14:editId="0FBC77D9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E8CBBFE" wp14:editId="5EDD8D1E">
            <wp:extent cx="5057143" cy="282857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2.25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5415616" wp14:editId="587BA047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326152E" wp14:editId="3D2F20D5">
            <wp:extent cx="5057143" cy="282857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22.92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26.90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3.83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0DD238E" wp14:editId="31E9C16A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944A78A" wp14:editId="2EF2B3C3">
            <wp:extent cx="5057143" cy="282857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4.74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2.45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7CD49AF" wp14:editId="17FDD12B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A313E64" wp14:editId="42249DA6">
            <wp:extent cx="5057143" cy="2828571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-0.12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98360C9" wp14:editId="54BC5242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64B154F" wp14:editId="0B036CEE">
            <wp:extent cx="5057143" cy="282857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19405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46.40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4D8F92CB" wp14:editId="380785E4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D41DEB6" wp14:editId="3655B833">
            <wp:extent cx="5057143" cy="2828571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Pr="00F003A7" w:rsidRDefault="00F003A7" w:rsidP="00F003A7">
            <w:pPr>
              <w:pStyle w:val="TableContent2"/>
              <w:rPr>
                <w:sz w:val="18"/>
              </w:rPr>
            </w:pPr>
            <w:r w:rsidRPr="00F003A7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13.08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0.28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553751F" wp14:editId="1A28FC70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8C7AC92" wp14:editId="3DF40C66">
            <wp:extent cx="5057143" cy="2828571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25.79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23.52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34.26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45.45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2494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62.05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5023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73.06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94.53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13.98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3.70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6ECDE0D" wp14:editId="21B0E6BF">
            <wp:extent cx="5057143" cy="258095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4C820C0" wp14:editId="5AC23151">
            <wp:extent cx="5057143" cy="2828571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27.81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32.77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42.97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48.42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56.34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61.04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26858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80.02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9.50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6.28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E331F62" wp14:editId="73FB88DC">
            <wp:extent cx="5057143" cy="2580952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C3A5E94" wp14:editId="2CA00ACD">
            <wp:extent cx="5057143" cy="2828571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40.13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42.33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53.75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2727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72.14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1408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78.20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82.44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86.62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89.03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3.99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4.77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8F63BFD" wp14:editId="311E9701">
            <wp:extent cx="5057143" cy="258095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AA04C27" wp14:editId="6AEAF804">
            <wp:extent cx="5057143" cy="2828571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12431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48.64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71.94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8132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75.39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83.99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87.32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88.55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91.10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92.82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95.17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109.60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第21_1题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B3DEE6F" wp14:editId="0EE6BC37">
            <wp:extent cx="5057143" cy="2580952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216FAD0" wp14:editId="7600DEBB">
            <wp:extent cx="5057143" cy="2828571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14.97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50.25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35560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73.91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第21_2题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-0.06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D3A4F9F" wp14:editId="76124A37">
            <wp:extent cx="5057143" cy="258095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BFDD1D8" wp14:editId="663C6C23">
            <wp:extent cx="5057143" cy="2828571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2332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13849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27971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66.88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第21_3题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C40B8D3" wp14:editId="24271348">
            <wp:extent cx="5057143" cy="258095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9601922" wp14:editId="0BD049A1">
            <wp:extent cx="5057143" cy="2828571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30867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75.37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第21_41题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3.46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21_41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41600696" wp14:editId="6864E69C">
            <wp:extent cx="5057143" cy="258095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21_41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F2C37A9" wp14:editId="47AFB198">
            <wp:extent cx="5057143" cy="2828571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36.87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57.84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5556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13.29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60.88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30712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第21_42题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21_42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627867B" wp14:editId="44726364">
            <wp:extent cx="5057143" cy="2580952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21_42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31BA2DB" wp14:editId="040E9203">
            <wp:extent cx="5057143" cy="2828571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10377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24.81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31443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75.19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74.55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第21_5题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A983F2F" wp14:editId="72789DB2">
            <wp:extent cx="5057143" cy="25809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F6237DB" wp14:editId="6F57E50C">
            <wp:extent cx="5057143" cy="2828571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18073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23747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56.78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第21_6题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0.38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0B24F2B" wp14:editId="693ACFBD">
            <wp:extent cx="5057143" cy="258095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210214B" wp14:editId="7E71E871">
            <wp:extent cx="5057143" cy="2828571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9633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63.85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19686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第22_1题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5.69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0.16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6393C54" wp14:editId="2BBF6B18">
            <wp:extent cx="5057143" cy="258095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59BCF16" wp14:editId="66268FBF">
            <wp:extent cx="5057143" cy="2828571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28.57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64.50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5450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38445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91.93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72.83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第22_2题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6C9DF359" wp14:editId="0E5CFD09">
            <wp:extent cx="5057143" cy="2580952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D5932ED" wp14:editId="3FF82C1A">
            <wp:extent cx="5057143" cy="2828571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15.57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41.85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45.86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60.95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1109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31842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76.14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第22_3题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4.23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1.54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455B681" wp14:editId="2F742AD5">
            <wp:extent cx="5057143" cy="2580952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4BA57A81" wp14:editId="557CCA9A">
            <wp:extent cx="5057143" cy="2828571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7.02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38.07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45.51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53.47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62.56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58.63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3966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32355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76.22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第23_1题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4.19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2.30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0.53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92C28C2" wp14:editId="653933FF">
            <wp:extent cx="5057143" cy="2580952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279BF6CA" wp14:editId="2438B5C0">
            <wp:extent cx="5057143" cy="2828571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7291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17.43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44.00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10626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65.48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2893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4058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5423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23903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57.16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80.58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第23_2题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3.28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0.84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F2B0D5F" wp14:editId="0CCF6A8E">
            <wp:extent cx="5057143" cy="2580952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F274328" wp14:editId="1A14FACB">
            <wp:extent cx="5057143" cy="2828571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5516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17317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41.41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51.38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7.93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21186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50.66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86.23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第23_3题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18A382E8" wp14:editId="1447D2D5">
            <wp:extent cx="5057143" cy="2580952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0482D853" wp14:editId="798CCE17">
            <wp:extent cx="5057143" cy="2828571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4461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906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22253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53.21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55.54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68.73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72.45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5016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11.99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81.75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1742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84.28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89.93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1480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4502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23.44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第24_1题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0.77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8674926" wp14:editId="745306BC">
            <wp:extent cx="5057143" cy="2580952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459AA3A3" wp14:editId="7009B80E">
            <wp:extent cx="5057143" cy="2828571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12492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29.87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48.73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4211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59.71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3857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9.22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70.46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3395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8.12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77.09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3470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4407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5240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17865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42.72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第24_2题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2.05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0.46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0A57A78" wp14:editId="2F90F52C">
            <wp:extent cx="5057143" cy="2580952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71C245C0" wp14:editId="62242DB4">
            <wp:extent cx="5057143" cy="2828571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5130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4227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2599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30034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71.82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60.96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2347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82.11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826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2407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5.76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86.98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86.28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705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537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92.79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95.18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1775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4.24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98.80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104.27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2491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3051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7.30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107.65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第24_3题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1.15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3.98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24_3</w:t>
      </w:r>
      <w:r>
        <w:rPr>
          <w:rFonts w:hint="eastAsia"/>
        </w:rPr>
        <w:t>题难度曲线图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504C35C2" wp14:editId="0F436C38">
            <wp:extent cx="5057143" cy="2580952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24_3</w:t>
      </w:r>
      <w:r>
        <w:rPr>
          <w:rFonts w:hint="eastAsia"/>
        </w:rPr>
        <w:t>题分组难度曲线图</w:t>
      </w:r>
    </w:p>
    <w:p w:rsidR="00F003A7" w:rsidRDefault="00F003A7" w:rsidP="00F003A7">
      <w:pPr>
        <w:pStyle w:val="ExamBodyText"/>
        <w:jc w:val="center"/>
      </w:pPr>
      <w:r>
        <w:rPr>
          <w:noProof/>
        </w:rPr>
        <w:drawing>
          <wp:inline distT="0" distB="0" distL="0" distR="0" wp14:anchorId="317DDDE8" wp14:editId="33A5D1C9">
            <wp:extent cx="5057143" cy="2828571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5964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5939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5867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5513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3521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38748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92.65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67.49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779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100.16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102.35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917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1210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2.89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105.43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1019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1066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112.74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  <w:jc w:val="center"/>
      </w:pPr>
    </w:p>
    <w:p w:rsidR="00F003A7" w:rsidRDefault="00F003A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003A7" w:rsidRDefault="00F003A7" w:rsidP="00F003A7">
      <w:pPr>
        <w:pStyle w:val="ExamTitle1"/>
        <w:rPr>
          <w:rFonts w:hint="eastAsia"/>
        </w:rPr>
      </w:pPr>
      <w:bookmarkStart w:id="15" w:name="_Toc378074883"/>
      <w:r>
        <w:rPr>
          <w:rFonts w:hint="eastAsia"/>
        </w:rPr>
        <w:t>相关分析</w:t>
      </w:r>
      <w:bookmarkEnd w:id="15"/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主客观题组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>主客观题组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0.6119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0.7831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0.6119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0.8901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0.7831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0.8901</w:t>
            </w:r>
          </w:p>
        </w:tc>
        <w:tc>
          <w:tcPr>
            <w:tcW w:w="2410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知识组块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>知识组块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0.6437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0.2425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0.3502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0.3741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0.8618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0.6437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0.2176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0.3158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0.2659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0.8108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0.2425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0.2176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0.1784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0.0987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0.3215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0.3502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0.3158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0.1784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0.1560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0.4250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0.3741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0.2659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0.0987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0.1560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0.4169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0.8618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0.8108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0.3215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0.4250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0.4169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ExamTitle3"/>
        <w:rPr>
          <w:rFonts w:hint="eastAsia"/>
        </w:rPr>
      </w:pPr>
      <w:r>
        <w:rPr>
          <w:rFonts w:hint="eastAsia"/>
        </w:rPr>
        <w:t>能力组块</w:t>
      </w:r>
    </w:p>
    <w:p w:rsidR="00F003A7" w:rsidRDefault="00F003A7" w:rsidP="00F003A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>能力组块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F003A7" w:rsidTr="00F00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bookmarkStart w:id="16" w:name="_GoBack"/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理解能力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推理能力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实验能力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应用能力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探究能力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理解能力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0.3465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0.4152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0.4504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0.4386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0.6372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推理能力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0.3465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0.3258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0.3582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0.3770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0.5425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实验能力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0.4152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0.3258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0.5419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0.4974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0.6899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应用能力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0.4504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0.3582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0.5419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0.5535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0.8067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探究能力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0.4386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0.3770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0.4974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0.5535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0.7455</w:t>
            </w:r>
          </w:p>
        </w:tc>
      </w:tr>
      <w:tr w:rsidR="00F003A7" w:rsidTr="00F003A7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0.6372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0.5425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0.6899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0.8067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0.7455</w:t>
            </w:r>
          </w:p>
        </w:tc>
        <w:tc>
          <w:tcPr>
            <w:tcW w:w="1377" w:type="dxa"/>
            <w:shd w:val="clear" w:color="auto" w:fill="auto"/>
          </w:tcPr>
          <w:p w:rsidR="00F003A7" w:rsidRDefault="00F003A7" w:rsidP="00F003A7">
            <w:pPr>
              <w:pStyle w:val="TableContent2"/>
            </w:pPr>
            <w:r>
              <w:t>-</w:t>
            </w:r>
          </w:p>
        </w:tc>
      </w:tr>
      <w:bookmarkEnd w:id="16"/>
    </w:tbl>
    <w:p w:rsidR="00F003A7" w:rsidRDefault="00F003A7" w:rsidP="00F003A7">
      <w:pPr>
        <w:pStyle w:val="ExamBodyText"/>
      </w:pPr>
    </w:p>
    <w:p w:rsidR="00F003A7" w:rsidRDefault="00F003A7" w:rsidP="00F003A7">
      <w:pPr>
        <w:pStyle w:val="ExamBodyText"/>
      </w:pPr>
    </w:p>
    <w:sectPr w:rsidR="00F003A7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3A7" w:rsidRDefault="00F003A7">
      <w:r>
        <w:separator/>
      </w:r>
    </w:p>
  </w:endnote>
  <w:endnote w:type="continuationSeparator" w:id="0">
    <w:p w:rsidR="00F003A7" w:rsidRDefault="00F0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F003A7">
      <w:rPr>
        <w:rStyle w:val="a4"/>
        <w:noProof/>
        <w:sz w:val="21"/>
        <w:szCs w:val="21"/>
      </w:rPr>
      <w:t>106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3A7" w:rsidRDefault="00F003A7">
      <w:r>
        <w:separator/>
      </w:r>
    </w:p>
  </w:footnote>
  <w:footnote w:type="continuationSeparator" w:id="0">
    <w:p w:rsidR="00F003A7" w:rsidRDefault="00F00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DEB08B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A7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03A7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F290BB-F3FF-43F3-9A5C-B6BE92AD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0317-0155-4B91-86E2-8B1E5EDB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6</TotalTime>
  <Pages>108</Pages>
  <Words>8858</Words>
  <Characters>50491</Characters>
  <Application>Microsoft Office Word</Application>
  <DocSecurity>0</DocSecurity>
  <Lines>420</Lines>
  <Paragraphs>118</Paragraphs>
  <ScaleCrop>false</ScaleCrop>
  <Company>TAEA</Company>
  <LinksUpToDate>false</LinksUpToDate>
  <CharactersWithSpaces>59231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2014-01-21T05:33:00Z</dcterms:created>
  <dcterms:modified xsi:type="dcterms:W3CDTF">2014-01-21T05:39:00Z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