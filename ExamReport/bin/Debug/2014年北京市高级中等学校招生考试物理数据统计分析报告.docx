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51D" w:rsidRPr="00557C73" w:rsidRDefault="004659CA" w:rsidP="00557C73">
      <w:pPr>
        <w:spacing w:beforeLines="600" w:before="1872"/>
        <w:jc w:val="center"/>
        <w:rPr>
          <w:rFonts w:ascii="楷体_GB2312" w:eastAsia="楷体_GB2312" w:hAnsi="宋体"/>
          <w:sz w:val="56"/>
          <w:szCs w:val="56"/>
        </w:rPr>
      </w:pPr>
      <w:bookmarkStart w:id="0" w:name="HK_title_1"/>
      <w:r>
        <w:rPr>
          <w:rFonts w:ascii="楷体_GB2312" w:eastAsia="楷体_GB2312" w:hAnsi="宋体" w:hint="eastAsia"/>
          <w:sz w:val="56"/>
          <w:szCs w:val="56"/>
        </w:rPr>
        <w:t>北京市高级中等学校招生考试</w:t>
      </w:r>
    </w:p>
    <w:bookmarkEnd w:id="0"/>
    <w:p w:rsidR="00562D8D" w:rsidRPr="00200178" w:rsidRDefault="004659CA" w:rsidP="00677243">
      <w:pPr>
        <w:spacing w:beforeLines="50" w:before="156" w:afterLines="50" w:after="156"/>
        <w:jc w:val="center"/>
        <w:rPr>
          <w:rFonts w:ascii="华文中宋" w:eastAsia="华文中宋" w:hAnsi="华文中宋"/>
          <w:spacing w:val="-20"/>
          <w:sz w:val="84"/>
          <w:szCs w:val="84"/>
        </w:rPr>
      </w:pPr>
      <w:r>
        <w:rPr>
          <w:rFonts w:ascii="华文中宋" w:eastAsia="华文中宋" w:hAnsi="华文中宋" w:hint="eastAsia"/>
          <w:spacing w:val="-20"/>
          <w:sz w:val="84"/>
          <w:szCs w:val="84"/>
        </w:rPr>
        <w:t>实测数据统计分析报告</w:t>
      </w:r>
    </w:p>
    <w:p w:rsidR="00A32AA2" w:rsidRPr="00997DAC" w:rsidRDefault="004659CA" w:rsidP="00677243">
      <w:pPr>
        <w:spacing w:afterLines="1700" w:after="5304"/>
        <w:jc w:val="center"/>
        <w:rPr>
          <w:rFonts w:ascii="楷体_GB2312" w:eastAsia="楷体_GB2312" w:hAnsi="宋体"/>
          <w:sz w:val="56"/>
          <w:szCs w:val="56"/>
        </w:rPr>
      </w:pPr>
      <w:r>
        <w:rPr>
          <w:rFonts w:ascii="楷体_GB2312" w:eastAsia="楷体_GB2312" w:hAnsi="宋体" w:hint="eastAsia"/>
          <w:sz w:val="52"/>
          <w:szCs w:val="52"/>
        </w:rPr>
        <w:t>物理</w:t>
      </w:r>
    </w:p>
    <w:p w:rsidR="00EF76A8" w:rsidRPr="00EF76A8" w:rsidRDefault="00627288" w:rsidP="00EF76A8">
      <w:pPr>
        <w:jc w:val="center"/>
        <w:textAlignment w:val="center"/>
        <w:rPr>
          <w:rFonts w:ascii="楷体_GB2312" w:eastAsia="楷体_GB2312"/>
          <w:sz w:val="40"/>
          <w:szCs w:val="40"/>
        </w:rPr>
      </w:pPr>
      <w:r>
        <w:rPr>
          <w:noProof/>
        </w:rPr>
        <w:drawing>
          <wp:inline distT="0" distB="0" distL="0" distR="0">
            <wp:extent cx="685800" cy="695325"/>
            <wp:effectExtent l="0" t="0" r="0" b="9525"/>
            <wp:docPr id="5" name="图片 1" descr="LOGO_BE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E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ED">
        <w:rPr>
          <w:rFonts w:hint="eastAsia"/>
        </w:rPr>
        <w:t xml:space="preserve"> </w:t>
      </w:r>
      <w:r w:rsidR="00366CD2">
        <w:rPr>
          <w:rFonts w:hint="eastAsia"/>
          <w:noProof/>
        </w:rPr>
        <w:drawing>
          <wp:inline distT="0" distB="0" distL="0" distR="0">
            <wp:extent cx="1835148" cy="323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67" cy="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B4E" w:rsidRPr="00A26B4E" w:rsidRDefault="00ED78ED" w:rsidP="00677243">
      <w:pPr>
        <w:jc w:val="center"/>
        <w:rPr>
          <w:rFonts w:ascii="宋体" w:hAnsi="宋体"/>
          <w:sz w:val="36"/>
          <w:szCs w:val="36"/>
        </w:rPr>
      </w:pPr>
      <w:bookmarkStart w:id="1" w:name="date"/>
      <w:r>
        <w:rPr>
          <w:rFonts w:ascii="宋体" w:hAnsi="宋体"/>
          <w:sz w:val="36"/>
          <w:szCs w:val="36"/>
        </w:rPr>
        <w:t>2013年7月</w:t>
      </w:r>
      <w:bookmarkEnd w:id="1"/>
    </w:p>
    <w:p w:rsidR="00A32AA2" w:rsidRDefault="00A47C04" w:rsidP="00A32AA2">
      <w:r>
        <w:br w:type="page"/>
      </w:r>
    </w:p>
    <w:p w:rsidR="00A32AA2" w:rsidRPr="00BD26B9" w:rsidRDefault="00A32AA2" w:rsidP="00D457EA">
      <w:pPr>
        <w:pStyle w:val="a7"/>
        <w:spacing w:beforeLines="300" w:before="936"/>
        <w:ind w:left="425" w:firstLineChars="0" w:firstLine="0"/>
        <w:jc w:val="center"/>
        <w:rPr>
          <w:b/>
          <w:sz w:val="44"/>
          <w:szCs w:val="44"/>
        </w:rPr>
      </w:pPr>
      <w:r w:rsidRPr="00BD26B9">
        <w:rPr>
          <w:rFonts w:hint="eastAsia"/>
          <w:b/>
          <w:sz w:val="44"/>
          <w:szCs w:val="44"/>
        </w:rPr>
        <w:lastRenderedPageBreak/>
        <w:t>目</w:t>
      </w:r>
      <w:r w:rsidRPr="00BD26B9">
        <w:rPr>
          <w:rFonts w:hint="eastAsia"/>
          <w:b/>
          <w:sz w:val="44"/>
          <w:szCs w:val="44"/>
        </w:rPr>
        <w:t xml:space="preserve">  </w:t>
      </w:r>
      <w:r w:rsidRPr="00BD26B9">
        <w:rPr>
          <w:rFonts w:hint="eastAsia"/>
          <w:b/>
          <w:sz w:val="44"/>
          <w:szCs w:val="44"/>
        </w:rPr>
        <w:t>录</w:t>
      </w:r>
    </w:p>
    <w:p w:rsidR="00A32AA2" w:rsidRDefault="00A32AA2" w:rsidP="003A5A0D">
      <w:pPr>
        <w:spacing w:line="360" w:lineRule="auto"/>
      </w:pPr>
    </w:p>
    <w:p w:rsidR="004659CA" w:rsidRDefault="007F58C7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1,1,ExamTitle1,1,ExamTitle2,2" </w:instrText>
      </w:r>
      <w:r>
        <w:fldChar w:fldCharType="separate"/>
      </w:r>
      <w:hyperlink w:anchor="_Toc383366653" w:history="1">
        <w:r w:rsidR="004659CA" w:rsidRPr="00B1493E">
          <w:rPr>
            <w:rStyle w:val="a6"/>
            <w:rFonts w:hint="eastAsia"/>
            <w:noProof/>
          </w:rPr>
          <w:t>一、</w:t>
        </w:r>
        <w:r w:rsidR="004659CA" w:rsidRPr="00B1493E">
          <w:rPr>
            <w:rStyle w:val="a6"/>
            <w:rFonts w:hint="eastAsia"/>
            <w:noProof/>
          </w:rPr>
          <w:t xml:space="preserve"> </w:t>
        </w:r>
        <w:r w:rsidR="004659CA" w:rsidRPr="00B1493E">
          <w:rPr>
            <w:rStyle w:val="a6"/>
            <w:rFonts w:hint="eastAsia"/>
            <w:noProof/>
          </w:rPr>
          <w:t>总体分析</w:t>
        </w:r>
        <w:r w:rsidR="004659CA">
          <w:rPr>
            <w:noProof/>
            <w:webHidden/>
          </w:rPr>
          <w:tab/>
        </w:r>
        <w:r w:rsidR="004659CA">
          <w:rPr>
            <w:noProof/>
            <w:webHidden/>
          </w:rPr>
          <w:fldChar w:fldCharType="begin"/>
        </w:r>
        <w:r w:rsidR="004659CA">
          <w:rPr>
            <w:noProof/>
            <w:webHidden/>
          </w:rPr>
          <w:instrText xml:space="preserve"> PAGEREF _Toc383366653 \h </w:instrText>
        </w:r>
        <w:r w:rsidR="004659CA">
          <w:rPr>
            <w:noProof/>
            <w:webHidden/>
          </w:rPr>
        </w:r>
        <w:r w:rsidR="004659CA">
          <w:rPr>
            <w:noProof/>
            <w:webHidden/>
          </w:rPr>
          <w:fldChar w:fldCharType="separate"/>
        </w:r>
        <w:r w:rsidR="004659CA">
          <w:rPr>
            <w:noProof/>
            <w:webHidden/>
          </w:rPr>
          <w:t>1</w:t>
        </w:r>
        <w:r w:rsidR="004659CA">
          <w:rPr>
            <w:noProof/>
            <w:webHidden/>
          </w:rPr>
          <w:fldChar w:fldCharType="end"/>
        </w:r>
      </w:hyperlink>
    </w:p>
    <w:p w:rsidR="004659CA" w:rsidRDefault="004659C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3366654" w:history="1">
        <w:r w:rsidRPr="00B1493E">
          <w:rPr>
            <w:rStyle w:val="a6"/>
            <w:rFonts w:hint="eastAsia"/>
            <w:noProof/>
          </w:rPr>
          <w:t>二、</w:t>
        </w:r>
        <w:r w:rsidRPr="00B1493E">
          <w:rPr>
            <w:rStyle w:val="a6"/>
            <w:rFonts w:hint="eastAsia"/>
            <w:noProof/>
          </w:rPr>
          <w:t xml:space="preserve"> </w:t>
        </w:r>
        <w:r w:rsidRPr="00B1493E">
          <w:rPr>
            <w:rStyle w:val="a6"/>
            <w:rFonts w:hint="eastAsia"/>
            <w:noProof/>
          </w:rPr>
          <w:t>题组分析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_Toc383366654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9CA" w:rsidRDefault="004659C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3366655" w:history="1">
        <w:r w:rsidRPr="00B1493E">
          <w:rPr>
            <w:rStyle w:val="a6"/>
            <w:rFonts w:hint="eastAsia"/>
            <w:noProof/>
          </w:rPr>
          <w:t>(</w:t>
        </w:r>
        <w:r w:rsidRPr="00B1493E">
          <w:rPr>
            <w:rStyle w:val="a6"/>
            <w:rFonts w:hint="eastAsia"/>
            <w:noProof/>
          </w:rPr>
          <w:t>一</w:t>
        </w:r>
        <w:r w:rsidRPr="00B1493E">
          <w:rPr>
            <w:rStyle w:val="a6"/>
            <w:rFonts w:hint="eastAsia"/>
            <w:noProof/>
          </w:rPr>
          <w:t xml:space="preserve">) </w:t>
        </w:r>
        <w:r w:rsidRPr="00B1493E">
          <w:rPr>
            <w:rStyle w:val="a6"/>
            <w:rFonts w:hint="eastAsia"/>
            <w:noProof/>
          </w:rPr>
          <w:t>综合性分析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_Toc383366655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59CA" w:rsidRDefault="004659C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3366656" w:history="1">
        <w:r w:rsidRPr="00B1493E">
          <w:rPr>
            <w:rStyle w:val="a6"/>
            <w:rFonts w:hint="eastAsia"/>
            <w:noProof/>
          </w:rPr>
          <w:t>(</w:t>
        </w:r>
        <w:r w:rsidRPr="00B1493E">
          <w:rPr>
            <w:rStyle w:val="a6"/>
            <w:rFonts w:hint="eastAsia"/>
            <w:noProof/>
          </w:rPr>
          <w:t>二</w:t>
        </w:r>
        <w:r w:rsidRPr="00B1493E">
          <w:rPr>
            <w:rStyle w:val="a6"/>
            <w:rFonts w:hint="eastAsia"/>
            <w:noProof/>
          </w:rPr>
          <w:t xml:space="preserve">) </w:t>
        </w:r>
        <w:r w:rsidRPr="00B1493E">
          <w:rPr>
            <w:rStyle w:val="a6"/>
            <w:rFonts w:hint="eastAsia"/>
            <w:noProof/>
          </w:rPr>
          <w:t>提高性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_Toc383366656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659CA" w:rsidRDefault="004659CA">
      <w:pPr>
        <w:pStyle w:val="2"/>
        <w:tabs>
          <w:tab w:val="right" w:leader="dot" w:pos="9628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3366657" w:history="1">
        <w:r w:rsidRPr="00B1493E">
          <w:rPr>
            <w:rStyle w:val="a6"/>
            <w:rFonts w:hint="eastAsia"/>
            <w:noProof/>
          </w:rPr>
          <w:t>(</w:t>
        </w:r>
        <w:r w:rsidRPr="00B1493E">
          <w:rPr>
            <w:rStyle w:val="a6"/>
            <w:rFonts w:hint="eastAsia"/>
            <w:noProof/>
          </w:rPr>
          <w:t>三</w:t>
        </w:r>
        <w:r w:rsidRPr="00B1493E">
          <w:rPr>
            <w:rStyle w:val="a6"/>
            <w:rFonts w:hint="eastAsia"/>
            <w:noProof/>
          </w:rPr>
          <w:t xml:space="preserve">) </w:t>
        </w:r>
        <w:r w:rsidRPr="00B1493E">
          <w:rPr>
            <w:rStyle w:val="a6"/>
            <w:rFonts w:hint="eastAsia"/>
            <w:noProof/>
          </w:rPr>
          <w:t>大题组块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_Toc383366657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59CA" w:rsidRDefault="004659C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3366658" w:history="1">
        <w:r w:rsidRPr="00B1493E">
          <w:rPr>
            <w:rStyle w:val="a6"/>
            <w:rFonts w:hint="eastAsia"/>
            <w:noProof/>
          </w:rPr>
          <w:t>三、</w:t>
        </w:r>
        <w:r w:rsidRPr="00B1493E">
          <w:rPr>
            <w:rStyle w:val="a6"/>
            <w:rFonts w:hint="eastAsia"/>
            <w:noProof/>
          </w:rPr>
          <w:t xml:space="preserve"> </w:t>
        </w:r>
        <w:r w:rsidRPr="00B1493E">
          <w:rPr>
            <w:rStyle w:val="a6"/>
            <w:rFonts w:hint="eastAsia"/>
            <w:noProof/>
          </w:rPr>
          <w:t>题目分析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_Toc383366658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659CA" w:rsidRDefault="004659CA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83366659" w:history="1">
        <w:r w:rsidRPr="00B1493E">
          <w:rPr>
            <w:rStyle w:val="a6"/>
            <w:rFonts w:hint="eastAsia"/>
            <w:noProof/>
          </w:rPr>
          <w:t>四、</w:t>
        </w:r>
        <w:r w:rsidRPr="00B1493E">
          <w:rPr>
            <w:rStyle w:val="a6"/>
            <w:rFonts w:hint="eastAsia"/>
            <w:noProof/>
          </w:rPr>
          <w:t xml:space="preserve"> </w:t>
        </w:r>
        <w:r w:rsidRPr="00B1493E">
          <w:rPr>
            <w:rStyle w:val="a6"/>
            <w:rFonts w:hint="eastAsia"/>
            <w:noProof/>
          </w:rPr>
          <w:t>相关分析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_Toc383366659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90396C" w:rsidRDefault="007F58C7" w:rsidP="00677243">
      <w:pPr>
        <w:tabs>
          <w:tab w:val="right" w:leader="dot" w:pos="9180"/>
        </w:tabs>
        <w:spacing w:beforeLines="25" w:before="78" w:afterLines="25" w:after="78" w:line="360" w:lineRule="auto"/>
        <w:ind w:rightChars="200" w:right="480"/>
      </w:pPr>
      <w:r>
        <w:fldChar w:fldCharType="end"/>
      </w:r>
    </w:p>
    <w:p w:rsidR="00E51E3C" w:rsidRDefault="00E51E3C" w:rsidP="00E51E3C">
      <w:pPr>
        <w:tabs>
          <w:tab w:val="right" w:leader="dot" w:pos="9540"/>
        </w:tabs>
        <w:spacing w:beforeLines="25" w:before="78" w:afterLines="25" w:after="78" w:line="360" w:lineRule="auto"/>
        <w:ind w:rightChars="200" w:right="480"/>
      </w:pPr>
    </w:p>
    <w:p w:rsidR="00E51E3C" w:rsidRDefault="00E51E3C" w:rsidP="00B46CA2">
      <w:pPr>
        <w:pStyle w:val="ExamTitle1"/>
        <w:sectPr w:rsidR="00E51E3C" w:rsidSect="00E51E3C">
          <w:headerReference w:type="default" r:id="rId10"/>
          <w:footerReference w:type="default" r:id="rId11"/>
          <w:headerReference w:type="first" r:id="rId12"/>
          <w:pgSz w:w="11906" w:h="16838" w:code="9"/>
          <w:pgMar w:top="1418" w:right="1134" w:bottom="1134" w:left="1134" w:header="680" w:footer="680" w:gutter="0"/>
          <w:pgNumType w:start="0"/>
          <w:cols w:space="425"/>
          <w:titlePg/>
          <w:docGrid w:type="lines" w:linePitch="312"/>
        </w:sectPr>
      </w:pPr>
    </w:p>
    <w:p w:rsidR="004659CA" w:rsidRDefault="004659CA" w:rsidP="004659CA">
      <w:pPr>
        <w:pStyle w:val="ExamTitle1"/>
        <w:rPr>
          <w:rFonts w:hint="eastAsia"/>
        </w:rPr>
      </w:pPr>
      <w:bookmarkStart w:id="2" w:name="_Toc383366653"/>
      <w:r>
        <w:rPr>
          <w:rFonts w:hint="eastAsia"/>
        </w:rPr>
        <w:lastRenderedPageBreak/>
        <w:t>总体分析</w:t>
      </w:r>
      <w:bookmarkEnd w:id="2"/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377"/>
        <w:gridCol w:w="1377"/>
        <w:gridCol w:w="1377"/>
        <w:gridCol w:w="1377"/>
        <w:gridCol w:w="1377"/>
        <w:gridCol w:w="1377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总人数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13.04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alpha系数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标准误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中数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众数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偏度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峰度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3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0.72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74.67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80.0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-1.14</w:t>
            </w:r>
          </w:p>
        </w:tc>
        <w:tc>
          <w:tcPr>
            <w:tcW w:w="13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2.00</w:t>
            </w:r>
          </w:p>
        </w:tc>
      </w:tr>
    </w:tbl>
    <w:p w:rsidR="008F0DD2" w:rsidRDefault="008F0DD2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总分分布曲线图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ABCBD54" wp14:editId="41A635C2">
            <wp:extent cx="5057143" cy="25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题目难度与区分度坐标图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A3858CE" wp14:editId="6CA224A2">
            <wp:extent cx="5057143" cy="2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题目整体分析表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3.65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-0.34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-0.21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963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2.16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-0.11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-0.10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2.20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5.10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9.20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963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1.04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2.53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2.44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  <w:tc>
          <w:tcPr>
            <w:tcW w:w="964" w:type="dxa"/>
            <w:shd w:val="clear" w:color="auto" w:fill="E6E6E6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23.85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5.60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2.21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9.58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21_1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21_2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21_3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21_4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21_5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21_6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4.40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14.19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22_1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22_2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22_3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22_4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22_5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22_6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22_7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8.90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23_1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23_2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23_3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23_4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23_5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23_6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23_7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24_1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25_1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1.48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26_1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27_1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题组整体分析表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题目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6.51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10.92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1.24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7.29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9.61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63.86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9.33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96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7.19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4.72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0.40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0.86</w:t>
            </w:r>
          </w:p>
        </w:tc>
        <w:tc>
          <w:tcPr>
            <w:tcW w:w="964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0.60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总分人数分布表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累计人数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累计频率（%）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1520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2172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2.57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3060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3.62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4235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1513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5748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1832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2.17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7580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8.98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2175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2.58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9755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11.55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2433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12188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14.44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2780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14968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17.73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3009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3.56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17977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21.29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3014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3.57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20991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24.86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3196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3.79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24187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28.65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3105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3.68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27292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32.33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3149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3.73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30441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3015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3.57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33456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39.63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2868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3.40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36324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2767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39091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2676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3.17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41767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49.47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44375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52.56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2510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2.97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46885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55.53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2502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2.96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49387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58.49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2381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51768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61.31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2338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54106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2314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56420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66.82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2173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2.57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58593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69.40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60673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71.86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1968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62641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1913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2.27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64554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76.46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1713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66267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78.49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1609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67876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1508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69384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1327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70711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83.75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71977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85.25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73130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86.62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74120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87.79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74986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75785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89.76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76553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90.67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77256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77855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78400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92.86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78920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93.47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79352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93.99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79783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80158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80540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80887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95.80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81199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96.17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81454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96.48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81720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96.79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81946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82145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97.29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82349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82526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97.74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82701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97.95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82851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83000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98.31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83142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98.47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83257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98.61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83370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98.74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83448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98.84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83540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98.95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83616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83696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83749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83801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99.26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83863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99.33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83913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83946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99.43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84006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84032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99.53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84076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99.58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84101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99.61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84146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99.66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84167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99.69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84216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99.75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84232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99.77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84271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84284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99.83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84323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84337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99.89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84369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99.93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84372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99.93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84400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99.96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84404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99.97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84416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99.98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84425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99.99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84427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92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1928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1"/>
        <w:rPr>
          <w:rFonts w:hint="eastAsia"/>
        </w:rPr>
      </w:pPr>
      <w:bookmarkStart w:id="3" w:name="_Toc383366654"/>
      <w:r>
        <w:rPr>
          <w:rFonts w:hint="eastAsia"/>
        </w:rPr>
        <w:t>题组分析</w:t>
      </w:r>
      <w:bookmarkEnd w:id="3"/>
    </w:p>
    <w:p w:rsidR="004659CA" w:rsidRDefault="004659CA" w:rsidP="004659CA">
      <w:pPr>
        <w:pStyle w:val="ExamTitle2"/>
        <w:rPr>
          <w:rFonts w:hint="eastAsia"/>
        </w:rPr>
      </w:pPr>
      <w:bookmarkStart w:id="4" w:name="_Toc383366655"/>
      <w:r>
        <w:rPr>
          <w:rFonts w:hint="eastAsia"/>
        </w:rPr>
        <w:t>综合性分析</w:t>
      </w:r>
      <w:bookmarkEnd w:id="4"/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客观题</w:t>
      </w:r>
    </w:p>
    <w:p w:rsidR="004659CA" w:rsidRDefault="004659CA" w:rsidP="004659CA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3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客观题分数分布表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F177EC1" wp14:editId="6C176F39">
            <wp:extent cx="5057143" cy="258095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B0ED776" wp14:editId="25227E5B">
            <wp:extent cx="5057143" cy="258095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客观题分组分析表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23.61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36.95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6.97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54.32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77126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91.35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72.99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主观题</w:t>
      </w:r>
    </w:p>
    <w:p w:rsidR="004659CA" w:rsidRDefault="004659CA" w:rsidP="004659CA">
      <w:pPr>
        <w:pStyle w:val="ExamBodyText"/>
      </w:pPr>
      <w:r>
        <w:rPr>
          <w:rFonts w:hint="eastAsia"/>
        </w:rPr>
        <w:t>本题组共包含</w:t>
      </w:r>
      <w:r>
        <w:t>7</w:t>
      </w:r>
      <w:r>
        <w:rPr>
          <w:rFonts w:hint="eastAsia"/>
        </w:rPr>
        <w:t>道试题，题号是：</w:t>
      </w:r>
      <w:r>
        <w:t>2</w:t>
      </w:r>
      <w:r>
        <w:rPr>
          <w:rFonts w:hint="eastAsia"/>
        </w:rPr>
        <w:t>、</w:t>
      </w:r>
      <w:r>
        <w:t>15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～</w:t>
      </w:r>
      <w:r>
        <w:t>7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6.51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主观题分数分布表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18BDA04" wp14:editId="7F92C007">
            <wp:extent cx="5057143" cy="258095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341D430" wp14:editId="0FBC0264">
            <wp:extent cx="5057143" cy="258095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主观题分组分析表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14.70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17.77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25.73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42.44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4798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5.68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53.67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23248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27.54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64.69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8513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53984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63.94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76.83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2"/>
        <w:rPr>
          <w:rFonts w:hint="eastAsia"/>
        </w:rPr>
      </w:pPr>
      <w:bookmarkStart w:id="5" w:name="_Toc383366656"/>
      <w:r>
        <w:rPr>
          <w:rFonts w:hint="eastAsia"/>
        </w:rPr>
        <w:t>提高性</w:t>
      </w:r>
      <w:bookmarkEnd w:id="5"/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能力题</w:t>
      </w:r>
    </w:p>
    <w:p w:rsidR="004659CA" w:rsidRDefault="004659CA" w:rsidP="004659CA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24</w:t>
      </w:r>
      <w:r>
        <w:rPr>
          <w:rFonts w:hint="eastAsia"/>
        </w:rPr>
        <w:t>、</w:t>
      </w:r>
      <w:r>
        <w:t>12</w:t>
      </w:r>
      <w:r>
        <w:rPr>
          <w:rFonts w:hint="eastAsia"/>
        </w:rPr>
        <w:t>、</w:t>
      </w:r>
      <w:r>
        <w:t>10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能力题分数分布表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289DFCF" wp14:editId="540741CE">
            <wp:extent cx="5057143" cy="25809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C9345AE" wp14:editId="260112BB">
            <wp:extent cx="5057143" cy="25809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能力题分组分析表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45.14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12923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15.31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59.66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16710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19.79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25262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29.92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73.76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25842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30.61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79.76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68.86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2"/>
        <w:rPr>
          <w:rFonts w:hint="eastAsia"/>
        </w:rPr>
      </w:pPr>
      <w:bookmarkStart w:id="6" w:name="_Toc383366657"/>
      <w:r>
        <w:rPr>
          <w:rFonts w:hint="eastAsia"/>
        </w:rPr>
        <w:t>大题组块</w:t>
      </w:r>
      <w:bookmarkEnd w:id="6"/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单选题</w:t>
      </w:r>
    </w:p>
    <w:p w:rsidR="004659CA" w:rsidRDefault="004659CA" w:rsidP="004659CA">
      <w:pPr>
        <w:pStyle w:val="ExamBodyText"/>
      </w:pPr>
      <w:r>
        <w:rPr>
          <w:rFonts w:hint="eastAsia"/>
        </w:rPr>
        <w:t>本题组共包含</w:t>
      </w:r>
      <w:r>
        <w:t>14</w:t>
      </w:r>
      <w:r>
        <w:rPr>
          <w:rFonts w:hint="eastAsia"/>
        </w:rPr>
        <w:t>道试题，题号是：</w:t>
      </w:r>
      <w:r>
        <w:t>1</w:t>
      </w:r>
      <w:r>
        <w:rPr>
          <w:rFonts w:hint="eastAsia"/>
        </w:rPr>
        <w:t>～</w:t>
      </w:r>
      <w:r>
        <w:t>14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10.92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单选题分数分布表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A0B0958" wp14:editId="4162C011">
            <wp:extent cx="5057143" cy="258095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33264C7" wp14:editId="3BDECAD1">
            <wp:extent cx="5057143" cy="258095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单选题分组分析表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25.40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9.84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23.25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29.41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33.78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39.37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45.36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3198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3.79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9265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10.97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62.86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45682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54.11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23.87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76.75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2293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76.34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多选题</w:t>
      </w:r>
    </w:p>
    <w:p w:rsidR="004659CA" w:rsidRDefault="004659CA" w:rsidP="004659CA">
      <w:pPr>
        <w:pStyle w:val="ExamBodyText"/>
      </w:pPr>
      <w:r>
        <w:rPr>
          <w:rFonts w:hint="eastAsia"/>
        </w:rPr>
        <w:t>本题组共包含</w:t>
      </w:r>
      <w:r>
        <w:t>4</w:t>
      </w:r>
      <w:r>
        <w:rPr>
          <w:rFonts w:hint="eastAsia"/>
        </w:rPr>
        <w:t>道试题，题号是：</w:t>
      </w:r>
      <w:r>
        <w:t>15</w:t>
      </w:r>
      <w:r>
        <w:rPr>
          <w:rFonts w:hint="eastAsia"/>
        </w:rPr>
        <w:t>～</w:t>
      </w:r>
      <w:r>
        <w:t>18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9.61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多选题分数分布表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0E0A487" wp14:editId="15187258">
            <wp:extent cx="5057143" cy="25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6988E9C" wp14:editId="23615E5E">
            <wp:extent cx="5057143" cy="25809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多选题分组分析表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16.24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17517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20.75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69.48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21384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25.33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68.63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2068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72.38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79.64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54.14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3.38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77.61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83.74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84.47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48.20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76.68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89.77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填空题</w:t>
      </w:r>
    </w:p>
    <w:p w:rsidR="004659CA" w:rsidRDefault="004659CA" w:rsidP="004659CA">
      <w:pPr>
        <w:pStyle w:val="ExamBodyText"/>
      </w:pPr>
      <w:r>
        <w:rPr>
          <w:rFonts w:hint="eastAsia"/>
        </w:rPr>
        <w:t>本题组共包含</w:t>
      </w:r>
      <w:r>
        <w:t>6</w:t>
      </w:r>
      <w:r>
        <w:rPr>
          <w:rFonts w:hint="eastAsia"/>
        </w:rPr>
        <w:t>道试题，题号是：</w:t>
      </w:r>
      <w:r>
        <w:t>19</w:t>
      </w:r>
      <w:r>
        <w:rPr>
          <w:rFonts w:hint="eastAsia"/>
        </w:rPr>
        <w:t>～</w:t>
      </w:r>
      <w:r>
        <w:t>24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63.86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9.33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0.24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填空题分数分布表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7EF7986" wp14:editId="0DB3F2B5">
            <wp:extent cx="5057143" cy="258095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9C689CB" wp14:editId="67F88986">
            <wp:extent cx="5057143" cy="258095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填空题分组分析表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14.03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19.12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21.17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23.03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29.12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34.12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36.33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40.24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42.44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44.52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45.51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46.62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47.76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48.84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49.96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50.98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53.47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54.74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58.51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1738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1968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61.24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2419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62.68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64.36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65.72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67.34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4036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68.93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5.38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70.64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72.31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75.66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78.80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5.98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80.43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4.50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81.49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83.32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2668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3.16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84.34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85.69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86.99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89.71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92.38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96.48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实验探究</w:t>
      </w:r>
    </w:p>
    <w:p w:rsidR="004659CA" w:rsidRDefault="004659CA" w:rsidP="004659CA">
      <w:pPr>
        <w:pStyle w:val="ExamBodyText"/>
      </w:pPr>
      <w:r>
        <w:rPr>
          <w:rFonts w:hint="eastAsia"/>
        </w:rPr>
        <w:t>本题组共包含</w:t>
      </w:r>
      <w:r>
        <w:t>3</w:t>
      </w:r>
      <w:r>
        <w:rPr>
          <w:rFonts w:hint="eastAsia"/>
        </w:rPr>
        <w:t>道试题，题号是：</w:t>
      </w:r>
      <w:r>
        <w:t>25</w:t>
      </w:r>
      <w:r>
        <w:rPr>
          <w:rFonts w:hint="eastAsia"/>
        </w:rPr>
        <w:t>～</w:t>
      </w:r>
      <w:r>
        <w:t>27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实验探究总分分布表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7.19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4.72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实验探究分数分布表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A619542" wp14:editId="3995893A">
            <wp:extent cx="5057143" cy="25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F1E0746" wp14:editId="7D511631">
            <wp:extent cx="5057143" cy="258095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实验探究分组分析表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47.79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58.26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61.60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5.69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66.41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5.73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68.41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70.48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72.46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4886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5.79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5434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76.38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6083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7297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4781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83.24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3.65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84.95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86.48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88.64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92.15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1"/>
        <w:rPr>
          <w:rFonts w:hint="eastAsia"/>
        </w:rPr>
      </w:pPr>
      <w:bookmarkStart w:id="7" w:name="_Toc383366658"/>
      <w:r>
        <w:rPr>
          <w:rFonts w:hint="eastAsia"/>
        </w:rPr>
        <w:t>题目分析</w:t>
      </w:r>
      <w:bookmarkEnd w:id="7"/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B1063CE" wp14:editId="4DEE4A47">
            <wp:extent cx="5057143" cy="258095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E14532D" wp14:editId="4A7952A8">
            <wp:extent cx="5057143" cy="277142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81692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96.76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213C1DA" wp14:editId="42D65F1F">
            <wp:extent cx="5057143" cy="2580952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A42848E" wp14:editId="4CB50CAB">
            <wp:extent cx="5057143" cy="277142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80106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94.88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第3题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3CA4200" wp14:editId="6F510AE6">
            <wp:extent cx="5057143" cy="25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BDD4BF2" wp14:editId="1B79D4C8">
            <wp:extent cx="5057143" cy="277142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10704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82543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第4题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6C51A0E" wp14:editId="21BFF24F">
            <wp:extent cx="5057143" cy="258095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A7C0E6D" wp14:editId="1AAB8B2D">
            <wp:extent cx="5057143" cy="2771429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81747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第5题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6DE11E9" wp14:editId="2297B77D">
            <wp:extent cx="5057143" cy="258095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1684CF2" wp14:editId="0706CA8B">
            <wp:extent cx="5057143" cy="2771429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82937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第6题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978EBB1" wp14:editId="2A3243B6">
            <wp:extent cx="5057143" cy="258095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B75D426" wp14:editId="4DD2D8ED">
            <wp:extent cx="5057143" cy="277142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83394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第7题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969E149" wp14:editId="5E9CA53F">
            <wp:extent cx="5057143" cy="2580952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3028627" wp14:editId="1BDF3662">
            <wp:extent cx="5057143" cy="2771429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81447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96.47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第8题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A42265A" wp14:editId="0E656034">
            <wp:extent cx="5057143" cy="2580952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3A1EBD6" wp14:editId="0A95FA3E">
            <wp:extent cx="5057143" cy="277142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81279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96.27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2097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第9题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3ED84B7" wp14:editId="7A5C3395">
            <wp:extent cx="5057143" cy="258095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4A280F9" wp14:editId="2562B3CF">
            <wp:extent cx="5057143" cy="2771429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79888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94.62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-0.32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第10题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0.32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E96B0D6" wp14:editId="44E52ADC">
            <wp:extent cx="5057143" cy="2580952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A7ED1C6" wp14:editId="330F25B6">
            <wp:extent cx="5057143" cy="2771429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74798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4228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2991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BE9F43E" wp14:editId="5137858F">
            <wp:extent cx="5057143" cy="2580952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2A1F0D1" wp14:editId="44248B75">
            <wp:extent cx="5057143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1573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4998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-0.41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10766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76823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90.99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第12题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3.65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-0.34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-0.21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558A857" wp14:editId="463DAFBB">
            <wp:extent cx="5057143" cy="258095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40A2A85" wp14:editId="0491CA43">
            <wp:extent cx="5057143" cy="277142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4398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70075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6.97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-0.34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第13题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2.16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BD62B6F" wp14:editId="12B63054">
            <wp:extent cx="5057143" cy="258095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3291482" wp14:editId="5DDE2DEF">
            <wp:extent cx="5057143" cy="2771429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13557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14864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35864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42.48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19943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第14题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2.20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31701BB" wp14:editId="72C1DFE6">
            <wp:extent cx="5057143" cy="2580952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B3FECE2" wp14:editId="31BA7903">
            <wp:extent cx="5057143" cy="2771429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14404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19603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27403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22356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26.48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Pr="004659CA" w:rsidRDefault="004659CA" w:rsidP="004659CA">
            <w:pPr>
              <w:pStyle w:val="TableContent2"/>
              <w:rPr>
                <w:sz w:val="18"/>
              </w:rPr>
            </w:pPr>
            <w:r w:rsidRPr="004659CA">
              <w:rPr>
                <w:rFonts w:hint="eastAsia"/>
                <w:sz w:val="18"/>
              </w:rPr>
              <w:t>未选或多选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第15题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270F17B" wp14:editId="301F8889">
            <wp:extent cx="5057143" cy="2580952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9978A14" wp14:editId="206BF5E9">
            <wp:extent cx="5057143" cy="2771429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*ＡＤ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57212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67.76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第16题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0.73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86C18C0" wp14:editId="28875822">
            <wp:extent cx="5057143" cy="258095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92E9C65" wp14:editId="6FCB6BD1">
            <wp:extent cx="5057143" cy="277142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40202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47.62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21606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2697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3.19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第17题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5.10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9.20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C687082" wp14:editId="283C4FF5">
            <wp:extent cx="5057143" cy="25809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BD8EA7D" wp14:editId="3A3E6C46">
            <wp:extent cx="5057143" cy="2771429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5160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*ＡＣ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14508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2555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16581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19.64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8436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4127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第18题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2.53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-0.08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FD5F615" wp14:editId="3931DDA7">
            <wp:extent cx="5057143" cy="258095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F6902B3" wp14:editId="061851D9">
            <wp:extent cx="5057143" cy="2771429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选项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-0.31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3750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ＡＤ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2138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19220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22.76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ＢＤ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31416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Ｃ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*ＣＤ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1491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Ｄ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未选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-0.12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第19题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23.85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610DDBD" wp14:editId="7E9EE5B2">
            <wp:extent cx="5057143" cy="2580952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FC92F1D" wp14:editId="5034EE95">
            <wp:extent cx="5057143" cy="2771429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20.43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12.31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21.67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33.15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37.48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1349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42.85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48.89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55.57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11.66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63.36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33878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25196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29.84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77.57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6.69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84.38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第20题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5.60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2.21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84C91FD" wp14:editId="3950D123">
            <wp:extent cx="5057143" cy="2580952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0B34766" wp14:editId="79D3A141">
            <wp:extent cx="5057143" cy="2771429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2122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46.24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4950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5.86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56.25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7650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11.52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60.44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27885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75.85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78.83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89.77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9.58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4EF4199" wp14:editId="189A139E">
            <wp:extent cx="5057143" cy="2580952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1567F7E" wp14:editId="4B0D7A3D">
            <wp:extent cx="5057143" cy="2771429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22.40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32.60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59.42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67760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80.26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73.75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3938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84.88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第21_1题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89CC9E1" wp14:editId="3FD5F4A5">
            <wp:extent cx="5057143" cy="258095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70B2251" wp14:editId="18230B46">
            <wp:extent cx="5057143" cy="2771429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41.86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80530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95.38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72.46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第21_2题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1FD4E81" wp14:editId="62163433">
            <wp:extent cx="5057143" cy="258095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94059B6" wp14:editId="5B5A1880">
            <wp:extent cx="5057143" cy="2771429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82678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97.92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71.78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第21_3题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0.08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10603BB" wp14:editId="7ABB5A3C">
            <wp:extent cx="5057143" cy="2580952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3F2FF0B" wp14:editId="4BE1893E">
            <wp:extent cx="5057143" cy="2771429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1945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32.53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82485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71.95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第21_4题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0.26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31F12E1" wp14:editId="52465C59">
            <wp:extent cx="5057143" cy="2580952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9AB3428" wp14:editId="368B51E8">
            <wp:extent cx="5057143" cy="2771429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7537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8.93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10792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76893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73.01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第21_5题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215B40B" wp14:editId="5CE2C746">
            <wp:extent cx="5057143" cy="2580952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39ADD03" wp14:editId="578320CF">
            <wp:extent cx="5057143" cy="2771429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46.42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77845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92.20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73.13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第21_6题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4.40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4AC9B27" wp14:editId="6ACD46B5">
            <wp:extent cx="5057143" cy="2580952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A0EE817" wp14:editId="08474ABB">
            <wp:extent cx="5057143" cy="2771429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21_6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80288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95.09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70.38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4142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4.91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83.95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14.19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FD365C2" wp14:editId="5CD8733C">
            <wp:extent cx="5057143" cy="2580952"/>
            <wp:effectExtent l="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51CD198" wp14:editId="75D45528">
            <wp:extent cx="5057143" cy="2771429"/>
            <wp:effectExtent l="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14.31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20.46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27.65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36.68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40.11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1409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2290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50.60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4183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4.95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55.43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10.54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64.28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10.83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66.96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57100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67.63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第22_1题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97F77A8" wp14:editId="594FD176">
            <wp:extent cx="5057143" cy="2580952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7D75AF4" wp14:editId="5AEC73A0">
            <wp:extent cx="5057143" cy="2771429"/>
            <wp:effectExtent l="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47.88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82570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71.57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第22_2题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178AA65" wp14:editId="5DB9E72C">
            <wp:extent cx="5057143" cy="2580952"/>
            <wp:effectExtent l="0" t="0" r="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B3668DA" wp14:editId="5AE6BA2F">
            <wp:extent cx="5057143" cy="2771429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30.02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83418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98.80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第22_3题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8D101BE" wp14:editId="06C005C1">
            <wp:extent cx="5057143" cy="2580952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ABFA363" wp14:editId="6B0A8719">
            <wp:extent cx="5057143" cy="2771429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41.65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83089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98.41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71.52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第22_4题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7BF9061" wp14:editId="01C9D8DD">
            <wp:extent cx="5057143" cy="2580952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98320E6" wp14:editId="4711CAEF">
            <wp:extent cx="5057143" cy="2771429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1696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44.91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82734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71.58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第22_5题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EF0B24A" wp14:editId="3A009DFD">
            <wp:extent cx="5057143" cy="2580952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1930944" wp14:editId="21523F4E">
            <wp:extent cx="5057143" cy="2771429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13.48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54.89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9805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10823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73052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86.52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73.56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第22_6题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0.05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561A82B" wp14:editId="722F75A6">
            <wp:extent cx="5057143" cy="2580952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5A129C5" wp14:editId="0340863F">
            <wp:extent cx="5057143" cy="2771429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50.61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12019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82238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97.40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第22_7题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F99E2D4" wp14:editId="7818468A">
            <wp:extent cx="5057143" cy="2580952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DAD5F6D" wp14:editId="3855D474">
            <wp:extent cx="5057143" cy="2771429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22_7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2791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3.31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6.11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54.45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12551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14.87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62.43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11074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63932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75.72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75.21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8.90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D580870" wp14:editId="0D10B689">
            <wp:extent cx="5057143" cy="2580952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29963F9" wp14:editId="31B1CDB3">
            <wp:extent cx="5057143" cy="2771429"/>
            <wp:effectExtent l="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25.10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34.95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37.31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42.99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1465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47.93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2818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3.34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51.85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60.83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4.69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64.55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8.0～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14343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16.99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68.07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9.0～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8.03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72.53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14478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6499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78.43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19988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23.67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83.26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第23_1题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0.22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42A3874" wp14:editId="57BED4C3">
            <wp:extent cx="5057143" cy="2580952"/>
            <wp:effectExtent l="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A98555F" wp14:editId="10CF987C">
            <wp:extent cx="5057143" cy="2771429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6.76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12040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78724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93.24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72.87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第23_2题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2.86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31CAFEA" wp14:editId="559FBB4F">
            <wp:extent cx="5057143" cy="2580952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4AB8CF2" wp14:editId="16B62854">
            <wp:extent cx="5057143" cy="2771429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23_2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1829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2.17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32.00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46.48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51.90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77663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91.99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73.26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第23_3题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1.93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4D5CE32" wp14:editId="6ADDABE8">
            <wp:extent cx="5057143" cy="2580952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3A6E7FE" wp14:editId="762861A6">
            <wp:extent cx="5057143" cy="2771429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23_3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2764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9752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11991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81666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96.73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第23_4题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1.25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705D45A" wp14:editId="1AD5BCB3">
            <wp:extent cx="5057143" cy="2580952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E194CC6" wp14:editId="3520C723">
            <wp:extent cx="5057143" cy="2771429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7453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5283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31758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37.61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61.93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10495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11587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52672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62.39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第23_5题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29563BC" wp14:editId="47E6E275">
            <wp:extent cx="5057143" cy="2580952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582AB2B0" wp14:editId="5803D8A3">
            <wp:extent cx="5057143" cy="2771429"/>
            <wp:effectExtent l="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5738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39874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47.23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62.83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8767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44556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52.77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78.39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第23_6题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1.32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6020657" wp14:editId="6D8679C7">
            <wp:extent cx="5057143" cy="2580952"/>
            <wp:effectExtent l="0" t="0" r="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66A04F6" wp14:editId="0A67E06F">
            <wp:extent cx="5057143" cy="2771429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11607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10688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53752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63.66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65.30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6033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10913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30678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36.34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第23_7题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0.61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0.83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3F79C3F" wp14:editId="3EE4A57D">
            <wp:extent cx="5057143" cy="2580952"/>
            <wp:effectExtent l="0" t="0" r="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0EB0BEE" wp14:editId="150366D3">
            <wp:extent cx="5057143" cy="2771429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23_7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11891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7772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41071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48.65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62.82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1711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8751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11348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43359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51.35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78.83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第24题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6F882D1A" wp14:editId="1F20A6DA">
            <wp:extent cx="5057143" cy="2580952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9C5BCD0" wp14:editId="0DC25B28">
            <wp:extent cx="5057143" cy="2771429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67.96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26515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31.40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30.82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79.93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第24_1题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0.59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BD0C493" wp14:editId="559AF627">
            <wp:extent cx="5057143" cy="2580952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528AF56" wp14:editId="780467B2">
            <wp:extent cx="5057143" cy="2771429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24_1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15951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55.92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3790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1260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18.88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67.96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4723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5009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4916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26515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31.40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73.27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2042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4465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8836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26020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30.82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79.93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第25题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1C3B12D" wp14:editId="05AAAD63">
            <wp:extent cx="5057143" cy="2580952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821AA16" wp14:editId="08A0E63E">
            <wp:extent cx="5057143" cy="2771429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14835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17.57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53.61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16610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19.67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22913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27.14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75.69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15443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18.29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78.52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84.63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第25_1题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2.32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1.48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0.50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109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4278547B" wp14:editId="499865C9">
            <wp:extent cx="5057143" cy="2580952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2FB3522C" wp14:editId="56DC9BE7">
            <wp:extent cx="5057143" cy="2771429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25_1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9010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3349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14835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17.57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53.61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10340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12.25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67.06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3385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2859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2698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16610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19.67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72.22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2112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3879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4275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22913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27.14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75.69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15443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18.29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78.52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2633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4289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5.08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84.63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第26题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111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DE0ABCC" wp14:editId="725F1664">
            <wp:extent cx="5057143" cy="2580952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112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3113C43" wp14:editId="6A8FCEBB">
            <wp:extent cx="5057143" cy="2771429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20.70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65.74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69.77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72.53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3879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75.42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29395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34.82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81.64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第26_1题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3.25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2.46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0.54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0.79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0.87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113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87769C2" wp14:editId="63ED8CC6">
            <wp:extent cx="5057143" cy="2580952"/>
            <wp:effectExtent l="0" t="0" r="0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114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0849AF6E" wp14:editId="43714C57">
            <wp:extent cx="5057143" cy="2771429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26_1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253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17478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20.70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53.08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2016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396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12846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15.21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65.74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1457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7974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9.44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69.77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1035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5135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6.08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72.53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3879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75.42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2278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7723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9.15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78.35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720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6322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8845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10527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29395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34.82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81.64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第27题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115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70317CD8" wp14:editId="57E8523B">
            <wp:extent cx="5057143" cy="2580952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116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A748B0D" wp14:editId="25C2924F">
            <wp:extent cx="5057143" cy="2771429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30585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14732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17.45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18.90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76.72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12831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79.63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86.45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89.20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第27_1题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119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满分值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最大值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最小值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标准差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差异系数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难度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相关系数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鉴别指数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07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1.62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1.70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1.05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0.23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</w:t>
            </w:r>
          </w:p>
        </w:tc>
        <w:tc>
          <w:tcPr>
            <w:tcW w:w="1071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0.44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117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16A2C42E" wp14:editId="0736741F">
            <wp:extent cx="5057143" cy="2580952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118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题分组难度曲线图</w:t>
      </w:r>
    </w:p>
    <w:p w:rsidR="004659CA" w:rsidRDefault="004659CA" w:rsidP="004659CA">
      <w:pPr>
        <w:pStyle w:val="ExamBodyText"/>
        <w:jc w:val="center"/>
      </w:pPr>
      <w:r>
        <w:rPr>
          <w:noProof/>
        </w:rPr>
        <w:drawing>
          <wp:inline distT="0" distB="0" distL="0" distR="0" wp14:anchorId="3F20D49B" wp14:editId="4995F0D1">
            <wp:extent cx="5057143" cy="2771429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120</w:t>
      </w:r>
      <w:r>
        <w:fldChar w:fldCharType="end"/>
      </w:r>
      <w:r>
        <w:rPr>
          <w:rFonts w:hint="eastAsia"/>
        </w:rPr>
        <w:t xml:space="preserve">    </w:t>
      </w:r>
      <w:r>
        <w:rPr>
          <w:rFonts w:hint="eastAsia"/>
        </w:rPr>
        <w:t>第</w:t>
      </w:r>
      <w:r>
        <w:rPr>
          <w:rFonts w:hint="eastAsia"/>
        </w:rPr>
        <w:t>27_1</w:t>
      </w:r>
      <w:r>
        <w:rPr>
          <w:rFonts w:hint="eastAsia"/>
        </w:rPr>
        <w:t>题分组分析表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7"/>
        <w:gridCol w:w="87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分值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G7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人数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比率(%)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平均值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0.0～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11162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8605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5821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3092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30585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36.23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59.81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1.0～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3468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2726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1531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547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14732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17.45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71.54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2.0～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1925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3174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3825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3777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2244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15959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18.90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76.72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3.0～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245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734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1794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2902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3786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3338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12831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15.20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79.63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4.0～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137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450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965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1743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5567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6.59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81.94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5.0～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186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463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946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1689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83.81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6.0～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7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43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154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656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1.02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86.45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7.0～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168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2004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2206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2.61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89.20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合计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12061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84430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100.00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得分率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0.06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0.21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0.29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0.38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0.55</w:t>
            </w:r>
          </w:p>
        </w:tc>
        <w:tc>
          <w:tcPr>
            <w:tcW w:w="87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87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  <w:jc w:val="center"/>
      </w:pPr>
    </w:p>
    <w:p w:rsidR="004659CA" w:rsidRDefault="004659CA">
      <w:pPr>
        <w:widowControl/>
        <w:jc w:val="left"/>
        <w:rPr>
          <w:rFonts w:ascii="宋体" w:cs="宋体"/>
          <w:sz w:val="21"/>
          <w:szCs w:val="20"/>
        </w:rPr>
      </w:pPr>
      <w:r>
        <w:br w:type="page"/>
      </w:r>
    </w:p>
    <w:p w:rsidR="004659CA" w:rsidRDefault="004659CA" w:rsidP="004659CA">
      <w:pPr>
        <w:pStyle w:val="ExamTitle1"/>
        <w:rPr>
          <w:rFonts w:hint="eastAsia"/>
        </w:rPr>
      </w:pPr>
      <w:bookmarkStart w:id="8" w:name="_Toc383366659"/>
      <w:r>
        <w:rPr>
          <w:rFonts w:hint="eastAsia"/>
        </w:rPr>
        <w:t>相关分析</w:t>
      </w:r>
      <w:bookmarkEnd w:id="8"/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综合性分析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121</w:t>
      </w:r>
      <w:r>
        <w:fldChar w:fldCharType="end"/>
      </w:r>
      <w:r>
        <w:rPr>
          <w:rFonts w:hint="eastAsia"/>
        </w:rPr>
        <w:t>综合性分析相关分析表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0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</w:p>
        </w:tc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客观题</w:t>
            </w:r>
          </w:p>
        </w:tc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0.6438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0.5160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主观题</w:t>
            </w:r>
          </w:p>
        </w:tc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0.6438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0.7010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2409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0.5160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0.7010</w:t>
            </w:r>
          </w:p>
        </w:tc>
        <w:tc>
          <w:tcPr>
            <w:tcW w:w="2410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提高性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122</w:t>
      </w:r>
      <w:r>
        <w:fldChar w:fldCharType="end"/>
      </w:r>
      <w:r>
        <w:rPr>
          <w:rFonts w:hint="eastAsia"/>
        </w:rPr>
        <w:t>提高性相关分析表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212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</w:p>
        </w:tc>
        <w:tc>
          <w:tcPr>
            <w:tcW w:w="321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能力题</w:t>
            </w:r>
          </w:p>
        </w:tc>
        <w:tc>
          <w:tcPr>
            <w:tcW w:w="321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321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0.6401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3212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321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0.6401</w:t>
            </w:r>
          </w:p>
        </w:tc>
        <w:tc>
          <w:tcPr>
            <w:tcW w:w="3213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ExamTitle3"/>
        <w:rPr>
          <w:rFonts w:hint="eastAsia"/>
        </w:rPr>
      </w:pPr>
      <w:r>
        <w:rPr>
          <w:rFonts w:hint="eastAsia"/>
        </w:rPr>
        <w:t>大题组块</w:t>
      </w:r>
    </w:p>
    <w:p w:rsidR="004659CA" w:rsidRDefault="004659CA" w:rsidP="004659CA">
      <w:pPr>
        <w:pStyle w:val="a9"/>
        <w:keepNext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123</w:t>
      </w:r>
      <w:r>
        <w:fldChar w:fldCharType="end"/>
      </w:r>
      <w:r>
        <w:rPr>
          <w:rFonts w:hint="eastAsia"/>
        </w:rPr>
        <w:t>大题组块相关分析表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6"/>
        <w:gridCol w:w="1606"/>
        <w:gridCol w:w="1606"/>
        <w:gridCol w:w="1606"/>
        <w:gridCol w:w="1607"/>
        <w:gridCol w:w="1607"/>
      </w:tblGrid>
      <w:tr w:rsidR="004659CA" w:rsidTr="004659C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bookmarkStart w:id="9" w:name="_GoBack"/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单选题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0.1255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0.7148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0.4144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0.6612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多选题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0.1255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0.3721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0.2570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0.3592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填空题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0.7148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0.3721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0.6901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0.9650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实验探究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0.4144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0.2570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0.6901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0.8557</w:t>
            </w:r>
          </w:p>
        </w:tc>
      </w:tr>
      <w:tr w:rsidR="004659CA" w:rsidTr="004659CA">
        <w:tblPrEx>
          <w:tblCellMar>
            <w:top w:w="0" w:type="dxa"/>
            <w:bottom w:w="0" w:type="dxa"/>
          </w:tblCellMar>
        </w:tblPrEx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rPr>
                <w:rFonts w:hint="eastAsia"/>
              </w:rPr>
              <w:t>总分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0.6612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0.3592</w:t>
            </w:r>
          </w:p>
        </w:tc>
        <w:tc>
          <w:tcPr>
            <w:tcW w:w="1606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0.9650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0.8557</w:t>
            </w:r>
          </w:p>
        </w:tc>
        <w:tc>
          <w:tcPr>
            <w:tcW w:w="1607" w:type="dxa"/>
            <w:shd w:val="clear" w:color="auto" w:fill="auto"/>
          </w:tcPr>
          <w:p w:rsidR="004659CA" w:rsidRDefault="004659CA" w:rsidP="004659CA">
            <w:pPr>
              <w:pStyle w:val="TableContent2"/>
            </w:pPr>
            <w:r>
              <w:t>-</w:t>
            </w:r>
          </w:p>
        </w:tc>
      </w:tr>
      <w:bookmarkEnd w:id="9"/>
    </w:tbl>
    <w:p w:rsidR="004659CA" w:rsidRDefault="004659CA" w:rsidP="004659CA">
      <w:pPr>
        <w:pStyle w:val="ExamBodyText"/>
      </w:pPr>
    </w:p>
    <w:p w:rsidR="004659CA" w:rsidRDefault="004659CA" w:rsidP="004659CA">
      <w:pPr>
        <w:pStyle w:val="ExamBodyText"/>
      </w:pPr>
    </w:p>
    <w:sectPr w:rsidR="004659CA" w:rsidSect="00E51E3C">
      <w:pgSz w:w="11906" w:h="16838" w:code="9"/>
      <w:pgMar w:top="1418" w:right="1134" w:bottom="1134" w:left="1134" w:header="680" w:footer="68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9CA" w:rsidRDefault="004659CA">
      <w:r>
        <w:separator/>
      </w:r>
    </w:p>
  </w:endnote>
  <w:endnote w:type="continuationSeparator" w:id="0">
    <w:p w:rsidR="004659CA" w:rsidRDefault="0046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0C2" w:rsidRPr="00E866AF" w:rsidRDefault="003930C2">
    <w:pPr>
      <w:pStyle w:val="a3"/>
      <w:framePr w:wrap="auto" w:vAnchor="text" w:hAnchor="margin" w:xAlign="right" w:y="1"/>
      <w:rPr>
        <w:rStyle w:val="a4"/>
        <w:sz w:val="21"/>
        <w:szCs w:val="21"/>
      </w:rPr>
    </w:pPr>
    <w:r w:rsidRPr="00E866AF">
      <w:rPr>
        <w:rStyle w:val="a4"/>
        <w:sz w:val="21"/>
        <w:szCs w:val="21"/>
      </w:rPr>
      <w:fldChar w:fldCharType="begin"/>
    </w:r>
    <w:r w:rsidRPr="00E866AF">
      <w:rPr>
        <w:rStyle w:val="a4"/>
        <w:sz w:val="21"/>
        <w:szCs w:val="21"/>
      </w:rPr>
      <w:instrText xml:space="preserve">PAGE  </w:instrText>
    </w:r>
    <w:r w:rsidRPr="00E866AF">
      <w:rPr>
        <w:rStyle w:val="a4"/>
        <w:sz w:val="21"/>
        <w:szCs w:val="21"/>
      </w:rPr>
      <w:fldChar w:fldCharType="separate"/>
    </w:r>
    <w:r w:rsidR="004659CA">
      <w:rPr>
        <w:rStyle w:val="a4"/>
        <w:noProof/>
        <w:sz w:val="21"/>
        <w:szCs w:val="21"/>
      </w:rPr>
      <w:t>124</w:t>
    </w:r>
    <w:r w:rsidRPr="00E866AF">
      <w:rPr>
        <w:rStyle w:val="a4"/>
        <w:sz w:val="21"/>
        <w:szCs w:val="21"/>
      </w:rPr>
      <w:fldChar w:fldCharType="end"/>
    </w:r>
  </w:p>
  <w:p w:rsidR="003930C2" w:rsidRDefault="003930C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9CA" w:rsidRDefault="004659CA">
      <w:r>
        <w:separator/>
      </w:r>
    </w:p>
  </w:footnote>
  <w:footnote w:type="continuationSeparator" w:id="0">
    <w:p w:rsidR="004659CA" w:rsidRDefault="00465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E65" w:rsidRDefault="00FB0151" w:rsidP="008114F7">
    <w:pPr>
      <w:pStyle w:val="a5"/>
      <w:pBdr>
        <w:bottom w:val="none" w:sz="0" w:space="0" w:color="auto"/>
      </w:pBdr>
      <w:jc w:val="left"/>
    </w:pP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276225" cy="224712"/>
          <wp:effectExtent l="0" t="0" r="0" b="444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247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w:drawing>
        <wp:anchor distT="0" distB="0" distL="114300" distR="114300" simplePos="0" relativeHeight="251658752" behindDoc="0" locked="0" layoutInCell="1" allowOverlap="1" wp14:anchorId="109C5E10" wp14:editId="59D15265">
          <wp:simplePos x="0" y="0"/>
          <wp:positionH relativeFrom="margin">
            <wp:posOffset>4824730</wp:posOffset>
          </wp:positionH>
          <wp:positionV relativeFrom="paragraph">
            <wp:posOffset>-88900</wp:posOffset>
          </wp:positionV>
          <wp:extent cx="1295400" cy="228600"/>
          <wp:effectExtent l="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66CD2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FC293" wp14:editId="44587564">
              <wp:simplePos x="0" y="0"/>
              <wp:positionH relativeFrom="column">
                <wp:posOffset>-186690</wp:posOffset>
              </wp:positionH>
              <wp:positionV relativeFrom="paragraph">
                <wp:posOffset>160949</wp:posOffset>
              </wp:positionV>
              <wp:extent cx="6469380" cy="7956"/>
              <wp:effectExtent l="0" t="0" r="26670" b="30480"/>
              <wp:wrapNone/>
              <wp:docPr id="2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69380" cy="7956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0A62BF" id="Line 23" o:spid="_x0000_s1026" style="position:absolute;left:0;text-align:left;flip:y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7pt,12.65pt" to="494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" strokecolor="#669"/>
          </w:pict>
        </mc:Fallback>
      </mc:AlternateContent>
    </w:r>
    <w:r w:rsidR="003B2E65">
      <w:rPr>
        <w:rFonts w:hint="eastAsia"/>
      </w:rPr>
      <w:t xml:space="preserve">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351" w:rsidRDefault="00920351" w:rsidP="0092035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0E07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204EA2C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9B48B4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22FA1D8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B2E493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768EA14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BFEE21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932432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53839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929B4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556BDB"/>
    <w:multiLevelType w:val="multilevel"/>
    <w:tmpl w:val="244A9298"/>
    <w:numStyleLink w:val="1"/>
  </w:abstractNum>
  <w:abstractNum w:abstractNumId="11">
    <w:nsid w:val="0DD97C3D"/>
    <w:multiLevelType w:val="multilevel"/>
    <w:tmpl w:val="244A9298"/>
    <w:styleLink w:val="1"/>
    <w:lvl w:ilvl="0">
      <w:start w:val="1"/>
      <w:numFmt w:val="chineseCountingThousand"/>
      <w:pStyle w:val="ExamTitle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ExamTitle2"/>
      <w:suff w:val="nothing"/>
      <w:lvlText w:val="(%2) 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ExamTitle3"/>
      <w:suff w:val="nothing"/>
      <w:lvlText w:val="%3、"/>
      <w:lvlJc w:val="left"/>
      <w:pPr>
        <w:ind w:left="1304" w:hanging="130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1BD27E6A"/>
    <w:multiLevelType w:val="multilevel"/>
    <w:tmpl w:val="244A9298"/>
    <w:numStyleLink w:val="1"/>
  </w:abstractNum>
  <w:abstractNum w:abstractNumId="13">
    <w:nsid w:val="34851B5C"/>
    <w:multiLevelType w:val="hybridMultilevel"/>
    <w:tmpl w:val="4AE47864"/>
    <w:lvl w:ilvl="0" w:tplc="8BE2BD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8473C78"/>
    <w:multiLevelType w:val="hybridMultilevel"/>
    <w:tmpl w:val="E90AD55A"/>
    <w:lvl w:ilvl="0" w:tplc="7A26899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3CC62EAE"/>
    <w:multiLevelType w:val="multilevel"/>
    <w:tmpl w:val="244A9298"/>
    <w:numStyleLink w:val="1"/>
  </w:abstractNum>
  <w:abstractNum w:abstractNumId="16">
    <w:nsid w:val="4A3C1A1C"/>
    <w:multiLevelType w:val="multilevel"/>
    <w:tmpl w:val="244A9298"/>
    <w:numStyleLink w:val="1"/>
  </w:abstractNum>
  <w:abstractNum w:abstractNumId="17">
    <w:nsid w:val="4B32769A"/>
    <w:multiLevelType w:val="multilevel"/>
    <w:tmpl w:val="244A9298"/>
    <w:numStyleLink w:val="1"/>
  </w:abstractNum>
  <w:abstractNum w:abstractNumId="18">
    <w:nsid w:val="50010C46"/>
    <w:multiLevelType w:val="multilevel"/>
    <w:tmpl w:val="244A9298"/>
    <w:numStyleLink w:val="1"/>
  </w:abstractNum>
  <w:abstractNum w:abstractNumId="19">
    <w:nsid w:val="551432EE"/>
    <w:multiLevelType w:val="multilevel"/>
    <w:tmpl w:val="244A9298"/>
    <w:numStyleLink w:val="1"/>
  </w:abstractNum>
  <w:abstractNum w:abstractNumId="20">
    <w:nsid w:val="64416FB3"/>
    <w:multiLevelType w:val="multilevel"/>
    <w:tmpl w:val="244A9298"/>
    <w:numStyleLink w:val="1"/>
  </w:abstractNum>
  <w:abstractNum w:abstractNumId="21">
    <w:nsid w:val="68A841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21"/>
  </w:num>
  <w:num w:numId="5">
    <w:abstractNumId w:val="20"/>
  </w:num>
  <w:num w:numId="6">
    <w:abstractNumId w:val="19"/>
  </w:num>
  <w:num w:numId="7">
    <w:abstractNumId w:val="16"/>
  </w:num>
  <w:num w:numId="8">
    <w:abstractNumId w:val="12"/>
  </w:num>
  <w:num w:numId="9">
    <w:abstractNumId w:val="10"/>
  </w:num>
  <w:num w:numId="10">
    <w:abstractNumId w:val="18"/>
  </w:num>
  <w:num w:numId="11">
    <w:abstractNumId w:val="17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hideSpelling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CA"/>
    <w:rsid w:val="00026EA9"/>
    <w:rsid w:val="0004419C"/>
    <w:rsid w:val="00054C74"/>
    <w:rsid w:val="00065E1F"/>
    <w:rsid w:val="00073307"/>
    <w:rsid w:val="00090BFE"/>
    <w:rsid w:val="00144ACB"/>
    <w:rsid w:val="001501FB"/>
    <w:rsid w:val="00180D0C"/>
    <w:rsid w:val="00191E43"/>
    <w:rsid w:val="001A2139"/>
    <w:rsid w:val="001B1ACB"/>
    <w:rsid w:val="001C78B7"/>
    <w:rsid w:val="00200178"/>
    <w:rsid w:val="0022078B"/>
    <w:rsid w:val="002231D5"/>
    <w:rsid w:val="00247D20"/>
    <w:rsid w:val="00261B43"/>
    <w:rsid w:val="002976E4"/>
    <w:rsid w:val="002A1BC5"/>
    <w:rsid w:val="002C7B32"/>
    <w:rsid w:val="002E3303"/>
    <w:rsid w:val="00334829"/>
    <w:rsid w:val="00334F8E"/>
    <w:rsid w:val="00361043"/>
    <w:rsid w:val="00362A98"/>
    <w:rsid w:val="003640AD"/>
    <w:rsid w:val="00366CD2"/>
    <w:rsid w:val="003930C2"/>
    <w:rsid w:val="003A5A0D"/>
    <w:rsid w:val="003B2E65"/>
    <w:rsid w:val="003D0EEF"/>
    <w:rsid w:val="003E5A95"/>
    <w:rsid w:val="0042340A"/>
    <w:rsid w:val="004268B6"/>
    <w:rsid w:val="00440019"/>
    <w:rsid w:val="00450281"/>
    <w:rsid w:val="00464F4A"/>
    <w:rsid w:val="004659CA"/>
    <w:rsid w:val="00481D83"/>
    <w:rsid w:val="004A7D6F"/>
    <w:rsid w:val="00502F8E"/>
    <w:rsid w:val="00507F6F"/>
    <w:rsid w:val="00554AE1"/>
    <w:rsid w:val="00557C73"/>
    <w:rsid w:val="00562D8D"/>
    <w:rsid w:val="005758C4"/>
    <w:rsid w:val="005821B8"/>
    <w:rsid w:val="00586108"/>
    <w:rsid w:val="005E751D"/>
    <w:rsid w:val="005F10E5"/>
    <w:rsid w:val="00600FDF"/>
    <w:rsid w:val="00620BA8"/>
    <w:rsid w:val="00627288"/>
    <w:rsid w:val="006361B6"/>
    <w:rsid w:val="0067073B"/>
    <w:rsid w:val="00677243"/>
    <w:rsid w:val="006C2A5B"/>
    <w:rsid w:val="006D2D6A"/>
    <w:rsid w:val="006E0B51"/>
    <w:rsid w:val="006F05D0"/>
    <w:rsid w:val="006F3752"/>
    <w:rsid w:val="007231CF"/>
    <w:rsid w:val="0072718F"/>
    <w:rsid w:val="0074085B"/>
    <w:rsid w:val="007807E9"/>
    <w:rsid w:val="00785D13"/>
    <w:rsid w:val="007936FC"/>
    <w:rsid w:val="007D7128"/>
    <w:rsid w:val="007E2C74"/>
    <w:rsid w:val="007E5578"/>
    <w:rsid w:val="007F4F6F"/>
    <w:rsid w:val="007F58C7"/>
    <w:rsid w:val="008114F7"/>
    <w:rsid w:val="00831DEC"/>
    <w:rsid w:val="008A23E1"/>
    <w:rsid w:val="008B06EF"/>
    <w:rsid w:val="008B1FA0"/>
    <w:rsid w:val="008B255C"/>
    <w:rsid w:val="008B2B67"/>
    <w:rsid w:val="008B44CF"/>
    <w:rsid w:val="008B7BF1"/>
    <w:rsid w:val="008C27C7"/>
    <w:rsid w:val="008E335A"/>
    <w:rsid w:val="008F0DD2"/>
    <w:rsid w:val="008F32F1"/>
    <w:rsid w:val="00902CFA"/>
    <w:rsid w:val="0090396C"/>
    <w:rsid w:val="00910F01"/>
    <w:rsid w:val="00920351"/>
    <w:rsid w:val="00952FE5"/>
    <w:rsid w:val="0095381A"/>
    <w:rsid w:val="00961FFE"/>
    <w:rsid w:val="00975FEB"/>
    <w:rsid w:val="009810DD"/>
    <w:rsid w:val="00986060"/>
    <w:rsid w:val="00997DAC"/>
    <w:rsid w:val="009D4199"/>
    <w:rsid w:val="00A100BE"/>
    <w:rsid w:val="00A2655B"/>
    <w:rsid w:val="00A26B4E"/>
    <w:rsid w:val="00A32AA2"/>
    <w:rsid w:val="00A47C04"/>
    <w:rsid w:val="00A923DC"/>
    <w:rsid w:val="00AD0E8E"/>
    <w:rsid w:val="00AE2A0C"/>
    <w:rsid w:val="00AF77B2"/>
    <w:rsid w:val="00B01675"/>
    <w:rsid w:val="00B44229"/>
    <w:rsid w:val="00B46CA2"/>
    <w:rsid w:val="00B9598E"/>
    <w:rsid w:val="00BA05BB"/>
    <w:rsid w:val="00BD26B9"/>
    <w:rsid w:val="00BF6D7F"/>
    <w:rsid w:val="00C00343"/>
    <w:rsid w:val="00C606C1"/>
    <w:rsid w:val="00C96833"/>
    <w:rsid w:val="00CA0E65"/>
    <w:rsid w:val="00CA780D"/>
    <w:rsid w:val="00CF0B34"/>
    <w:rsid w:val="00CF193A"/>
    <w:rsid w:val="00D0426D"/>
    <w:rsid w:val="00D118C5"/>
    <w:rsid w:val="00D209A9"/>
    <w:rsid w:val="00D457EA"/>
    <w:rsid w:val="00D461AA"/>
    <w:rsid w:val="00D55E3B"/>
    <w:rsid w:val="00D82859"/>
    <w:rsid w:val="00D96B3C"/>
    <w:rsid w:val="00DA3C1A"/>
    <w:rsid w:val="00DC002B"/>
    <w:rsid w:val="00DC146D"/>
    <w:rsid w:val="00DE41EB"/>
    <w:rsid w:val="00E007ED"/>
    <w:rsid w:val="00E35A9F"/>
    <w:rsid w:val="00E51E3C"/>
    <w:rsid w:val="00E5270F"/>
    <w:rsid w:val="00E63DDA"/>
    <w:rsid w:val="00E723CB"/>
    <w:rsid w:val="00E967B0"/>
    <w:rsid w:val="00EA7090"/>
    <w:rsid w:val="00EA7731"/>
    <w:rsid w:val="00EB264B"/>
    <w:rsid w:val="00ED78ED"/>
    <w:rsid w:val="00EF76A8"/>
    <w:rsid w:val="00F0220D"/>
    <w:rsid w:val="00F13C64"/>
    <w:rsid w:val="00F4265B"/>
    <w:rsid w:val="00F461EF"/>
    <w:rsid w:val="00F52073"/>
    <w:rsid w:val="00F6068C"/>
    <w:rsid w:val="00F76126"/>
    <w:rsid w:val="00F76FCF"/>
    <w:rsid w:val="00F777C6"/>
    <w:rsid w:val="00F836D7"/>
    <w:rsid w:val="00F84DB3"/>
    <w:rsid w:val="00F864EC"/>
    <w:rsid w:val="00F9463D"/>
    <w:rsid w:val="00FB0151"/>
    <w:rsid w:val="00FB5886"/>
    <w:rsid w:val="00F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C9464A-C06A-467B-9943-7E3B8BAE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D2"/>
    <w:pPr>
      <w:widowControl w:val="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Char"/>
    <w:qFormat/>
    <w:rsid w:val="00073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Pr>
      <w:rFonts w:cs="Times New Roman"/>
    </w:rPr>
  </w:style>
  <w:style w:type="paragraph" w:styleId="a5">
    <w:name w:val="header"/>
    <w:basedOn w:val="a"/>
    <w:rsid w:val="003B2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8B06EF"/>
    <w:pPr>
      <w:tabs>
        <w:tab w:val="right" w:leader="dot" w:pos="9628"/>
      </w:tabs>
      <w:spacing w:line="360" w:lineRule="auto"/>
    </w:pPr>
  </w:style>
  <w:style w:type="character" w:styleId="a6">
    <w:name w:val="Hyperlink"/>
    <w:basedOn w:val="a0"/>
    <w:uiPriority w:val="99"/>
    <w:rsid w:val="00D461AA"/>
    <w:rPr>
      <w:color w:val="0000FF"/>
      <w:u w:val="single"/>
    </w:rPr>
  </w:style>
  <w:style w:type="paragraph" w:customStyle="1" w:styleId="ExamTitle1">
    <w:name w:val="ExamTitle1"/>
    <w:basedOn w:val="a"/>
    <w:qFormat/>
    <w:rsid w:val="00DC002B"/>
    <w:pPr>
      <w:numPr>
        <w:numId w:val="3"/>
      </w:numPr>
      <w:spacing w:before="306"/>
    </w:pPr>
    <w:rPr>
      <w:b/>
    </w:rPr>
  </w:style>
  <w:style w:type="paragraph" w:styleId="2">
    <w:name w:val="toc 2"/>
    <w:basedOn w:val="a"/>
    <w:next w:val="a"/>
    <w:uiPriority w:val="39"/>
    <w:rsid w:val="00F76126"/>
    <w:pPr>
      <w:spacing w:line="360" w:lineRule="auto"/>
      <w:ind w:leftChars="200" w:left="200"/>
    </w:pPr>
  </w:style>
  <w:style w:type="paragraph" w:styleId="3">
    <w:name w:val="toc 3"/>
    <w:basedOn w:val="a"/>
    <w:next w:val="a"/>
    <w:semiHidden/>
    <w:rsid w:val="00F76126"/>
    <w:pPr>
      <w:spacing w:line="360" w:lineRule="auto"/>
      <w:ind w:leftChars="400" w:left="400"/>
    </w:pPr>
  </w:style>
  <w:style w:type="paragraph" w:customStyle="1" w:styleId="CaptionTitle">
    <w:name w:val="CaptionTitle"/>
    <w:basedOn w:val="a"/>
    <w:qFormat/>
    <w:rsid w:val="00627288"/>
    <w:pPr>
      <w:spacing w:before="624" w:after="78"/>
      <w:jc w:val="center"/>
    </w:pPr>
    <w:rPr>
      <w:rFonts w:ascii="黑体" w:eastAsia="黑体" w:cs="宋体"/>
      <w:sz w:val="21"/>
      <w:szCs w:val="20"/>
    </w:rPr>
  </w:style>
  <w:style w:type="paragraph" w:customStyle="1" w:styleId="TableContent">
    <w:name w:val="TableContent"/>
    <w:basedOn w:val="a"/>
    <w:qFormat/>
    <w:rsid w:val="00E967B0"/>
    <w:pPr>
      <w:outlineLvl w:val="0"/>
    </w:pPr>
  </w:style>
  <w:style w:type="paragraph" w:customStyle="1" w:styleId="TableContent2">
    <w:name w:val="TableContent2"/>
    <w:basedOn w:val="a"/>
    <w:qFormat/>
    <w:rsid w:val="00627288"/>
    <w:pPr>
      <w:ind w:leftChars="-50" w:left="-120" w:rightChars="-50" w:right="-120"/>
      <w:jc w:val="center"/>
    </w:pPr>
    <w:rPr>
      <w:rFonts w:ascii="黑体" w:eastAsia="黑体" w:hAnsi="宋体" w:cs="宋体"/>
      <w:kern w:val="0"/>
      <w:sz w:val="20"/>
      <w:szCs w:val="20"/>
    </w:rPr>
  </w:style>
  <w:style w:type="paragraph" w:customStyle="1" w:styleId="ExamTitle2">
    <w:name w:val="ExamTitle2"/>
    <w:basedOn w:val="a"/>
    <w:qFormat/>
    <w:rsid w:val="00DC002B"/>
    <w:pPr>
      <w:numPr>
        <w:ilvl w:val="1"/>
        <w:numId w:val="3"/>
      </w:numPr>
      <w:spacing w:before="468" w:after="156"/>
    </w:pPr>
    <w:rPr>
      <w:rFonts w:ascii="宋体" w:cs="宋体"/>
      <w:szCs w:val="20"/>
    </w:rPr>
  </w:style>
  <w:style w:type="paragraph" w:customStyle="1" w:styleId="ExamTitle3">
    <w:name w:val="ExamTitle3"/>
    <w:basedOn w:val="a"/>
    <w:qFormat/>
    <w:rsid w:val="00DC002B"/>
    <w:pPr>
      <w:numPr>
        <w:ilvl w:val="2"/>
        <w:numId w:val="3"/>
      </w:numPr>
      <w:spacing w:before="156" w:after="156"/>
    </w:pPr>
    <w:rPr>
      <w:rFonts w:ascii="宋体" w:cs="宋体"/>
      <w:szCs w:val="20"/>
    </w:rPr>
  </w:style>
  <w:style w:type="paragraph" w:customStyle="1" w:styleId="ExamBodyText">
    <w:name w:val="ExamBodyText"/>
    <w:basedOn w:val="a"/>
    <w:qFormat/>
    <w:rsid w:val="00627288"/>
    <w:pPr>
      <w:spacing w:before="156" w:after="156"/>
      <w:ind w:leftChars="200" w:left="480"/>
    </w:pPr>
    <w:rPr>
      <w:rFonts w:ascii="宋体" w:cs="宋体"/>
      <w:sz w:val="21"/>
      <w:szCs w:val="20"/>
    </w:rPr>
  </w:style>
  <w:style w:type="numbering" w:customStyle="1" w:styleId="1">
    <w:name w:val="样式1"/>
    <w:uiPriority w:val="99"/>
    <w:rsid w:val="00DC002B"/>
    <w:pPr>
      <w:numPr>
        <w:numId w:val="3"/>
      </w:numPr>
    </w:pPr>
  </w:style>
  <w:style w:type="paragraph" w:styleId="a7">
    <w:name w:val="List Paragraph"/>
    <w:basedOn w:val="a"/>
    <w:uiPriority w:val="34"/>
    <w:qFormat/>
    <w:rsid w:val="00BD26B9"/>
    <w:pPr>
      <w:ind w:firstLineChars="200" w:firstLine="420"/>
    </w:pPr>
  </w:style>
  <w:style w:type="character" w:customStyle="1" w:styleId="1Char">
    <w:name w:val="标题 1 Char"/>
    <w:basedOn w:val="a0"/>
    <w:link w:val="10"/>
    <w:rsid w:val="00073307"/>
    <w:rPr>
      <w:b/>
      <w:bCs/>
      <w:kern w:val="44"/>
      <w:sz w:val="44"/>
      <w:szCs w:val="44"/>
    </w:rPr>
  </w:style>
  <w:style w:type="table" w:styleId="a8">
    <w:name w:val="Table Grid"/>
    <w:basedOn w:val="a1"/>
    <w:rsid w:val="00191E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A100BE"/>
    <w:pPr>
      <w:spacing w:before="240" w:after="240"/>
      <w:jc w:val="center"/>
    </w:pPr>
    <w:rPr>
      <w:rFonts w:eastAsia="黑体" w:cstheme="majorBidi"/>
      <w:spacing w:val="-2"/>
      <w:sz w:val="21"/>
      <w:szCs w:val="20"/>
    </w:rPr>
  </w:style>
  <w:style w:type="table" w:customStyle="1" w:styleId="20">
    <w:name w:val="样式2"/>
    <w:basedOn w:val="a1"/>
    <w:uiPriority w:val="99"/>
    <w:rsid w:val="008F0DD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100" w:after="100" w:afterAutospacing="0"/>
      </w:pPr>
      <w:rPr>
        <w:rFonts w:eastAsiaTheme="majorEastAsia"/>
        <w:sz w:val="28"/>
      </w:rPr>
    </w:tblStylePr>
  </w:style>
  <w:style w:type="paragraph" w:styleId="aa">
    <w:name w:val="table of figures"/>
    <w:basedOn w:val="a"/>
    <w:next w:val="a"/>
    <w:rsid w:val="00961FFE"/>
    <w:pPr>
      <w:ind w:leftChars="200" w:left="200" w:hangingChars="200" w:hanging="200"/>
    </w:pPr>
    <w:rPr>
      <w:rFonts w:eastAsia="黑体"/>
      <w:sz w:val="21"/>
    </w:rPr>
  </w:style>
  <w:style w:type="paragraph" w:styleId="5">
    <w:name w:val="toc 5"/>
    <w:basedOn w:val="a"/>
    <w:next w:val="a"/>
    <w:autoRedefine/>
    <w:rsid w:val="008B06EF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2" Type="http://schemas.openxmlformats.org/officeDocument/2006/relationships/header" Target="header2.xml"/><Relationship Id="rId17" Type="http://schemas.openxmlformats.org/officeDocument/2006/relationships/image" Target="media/image8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59" Type="http://schemas.openxmlformats.org/officeDocument/2006/relationships/image" Target="media/image50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24" Type="http://schemas.openxmlformats.org/officeDocument/2006/relationships/theme" Target="theme/theme1.xml"/><Relationship Id="rId54" Type="http://schemas.openxmlformats.org/officeDocument/2006/relationships/image" Target="media/image45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49" Type="http://schemas.openxmlformats.org/officeDocument/2006/relationships/image" Target="media/image40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44" Type="http://schemas.openxmlformats.org/officeDocument/2006/relationships/image" Target="media/image35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numbering" Target="numbering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3" Type="http://schemas.openxmlformats.org/officeDocument/2006/relationships/styles" Target="styles.xml"/><Relationship Id="rId25" Type="http://schemas.openxmlformats.org/officeDocument/2006/relationships/image" Target="media/image16.png"/><Relationship Id="rId46" Type="http://schemas.openxmlformats.org/officeDocument/2006/relationships/image" Target="media/image37.png"/><Relationship Id="rId67" Type="http://schemas.openxmlformats.org/officeDocument/2006/relationships/image" Target="media/image58.png"/><Relationship Id="rId116" Type="http://schemas.openxmlformats.org/officeDocument/2006/relationships/image" Target="media/image10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62" Type="http://schemas.openxmlformats.org/officeDocument/2006/relationships/image" Target="media/image53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111" Type="http://schemas.openxmlformats.org/officeDocument/2006/relationships/image" Target="media/image102.png"/><Relationship Id="rId15" Type="http://schemas.openxmlformats.org/officeDocument/2006/relationships/image" Target="media/image6.png"/><Relationship Id="rId36" Type="http://schemas.openxmlformats.org/officeDocument/2006/relationships/image" Target="media/image27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0" Type="http://schemas.openxmlformats.org/officeDocument/2006/relationships/header" Target="header1.xml"/><Relationship Id="rId31" Type="http://schemas.openxmlformats.org/officeDocument/2006/relationships/image" Target="media/image22.png"/><Relationship Id="rId52" Type="http://schemas.openxmlformats.org/officeDocument/2006/relationships/image" Target="media/image43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oner\documents\visual%20studio%202010\Projects\ExamReport\ExamReport\bin\Debug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4EBA0-6816-4F1A-9E66-9DC39387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126</Pages>
  <Words>7516</Words>
  <Characters>42846</Characters>
  <Application>Microsoft Office Word</Application>
  <DocSecurity>0</DocSecurity>
  <Lines>357</Lines>
  <Paragraphs>100</Paragraphs>
  <ScaleCrop>false</ScaleCrop>
  <Company>TAEA</Company>
  <LinksUpToDate>false</LinksUpToDate>
  <CharactersWithSpaces>50262</CharactersWithSpaces>
  <SharedDoc>false</SharedDoc>
  <HLinks>
    <vt:vector size="54" baseType="variant"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_Toc361399133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_Toc361399132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_Toc361399131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_Toc361399130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_Toc361399129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_Toc361399128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_Toc361399127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_Toc361399126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_Toc361399125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实测考试数据统计分析报告</dc:title>
  <dc:subject/>
  <dc:creator>sooner</dc:creator>
  <cp:keywords/>
  <dc:description/>
  <cp:lastModifiedBy>sooner</cp:lastModifiedBy>
  <cp:revision>1</cp:revision>
  <dcterms:created xsi:type="dcterms:W3CDTF">2014-03-23T11:30:00Z</dcterms:created>
  <dcterms:modified xsi:type="dcterms:W3CDTF">2014-03-23T11:35:00Z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