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CE649E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2013年北京市普通高考</w:t>
      </w:r>
    </w:p>
    <w:bookmarkEnd w:id="0"/>
    <w:p w:rsidR="00562D8D" w:rsidRPr="00200178" w:rsidRDefault="00CE649E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CE649E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东城区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57400" cy="257175"/>
            <wp:effectExtent l="0" t="0" r="0" b="9525"/>
            <wp:docPr id="4" name="图片 2" descr="LOGO_BE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E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CE649E" w:rsidRDefault="00CE649E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"ExamTitle1,1,ExamTitle2,2" </w:instrText>
      </w:r>
      <w:r>
        <w:fldChar w:fldCharType="separate"/>
      </w:r>
      <w:hyperlink w:anchor="_Toc371190004" w:history="1">
        <w:r w:rsidRPr="005725EB">
          <w:rPr>
            <w:rStyle w:val="a6"/>
            <w:rFonts w:hint="eastAsia"/>
            <w:noProof/>
          </w:rPr>
          <w:t>一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725EB">
          <w:rPr>
            <w:rStyle w:val="a6"/>
            <w:rFonts w:hint="eastAsia"/>
            <w:noProof/>
          </w:rPr>
          <w:t>文科试卷总分分析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_Toc371190004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49E" w:rsidRDefault="00CE649E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190005" w:history="1">
        <w:r w:rsidRPr="005725EB">
          <w:rPr>
            <w:rStyle w:val="a6"/>
            <w:rFonts w:hint="eastAsia"/>
            <w:noProof/>
          </w:rPr>
          <w:t>二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725EB">
          <w:rPr>
            <w:rStyle w:val="a6"/>
            <w:rFonts w:hint="eastAsia"/>
            <w:noProof/>
          </w:rPr>
          <w:t>文科总分分布曲线图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_Toc371190005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649E" w:rsidRDefault="00CE649E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190006" w:history="1">
        <w:r w:rsidRPr="005725EB">
          <w:rPr>
            <w:rStyle w:val="a6"/>
            <w:rFonts w:hint="eastAsia"/>
            <w:noProof/>
          </w:rPr>
          <w:t>三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725EB">
          <w:rPr>
            <w:rStyle w:val="a6"/>
            <w:rFonts w:hint="eastAsia"/>
            <w:noProof/>
          </w:rPr>
          <w:t>理科试卷总分分析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_Toc371190006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E649E" w:rsidRDefault="00CE649E">
      <w:pPr>
        <w:pStyle w:val="10"/>
        <w:tabs>
          <w:tab w:val="left" w:pos="63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71190007" w:history="1">
        <w:r w:rsidRPr="005725EB">
          <w:rPr>
            <w:rStyle w:val="a6"/>
            <w:rFonts w:hint="eastAsia"/>
            <w:noProof/>
          </w:rPr>
          <w:t>四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5725EB">
          <w:rPr>
            <w:rStyle w:val="a6"/>
            <w:rFonts w:hint="eastAsia"/>
            <w:noProof/>
          </w:rPr>
          <w:t>理科总分分布曲线图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_Toc371190007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0396C" w:rsidRDefault="00CE649E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2A1BC5" w:rsidRPr="00E967B0" w:rsidRDefault="002A1BC5" w:rsidP="00E967B0">
      <w:pPr>
        <w:pStyle w:val="TableContent"/>
      </w:pPr>
    </w:p>
    <w:p w:rsidR="00CE649E" w:rsidRDefault="00CE649E" w:rsidP="00CE649E">
      <w:pPr>
        <w:pStyle w:val="ExamTitle1"/>
        <w:rPr>
          <w:rFonts w:hint="eastAsia"/>
        </w:rPr>
      </w:pPr>
      <w:bookmarkStart w:id="2" w:name="_Toc371190004"/>
      <w:r>
        <w:rPr>
          <w:rFonts w:hint="eastAsia"/>
        </w:rPr>
        <w:t>文科试卷总分分析</w:t>
      </w:r>
      <w:bookmarkEnd w:id="2"/>
    </w:p>
    <w:p w:rsidR="00CE649E" w:rsidRDefault="00CE649E" w:rsidP="00CE649E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CE649E" w:rsidTr="00CE64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20243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416.15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92.45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653.00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197.00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537.86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69.09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642.00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509.18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54.91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12423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422.36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100.33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7199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622.00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403.36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76.13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649.00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134.00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421.49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91.54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649.00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166.00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445.97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83.10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214.00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533.82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71.06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649.00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503.52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57.61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556.00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431.81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52.20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166.00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367.67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60.82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0.49</w:t>
            </w:r>
          </w:p>
        </w:tc>
      </w:tr>
    </w:tbl>
    <w:p w:rsidR="004268B6" w:rsidRDefault="004268B6" w:rsidP="00CE649E">
      <w:pPr>
        <w:pStyle w:val="ExamBodyText"/>
      </w:pPr>
    </w:p>
    <w:p w:rsidR="00CE649E" w:rsidRDefault="00CE649E" w:rsidP="00CE649E">
      <w:pPr>
        <w:pStyle w:val="ExamTitle1"/>
        <w:rPr>
          <w:rFonts w:hint="eastAsia"/>
        </w:rPr>
      </w:pPr>
      <w:bookmarkStart w:id="3" w:name="_Toc371190005"/>
      <w:r>
        <w:rPr>
          <w:rFonts w:hint="eastAsia"/>
        </w:rPr>
        <w:t>文科总分分布曲线图</w:t>
      </w:r>
      <w:bookmarkEnd w:id="3"/>
    </w:p>
    <w:p w:rsidR="00CE649E" w:rsidRDefault="00CE649E" w:rsidP="00CE649E">
      <w:pPr>
        <w:pStyle w:val="a8"/>
        <w:keepNext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总分分布曲线图</w:t>
      </w:r>
    </w:p>
    <w:p w:rsidR="00CE649E" w:rsidRDefault="00CE649E" w:rsidP="00CE649E">
      <w:pPr>
        <w:pStyle w:val="ExamBodyText"/>
        <w:jc w:val="center"/>
      </w:pPr>
      <w:r>
        <w:object w:dxaOrig="15389" w:dyaOrig="12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220.5pt" o:ole="">
            <v:imagedata r:id="rId13" o:title=""/>
          </v:shape>
          <o:OLEObject Type="Embed" ProgID="Excel.Sheet.12" ShapeID="_x0000_i1026" DrawAspect="Content" ObjectID="_1444931850" r:id="rId14"/>
        </w:object>
      </w:r>
    </w:p>
    <w:p w:rsidR="00CE649E" w:rsidRDefault="00CE649E" w:rsidP="00CE649E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文科总分分数分布表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CE649E" w:rsidTr="00CE64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累计比率（%）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630.0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566.0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523.0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479.0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436.0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393.0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350.0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304.0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257.0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162.0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</w:tbl>
    <w:p w:rsidR="00CE649E" w:rsidRDefault="00CE649E" w:rsidP="00CE649E">
      <w:pPr>
        <w:pStyle w:val="ExamBodyText"/>
        <w:jc w:val="center"/>
      </w:pPr>
    </w:p>
    <w:p w:rsidR="00CE649E" w:rsidRDefault="00CE649E" w:rsidP="00CE649E">
      <w:pPr>
        <w:pStyle w:val="ExamTitle1"/>
        <w:rPr>
          <w:rFonts w:hint="eastAsia"/>
        </w:rPr>
      </w:pPr>
      <w:bookmarkStart w:id="4" w:name="_Toc371190006"/>
      <w:r>
        <w:rPr>
          <w:rFonts w:hint="eastAsia"/>
        </w:rPr>
        <w:t>理科试卷总分分析</w:t>
      </w:r>
      <w:bookmarkEnd w:id="4"/>
    </w:p>
    <w:p w:rsidR="00CE649E" w:rsidRDefault="00CE649E" w:rsidP="00CE649E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CE649E" w:rsidTr="00CE64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41819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712.00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458.21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702.00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576.27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59.13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2347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683.00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529.59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57.50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23814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712.00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483.25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16586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682.00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419.63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85.01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695.00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472.68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695.00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477.75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688.00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352.00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555.64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57.55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695.00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306.00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517.27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65.84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675.00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439.21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63.52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557.00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198.00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361.03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65.06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</w:tr>
    </w:tbl>
    <w:p w:rsidR="00CE649E" w:rsidRDefault="00CE649E" w:rsidP="00CE649E">
      <w:pPr>
        <w:pStyle w:val="ExamBodyText"/>
      </w:pPr>
    </w:p>
    <w:p w:rsidR="00CE649E" w:rsidRDefault="00CE649E" w:rsidP="00CE649E">
      <w:pPr>
        <w:pStyle w:val="ExamTitle1"/>
        <w:rPr>
          <w:rFonts w:hint="eastAsia"/>
        </w:rPr>
      </w:pPr>
      <w:bookmarkStart w:id="5" w:name="_Toc371190007"/>
      <w:r>
        <w:rPr>
          <w:rFonts w:hint="eastAsia"/>
        </w:rPr>
        <w:t>理科总分分布曲线图</w:t>
      </w:r>
      <w:bookmarkEnd w:id="5"/>
    </w:p>
    <w:p w:rsidR="00CE649E" w:rsidRDefault="00CE649E" w:rsidP="00CE649E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总分分布曲线图</w:t>
      </w:r>
    </w:p>
    <w:p w:rsidR="00CE649E" w:rsidRDefault="00CE649E" w:rsidP="00CE649E">
      <w:pPr>
        <w:pStyle w:val="ExamBodyText"/>
        <w:jc w:val="center"/>
      </w:pPr>
      <w:r>
        <w:object w:dxaOrig="15389" w:dyaOrig="12098">
          <v:shape id="_x0000_i1028" type="#_x0000_t75" style="width:375pt;height:220.5pt" o:ole="">
            <v:imagedata r:id="rId15" o:title=""/>
          </v:shape>
          <o:OLEObject Type="Embed" ProgID="Excel.Sheet.12" ShapeID="_x0000_i1028" DrawAspect="Content" ObjectID="_1444931851" r:id="rId16"/>
        </w:object>
      </w:r>
    </w:p>
    <w:p w:rsidR="00CE649E" w:rsidRDefault="00CE649E" w:rsidP="00CE649E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理科总分分数分布表</w:t>
      </w:r>
    </w:p>
    <w:tbl>
      <w:tblPr>
        <w:tblW w:w="96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CE649E" w:rsidTr="00CE64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比率（%）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累计比率（%）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626.0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610.0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600.0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583.0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540.0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510.0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500.0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497.0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454.0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411.0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410.0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400.0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33.74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34.65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35.26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36.17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37.99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39.51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40.43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41.03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42.86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43.47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2420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44.68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45.59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46.20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368.0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48.94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50.76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90.14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53.80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54.41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55.62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90.43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56.84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57.45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58.97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59.88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60.79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61.70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62.61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63.22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64.44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92.63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65.35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67.17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67.78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68.39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325.0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69.60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70.21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71.12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320.0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72.95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73.86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95.02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96.03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74.47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75.99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76.60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77.20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311.0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78.72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95.91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79.64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80.24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96.16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80.55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80.85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81.46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300.0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82.37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82.98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83.28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83.59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97.12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84.50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97.30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85.71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2738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86.93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87.84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88.75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97.76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2749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90.27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2559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91.49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280.0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2756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92.10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lastRenderedPageBreak/>
              <w:t>272.0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98.29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92.71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270.0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93.01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93.62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2769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lastRenderedPageBreak/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93.92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260.0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94.53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95.44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250.0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2779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98.90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95.74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96.05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96.35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241.0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99.25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96.66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240.0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237.0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319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96.96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230.0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99.47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2589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97.87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99.57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217.0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2799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99.77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98.18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213.0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99.64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99.81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98.48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209.0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99.68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98.78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205.0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2802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99.88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99.09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203.0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2803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99.75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99.39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202.0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99.70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198.0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2805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99.82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196.0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2806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190.0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99.89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186.0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99.93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r>
              <w:t>174.0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2809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99.96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  <w:bookmarkStart w:id="6" w:name="_GoBack" w:colFirst="0" w:colLast="0"/>
            <w:r>
              <w:t>138.0</w:t>
            </w:r>
          </w:p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2810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分类整体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2597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分类校一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518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分类校二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839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分类校三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911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tr w:rsidR="00CE649E" w:rsidTr="00CE649E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CE649E" w:rsidRDefault="00CE649E" w:rsidP="00CE649E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rPr>
                <w:rFonts w:hint="eastAsia"/>
              </w:rPr>
              <w:t>分类校四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329</w:t>
            </w:r>
          </w:p>
        </w:tc>
        <w:tc>
          <w:tcPr>
            <w:tcW w:w="1607" w:type="dxa"/>
            <w:shd w:val="clear" w:color="auto" w:fill="auto"/>
          </w:tcPr>
          <w:p w:rsidR="00CE649E" w:rsidRDefault="00CE649E" w:rsidP="00CE649E">
            <w:pPr>
              <w:pStyle w:val="TableContent2"/>
            </w:pPr>
            <w:r>
              <w:t>100.00</w:t>
            </w:r>
          </w:p>
        </w:tc>
      </w:tr>
      <w:bookmarkEnd w:id="6"/>
    </w:tbl>
    <w:p w:rsidR="00CE649E" w:rsidRDefault="00CE649E" w:rsidP="00CE649E">
      <w:pPr>
        <w:pStyle w:val="ExamBodyText"/>
        <w:jc w:val="center"/>
      </w:pPr>
    </w:p>
    <w:p w:rsidR="00CE649E" w:rsidRDefault="00CE649E" w:rsidP="00CE649E">
      <w:pPr>
        <w:pStyle w:val="ExamBodyText"/>
        <w:jc w:val="center"/>
      </w:pPr>
    </w:p>
    <w:sectPr w:rsidR="00CE649E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49E" w:rsidRDefault="00CE649E">
      <w:r>
        <w:separator/>
      </w:r>
    </w:p>
  </w:endnote>
  <w:endnote w:type="continuationSeparator" w:id="0">
    <w:p w:rsidR="00CE649E" w:rsidRDefault="00CE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CE649E">
      <w:rPr>
        <w:rStyle w:val="a4"/>
        <w:noProof/>
        <w:sz w:val="21"/>
        <w:szCs w:val="21"/>
      </w:rPr>
      <w:t>117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49E" w:rsidRDefault="00CE649E">
      <w:r>
        <w:separator/>
      </w:r>
    </w:p>
  </w:footnote>
  <w:footnote w:type="continuationSeparator" w:id="0">
    <w:p w:rsidR="00CE649E" w:rsidRDefault="00CE64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627288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-182880</wp:posOffset>
              </wp:positionH>
              <wp:positionV relativeFrom="margin">
                <wp:posOffset>-518160</wp:posOffset>
              </wp:positionV>
              <wp:extent cx="6469380" cy="219710"/>
              <wp:effectExtent l="13335" t="1270" r="13335" b="762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9380" cy="219710"/>
                        <a:chOff x="846" y="604"/>
                        <a:chExt cx="10188" cy="359"/>
                      </a:xfrm>
                    </wpg:grpSpPr>
                    <wps:wsp>
                      <wps:cNvPr id="2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846" y="950"/>
                          <a:ext cx="10188" cy="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24" descr="LOGO_BEE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5" y="604"/>
                          <a:ext cx="2455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CCD7B5" id="Group 22" o:spid="_x0000_s1026" style="position:absolute;left:0;text-align:left;margin-left:-14.4pt;margin-top:-40.8pt;width:509.4pt;height:17.3pt;z-index:-251658752;mso-position-horizontal-relative:margin;mso-position-vertical-relative:margin" coordorigin="846,604" coordsize="10188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">
              <v:line id="Line 23" o:spid="_x0000_s1027" style="position:absolute;flip:y;visibility:visible;mso-wrap-style:square" from="846,950" to="11034,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WE8IAAADaAAAADwAAAGRycy9kb3ducmV2LnhtbESPQWsCMRSE7wX/Q3iCNzerB9HVKFIV&#10;epBCVUq9PTbPzdrNy5Kkuv77piD0OMzMN8xi1dlG3MiH2rGCUZaDIC6drrlScDruhlMQISJrbByT&#10;ggcFWC17LwsstLvzB90OsRIJwqFABSbGtpAylIYshsy1xMm7OG8xJukrqT3eE9w2cpznE2mx5rRg&#10;sKVXQ+X34ccqIH+e6vCFe+L3mfk82+ts6zdKDfrdeg4iUhf/w8/2m1Ywhr8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WE8IAAADaAAAADwAAAAAAAAAAAAAA&#10;AAChAgAAZHJzL2Rvd25yZXYueG1sUEsFBgAAAAAEAAQA+QAAAJADAAAAAA==&#10;" strokecolor="#669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alt="LOGO_BEEA2" style="position:absolute;left:8405;top:604;width:2455;height: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u9zC9AAAA2gAAAA8AAABkcnMvZG93bnJldi54bWxEj80KwjAQhO+C7xBW8KZpK0ipRhFF8Ogf&#10;npdmbavNpjRR69sbQfA4zMw3zHzZmVo8qXWVZQXxOAJBnFtdcaHgfNqOUhDOI2usLZOCNzlYLvq9&#10;OWbavvhAz6MvRICwy1BB6X2TSenykgy6sW2Ig3e1rUEfZFtI3eIrwE0tkyiaSoMVh4USG1qXlN+P&#10;D6PgtDFpeolvt2S9n0yrB13ucZwoNRx0qxkIT53/h3/tn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S73ML0AAADaAAAADwAAAAAAAAAAAAAAAACfAgAAZHJz&#10;L2Rvd25yZXYueG1sUEsFBgAAAAAEAAQA9wAAAIkDAAAAAA==&#10;">
                <v:imagedata r:id="rId2" o:title="LOGO_BEEA2"/>
              </v:shape>
              <w10:wrap anchorx="margin" anchory="margin"/>
            </v:group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3D"/>
    <w:multiLevelType w:val="multilevel"/>
    <w:tmpl w:val="07E2D3AA"/>
    <w:styleLink w:val="1"/>
    <w:lvl w:ilvl="0">
      <w:start w:val="1"/>
      <w:numFmt w:val="chineseCountingThousand"/>
      <w:pStyle w:val="ExamTit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ExamTitle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4416FB3"/>
    <w:multiLevelType w:val="multilevel"/>
    <w:tmpl w:val="07E2D3AA"/>
    <w:numStyleLink w:val="1"/>
  </w:abstractNum>
  <w:abstractNum w:abstractNumId="4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9E"/>
    <w:rsid w:val="00026EA9"/>
    <w:rsid w:val="0004419C"/>
    <w:rsid w:val="00054C74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7073B"/>
    <w:rsid w:val="00677243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A23E1"/>
    <w:rsid w:val="008B1FA0"/>
    <w:rsid w:val="008B255C"/>
    <w:rsid w:val="008B2B67"/>
    <w:rsid w:val="008B44CF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6060"/>
    <w:rsid w:val="00997DAC"/>
    <w:rsid w:val="009D4199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9598E"/>
    <w:rsid w:val="00BA05BB"/>
    <w:rsid w:val="00BD26B9"/>
    <w:rsid w:val="00BF6D7F"/>
    <w:rsid w:val="00C00343"/>
    <w:rsid w:val="00C96833"/>
    <w:rsid w:val="00CA0E65"/>
    <w:rsid w:val="00CA780D"/>
    <w:rsid w:val="00CE649E"/>
    <w:rsid w:val="00D0426D"/>
    <w:rsid w:val="00D209A9"/>
    <w:rsid w:val="00D457EA"/>
    <w:rsid w:val="00D461AA"/>
    <w:rsid w:val="00D55E3B"/>
    <w:rsid w:val="00D82859"/>
    <w:rsid w:val="00D96B3C"/>
    <w:rsid w:val="00DA3C1A"/>
    <w:rsid w:val="00DC146D"/>
    <w:rsid w:val="00DE41EB"/>
    <w:rsid w:val="00E007ED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461EF"/>
    <w:rsid w:val="00F52073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C0E1BB-E7FB-4068-ABE7-FF8758FB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F76126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A923DC"/>
    <w:pPr>
      <w:numPr>
        <w:numId w:val="5"/>
      </w:numPr>
      <w:spacing w:before="306"/>
    </w:pPr>
    <w:rPr>
      <w:b/>
    </w:rPr>
  </w:style>
  <w:style w:type="paragraph" w:styleId="2">
    <w:name w:val="toc 2"/>
    <w:basedOn w:val="a"/>
    <w:next w:val="a"/>
    <w:semiHidden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7807E9"/>
    <w:pPr>
      <w:numPr>
        <w:ilvl w:val="1"/>
        <w:numId w:val="5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7807E9"/>
    <w:pPr>
      <w:numPr>
        <w:ilvl w:val="2"/>
        <w:numId w:val="5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7807E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CE649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2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___1.xls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..\..\Resources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7168-FEA8-41EF-9F48-CD0AFD62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59</Pages>
  <Words>18163</Words>
  <Characters>103535</Characters>
  <Application>Microsoft Office Word</Application>
  <DocSecurity>0</DocSecurity>
  <Lines>862</Lines>
  <Paragraphs>242</Paragraphs>
  <ScaleCrop>false</ScaleCrop>
  <Company>TAEA</Company>
  <LinksUpToDate>false</LinksUpToDate>
  <CharactersWithSpaces>121456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2013-11-02T12:42:00Z</dcterms:created>
  <dcterms:modified xsi:type="dcterms:W3CDTF">2013-11-02T13:11:00Z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