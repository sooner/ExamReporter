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8D" w:rsidRPr="00200178" w:rsidRDefault="00183D5E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楷体_GB2312" w:eastAsia="楷体_GB2312" w:hAnsi="宋体" w:hint="eastAsia"/>
          <w:sz w:val="56"/>
          <w:szCs w:val="56"/>
        </w:rPr>
        <w:t>北京市高中会考数据统计分析报告</w:t>
      </w:r>
    </w:p>
    <w:p w:rsidR="00A32AA2" w:rsidRPr="00997DAC" w:rsidRDefault="00183D5E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语文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0" w:name="date"/>
      <w:r>
        <w:rPr>
          <w:rFonts w:ascii="宋体" w:hAnsi="宋体"/>
          <w:sz w:val="36"/>
          <w:szCs w:val="36"/>
        </w:rPr>
        <w:t>2013年7月</w:t>
      </w:r>
      <w:bookmarkEnd w:id="0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183D5E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381017714" w:history="1">
        <w:r w:rsidR="00183D5E" w:rsidRPr="000A4CAC">
          <w:rPr>
            <w:rStyle w:val="a6"/>
            <w:rFonts w:hint="eastAsia"/>
            <w:noProof/>
          </w:rPr>
          <w:t>一、</w:t>
        </w:r>
        <w:r w:rsidR="00183D5E" w:rsidRPr="000A4CAC">
          <w:rPr>
            <w:rStyle w:val="a6"/>
            <w:rFonts w:hint="eastAsia"/>
            <w:noProof/>
          </w:rPr>
          <w:t xml:space="preserve"> </w:t>
        </w:r>
        <w:r w:rsidR="00183D5E" w:rsidRPr="000A4CAC">
          <w:rPr>
            <w:rStyle w:val="a6"/>
            <w:rFonts w:hint="eastAsia"/>
            <w:noProof/>
          </w:rPr>
          <w:t>总体分析</w:t>
        </w:r>
        <w:r w:rsidR="00183D5E">
          <w:rPr>
            <w:noProof/>
            <w:webHidden/>
          </w:rPr>
          <w:tab/>
        </w:r>
        <w:r w:rsidR="00183D5E">
          <w:rPr>
            <w:noProof/>
            <w:webHidden/>
          </w:rPr>
          <w:fldChar w:fldCharType="begin"/>
        </w:r>
        <w:r w:rsidR="00183D5E">
          <w:rPr>
            <w:noProof/>
            <w:webHidden/>
          </w:rPr>
          <w:instrText xml:space="preserve"> PAGEREF _Toc381017714 \h </w:instrText>
        </w:r>
        <w:r w:rsidR="00183D5E">
          <w:rPr>
            <w:noProof/>
            <w:webHidden/>
          </w:rPr>
        </w:r>
        <w:r w:rsidR="00183D5E">
          <w:rPr>
            <w:noProof/>
            <w:webHidden/>
          </w:rPr>
          <w:fldChar w:fldCharType="separate"/>
        </w:r>
        <w:r w:rsidR="00183D5E">
          <w:rPr>
            <w:noProof/>
            <w:webHidden/>
          </w:rPr>
          <w:t>1</w:t>
        </w:r>
        <w:r w:rsidR="00183D5E">
          <w:rPr>
            <w:noProof/>
            <w:webHidden/>
          </w:rPr>
          <w:fldChar w:fldCharType="end"/>
        </w:r>
      </w:hyperlink>
    </w:p>
    <w:p w:rsidR="00183D5E" w:rsidRDefault="00183D5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15" w:history="1">
        <w:r w:rsidRPr="000A4CAC">
          <w:rPr>
            <w:rStyle w:val="a6"/>
            <w:rFonts w:hint="eastAsia"/>
            <w:noProof/>
          </w:rPr>
          <w:t>二、</w:t>
        </w:r>
        <w:r w:rsidRPr="000A4CAC">
          <w:rPr>
            <w:rStyle w:val="a6"/>
            <w:rFonts w:hint="eastAsia"/>
            <w:noProof/>
          </w:rPr>
          <w:t xml:space="preserve"> </w:t>
        </w:r>
        <w:r w:rsidRPr="000A4CAC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16" w:history="1">
        <w:r w:rsidRPr="000A4CAC">
          <w:rPr>
            <w:rStyle w:val="a6"/>
            <w:rFonts w:hint="eastAsia"/>
            <w:noProof/>
          </w:rPr>
          <w:t>(</w:t>
        </w:r>
        <w:r w:rsidRPr="000A4CAC">
          <w:rPr>
            <w:rStyle w:val="a6"/>
            <w:rFonts w:hint="eastAsia"/>
            <w:noProof/>
          </w:rPr>
          <w:t>一</w:t>
        </w:r>
        <w:r w:rsidRPr="000A4CAC">
          <w:rPr>
            <w:rStyle w:val="a6"/>
            <w:rFonts w:hint="eastAsia"/>
            <w:noProof/>
          </w:rPr>
          <w:t xml:space="preserve">) </w:t>
        </w:r>
        <w:r w:rsidRPr="000A4CAC">
          <w:rPr>
            <w:rStyle w:val="a6"/>
            <w:rFonts w:hint="eastAsia"/>
            <w:noProof/>
          </w:rPr>
          <w:t>主客观分析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17" w:history="1">
        <w:r w:rsidRPr="000A4CAC">
          <w:rPr>
            <w:rStyle w:val="a6"/>
            <w:rFonts w:hint="eastAsia"/>
            <w:noProof/>
          </w:rPr>
          <w:t>(</w:t>
        </w:r>
        <w:r w:rsidRPr="000A4CAC">
          <w:rPr>
            <w:rStyle w:val="a6"/>
            <w:rFonts w:hint="eastAsia"/>
            <w:noProof/>
          </w:rPr>
          <w:t>二</w:t>
        </w:r>
        <w:r w:rsidRPr="000A4CAC">
          <w:rPr>
            <w:rStyle w:val="a6"/>
            <w:rFonts w:hint="eastAsia"/>
            <w:noProof/>
          </w:rPr>
          <w:t xml:space="preserve">) </w:t>
        </w:r>
        <w:r w:rsidRPr="000A4CAC">
          <w:rPr>
            <w:rStyle w:val="a6"/>
            <w:rFonts w:hint="eastAsia"/>
            <w:noProof/>
          </w:rPr>
          <w:t>能力组块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18" w:history="1">
        <w:r w:rsidRPr="000A4CAC">
          <w:rPr>
            <w:rStyle w:val="a6"/>
            <w:rFonts w:hint="eastAsia"/>
            <w:noProof/>
          </w:rPr>
          <w:t>(</w:t>
        </w:r>
        <w:r w:rsidRPr="000A4CAC">
          <w:rPr>
            <w:rStyle w:val="a6"/>
            <w:rFonts w:hint="eastAsia"/>
            <w:noProof/>
          </w:rPr>
          <w:t>三</w:t>
        </w:r>
        <w:r w:rsidRPr="000A4CAC">
          <w:rPr>
            <w:rStyle w:val="a6"/>
            <w:rFonts w:hint="eastAsia"/>
            <w:noProof/>
          </w:rPr>
          <w:t xml:space="preserve">) </w:t>
        </w:r>
        <w:r w:rsidRPr="000A4CAC">
          <w:rPr>
            <w:rStyle w:val="a6"/>
            <w:rFonts w:hint="eastAsia"/>
            <w:noProof/>
          </w:rPr>
          <w:t>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19" w:history="1">
        <w:r w:rsidRPr="000A4CAC">
          <w:rPr>
            <w:rStyle w:val="a6"/>
            <w:rFonts w:hint="eastAsia"/>
            <w:noProof/>
          </w:rPr>
          <w:t>(</w:t>
        </w:r>
        <w:r w:rsidRPr="000A4CAC">
          <w:rPr>
            <w:rStyle w:val="a6"/>
            <w:rFonts w:hint="eastAsia"/>
            <w:noProof/>
          </w:rPr>
          <w:t>四</w:t>
        </w:r>
        <w:r w:rsidRPr="000A4CAC">
          <w:rPr>
            <w:rStyle w:val="a6"/>
            <w:rFonts w:hint="eastAsia"/>
            <w:noProof/>
          </w:rPr>
          <w:t xml:space="preserve">) </w:t>
        </w:r>
        <w:r w:rsidRPr="000A4CAC">
          <w:rPr>
            <w:rStyle w:val="a6"/>
            <w:rFonts w:hint="eastAsia"/>
            <w:noProof/>
          </w:rPr>
          <w:t>类型分析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20" w:history="1">
        <w:r w:rsidRPr="000A4CAC">
          <w:rPr>
            <w:rStyle w:val="a6"/>
            <w:rFonts w:hint="eastAsia"/>
            <w:noProof/>
          </w:rPr>
          <w:t>(</w:t>
        </w:r>
        <w:r w:rsidRPr="000A4CAC">
          <w:rPr>
            <w:rStyle w:val="a6"/>
            <w:rFonts w:hint="eastAsia"/>
            <w:noProof/>
          </w:rPr>
          <w:t>五</w:t>
        </w:r>
        <w:r w:rsidRPr="000A4CAC">
          <w:rPr>
            <w:rStyle w:val="a6"/>
            <w:rFonts w:hint="eastAsia"/>
            <w:noProof/>
          </w:rPr>
          <w:t xml:space="preserve">) </w:t>
        </w:r>
        <w:r w:rsidRPr="000A4CAC">
          <w:rPr>
            <w:rStyle w:val="a6"/>
            <w:rFonts w:hint="eastAsia"/>
            <w:noProof/>
          </w:rPr>
          <w:t>试题分析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21" w:history="1">
        <w:r w:rsidRPr="000A4CAC">
          <w:rPr>
            <w:rStyle w:val="a6"/>
            <w:rFonts w:hint="eastAsia"/>
            <w:noProof/>
          </w:rPr>
          <w:t>三、</w:t>
        </w:r>
        <w:r w:rsidRPr="000A4CAC">
          <w:rPr>
            <w:rStyle w:val="a6"/>
            <w:rFonts w:hint="eastAsia"/>
            <w:noProof/>
          </w:rPr>
          <w:t xml:space="preserve"> </w:t>
        </w:r>
        <w:r w:rsidRPr="000A4CAC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183D5E" w:rsidRDefault="00183D5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017722" w:history="1">
        <w:r w:rsidRPr="000A4CAC">
          <w:rPr>
            <w:rStyle w:val="a6"/>
            <w:rFonts w:hint="eastAsia"/>
            <w:noProof/>
          </w:rPr>
          <w:t>四、</w:t>
        </w:r>
        <w:r w:rsidRPr="000A4CAC">
          <w:rPr>
            <w:rStyle w:val="a6"/>
            <w:rFonts w:hint="eastAsia"/>
            <w:noProof/>
          </w:rPr>
          <w:t xml:space="preserve"> </w:t>
        </w:r>
        <w:r w:rsidRPr="000A4CAC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_Toc381017722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183D5E" w:rsidRDefault="00183D5E" w:rsidP="00183D5E">
      <w:pPr>
        <w:pStyle w:val="ExamTitle1"/>
        <w:rPr>
          <w:rFonts w:hint="eastAsia"/>
        </w:rPr>
      </w:pPr>
      <w:bookmarkStart w:id="1" w:name="_Toc381017714"/>
      <w:r>
        <w:rPr>
          <w:rFonts w:hint="eastAsia"/>
        </w:rPr>
        <w:lastRenderedPageBreak/>
        <w:t>总体分析</w:t>
      </w:r>
      <w:bookmarkEnd w:id="1"/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9.39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8F0DD2" w:rsidRDefault="008F0DD2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语文等级成绩分析表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等级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 (85 - 100)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87.77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 (70 - 85)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70.15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3.96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及格 (60 - 70)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66.38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2.56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 (0 - 60)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36.32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21.61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语文试卷总分分布曲线图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F75E6B7" wp14:editId="0F18D5F3">
            <wp:extent cx="4980952" cy="2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语文题目、题组整体分析表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题目或题组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16.19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61.95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分析综合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鉴赏评价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表达应用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42.83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语文基础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文言文本阅读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文学类文本阅读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论述类文本阅读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写作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原型试题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原创试题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8.54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第2题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第3题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第4题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第5题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第6题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第7题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第8题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第9题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第10题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第11题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第12题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第13题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3.39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第14题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第15题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第16题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第17题</w:t>
            </w:r>
          </w:p>
        </w:tc>
        <w:tc>
          <w:tcPr>
            <w:tcW w:w="963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33.24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语文题目、题组等级得分率分析表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题目或题组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第2题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第3题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第4题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第5题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第6题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第7题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第8题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第9题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第10题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第11题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第12题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第13题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第14题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第15题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第16题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第17题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分析综合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鉴赏评价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表达应用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语文基础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文言文本阅读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文学类文本阅读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论述类文本阅读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写作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原型试题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原创试题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第2题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第3题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第4题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第5题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第6题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第7题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第8题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第9题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第10题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第11题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第12题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第13题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第14题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第15题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第16题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第17题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语文试卷总分次数分布表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累加人数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12223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16743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32.34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20007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21608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23277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26715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28417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30116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31686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33304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36366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37781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39220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40515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41764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44102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45095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46106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47051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47934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85.79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49439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51249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51759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91.89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52611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92.62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52972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53298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53619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53924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54565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54754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54896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55054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55290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97.34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55387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55470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55566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55625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55688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55741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55787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55838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55882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55951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56018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98.62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56035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56056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56065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56086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56098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98.76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56113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98.79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56121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56134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56208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56219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56227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56235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56240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56250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56266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56291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56315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56334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56336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56337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56343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56349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56352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56387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56394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56399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56411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56414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56419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56432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56436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56440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56451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56474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56490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56511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56512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56567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56591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56630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56631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56684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99.79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56706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56767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ExamTitle1"/>
        <w:rPr>
          <w:rFonts w:hint="eastAsia"/>
        </w:rPr>
      </w:pPr>
      <w:bookmarkStart w:id="2" w:name="_Toc381017715"/>
      <w:r>
        <w:rPr>
          <w:rFonts w:hint="eastAsia"/>
        </w:rPr>
        <w:t>题组分析</w:t>
      </w:r>
      <w:bookmarkEnd w:id="2"/>
    </w:p>
    <w:p w:rsidR="00183D5E" w:rsidRDefault="00183D5E" w:rsidP="00183D5E">
      <w:pPr>
        <w:pStyle w:val="ExamTitle2"/>
        <w:rPr>
          <w:rFonts w:hint="eastAsia"/>
        </w:rPr>
      </w:pPr>
      <w:bookmarkStart w:id="3" w:name="_Toc381017716"/>
      <w:r>
        <w:rPr>
          <w:rFonts w:hint="eastAsia"/>
        </w:rPr>
        <w:t>主客观分析</w:t>
      </w:r>
      <w:bookmarkEnd w:id="3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8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16.19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E74DE01" wp14:editId="6FF78741">
            <wp:extent cx="4980952" cy="25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7147258" wp14:editId="66681B48">
            <wp:extent cx="4980952" cy="25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71.76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80.81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9</w:t>
      </w:r>
      <w:r>
        <w:rPr>
          <w:rFonts w:hint="eastAsia"/>
        </w:rPr>
        <w:t>道试题，题号是：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17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61.95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7371C58" wp14:editId="09EEB12B">
            <wp:extent cx="4980952" cy="2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BC51B53" wp14:editId="18ECFC59">
            <wp:extent cx="4980952" cy="25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10.47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57.09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67.87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74.62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84.01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2"/>
        <w:rPr>
          <w:rFonts w:hint="eastAsia"/>
        </w:rPr>
      </w:pPr>
      <w:bookmarkStart w:id="4" w:name="_Toc381017717"/>
      <w:r>
        <w:rPr>
          <w:rFonts w:hint="eastAsia"/>
        </w:rPr>
        <w:t>能力组块</w:t>
      </w:r>
      <w:bookmarkEnd w:id="4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识记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2F1B28A" wp14:editId="52226664">
            <wp:extent cx="4980952" cy="25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0A0E49D" wp14:editId="5A3C0CE2">
            <wp:extent cx="4980952" cy="25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30854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20365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30854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理解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15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F4B201F" wp14:editId="464307C1">
            <wp:extent cx="4980952" cy="25428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5CDF0B5" wp14:editId="0B255B95">
            <wp:extent cx="4980952" cy="25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分析综合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14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分析综合总分分析表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分析综合等级得分率分析表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分析综合分数分布曲线图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3F350E5" wp14:editId="18D76622">
            <wp:extent cx="4980952" cy="25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分析综合难度曲线图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4F9BD11" wp14:editId="3211F907">
            <wp:extent cx="4980952" cy="25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分析综合分组分析表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59.09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分析综合等级分析表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鉴赏评价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13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鉴赏评价总分分析表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鉴赏评价等级得分率分析表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鉴赏评价分数分布曲线图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209E3FA" wp14:editId="5254ED5E">
            <wp:extent cx="4980952" cy="25428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鉴赏评价难度曲线图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12E87CB" wp14:editId="166BFABF">
            <wp:extent cx="4980952" cy="25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鉴赏评价分组分析表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鉴赏评价等级分析表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表达应用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3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、</w:t>
      </w:r>
      <w:r>
        <w:t>17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表达应用总分分析表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42.83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表达应用等级得分率分析表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表达应用分数分布曲线图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7A2D1F4" wp14:editId="46D49A1E">
            <wp:extent cx="4980952" cy="25428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表达应用难度曲线图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6D3E8BC" wp14:editId="34D459EA">
            <wp:extent cx="4980952" cy="25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表达应用分组分析表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20.79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61.31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表达应用等级分析表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探究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16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CFF7437" wp14:editId="0ADD8B54">
            <wp:extent cx="4980952" cy="25428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1E61141" wp14:editId="045D82C6">
            <wp:extent cx="4980952" cy="25428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探究等级分析表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2"/>
        <w:rPr>
          <w:rFonts w:hint="eastAsia"/>
        </w:rPr>
      </w:pPr>
      <w:bookmarkStart w:id="5" w:name="_Toc381017718"/>
      <w:r>
        <w:rPr>
          <w:rFonts w:hint="eastAsia"/>
        </w:rPr>
        <w:t>结构分析</w:t>
      </w:r>
      <w:bookmarkEnd w:id="5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语文基础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语文基础总分分析表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语文基础等级得分率分析表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语文基础分数分布曲线图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86B7F95" wp14:editId="17220AAD">
            <wp:extent cx="4980952" cy="2542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语文基础难度曲线图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522E920" wp14:editId="18AF3826">
            <wp:extent cx="4980952" cy="2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语文基础分组分析表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44.31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78.34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语文基础等级分析表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文言文本阅读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文言文本阅读总分分析表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文言文本阅读等级得分率分析表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文言文本阅读分数分布曲线图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4A56616" wp14:editId="01AD8450">
            <wp:extent cx="4980952" cy="25428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文言文本阅读难度曲线图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7364D7C" wp14:editId="035801EB">
            <wp:extent cx="4980952" cy="25428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文言文本阅读分组分析表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文言文本阅读等级分析表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17370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文学类文本阅读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14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文学类文本阅读总分分析表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文学类文本阅读等级得分率分析表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文学类文本阅读分数分布曲线图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CF94F88" wp14:editId="238149A2">
            <wp:extent cx="4980952" cy="25428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文学类文本阅读难度曲线图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1CFFFB9" wp14:editId="1D63A2B0">
            <wp:extent cx="4980952" cy="254285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文学类文本阅读分组分析表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文学类文本阅读等级分析表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论述类文本阅读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、</w:t>
      </w:r>
      <w:r>
        <w:t>16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论述类文本阅读总分分析表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论述类文本阅读等级得分率分析表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论述类文本阅读分数分布曲线图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9406E78" wp14:editId="1E14A602">
            <wp:extent cx="4980952" cy="2542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论述类文本阅读难度曲线图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09015B8" wp14:editId="589BD4E9">
            <wp:extent cx="4980952" cy="254285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论述类文本阅读分组分析表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73.43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论述类文本阅读等级分析表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写作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17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写作总分分析表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写作等级得分率分析表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写作分数分布曲线图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7B385326" wp14:editId="78DDD23B">
            <wp:extent cx="4980952" cy="254285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写作难度曲线图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DF6ABE5" wp14:editId="51F9D809">
            <wp:extent cx="4980952" cy="254285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写作分组分析表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74.81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写作等级分析表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2"/>
        <w:rPr>
          <w:rFonts w:hint="eastAsia"/>
        </w:rPr>
      </w:pPr>
      <w:bookmarkStart w:id="6" w:name="_Toc381017719"/>
      <w:r>
        <w:rPr>
          <w:rFonts w:hint="eastAsia"/>
        </w:rPr>
        <w:t>类型分析</w:t>
      </w:r>
      <w:bookmarkEnd w:id="6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原型试题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原型试题总分分析表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原型试题等级得分率分析表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原型试题分数分布曲线图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48618BA" wp14:editId="04EF44E8">
            <wp:extent cx="4980952" cy="254285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原型试题难度曲线图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913069F" wp14:editId="738A3AAD">
            <wp:extent cx="4980952" cy="254285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原型试题分组分析表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原型试题等级分析表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17370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原创试题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17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原创试题总分分析表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8.54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原创试题等级得分率分析表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原创试题分数分布曲线图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272F000" wp14:editId="6CA2041D">
            <wp:extent cx="4980952" cy="254285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原创试题难度曲线图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768C09A" wp14:editId="62CF506A">
            <wp:extent cx="4980952" cy="254285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原创试题分组分析表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44.79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62.22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65.24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74.43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77.79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87.86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89.89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91.43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93.24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93.58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原创试题等级分析表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2"/>
        <w:rPr>
          <w:rFonts w:hint="eastAsia"/>
        </w:rPr>
      </w:pPr>
      <w:bookmarkStart w:id="7" w:name="_Toc381017720"/>
      <w:r>
        <w:rPr>
          <w:rFonts w:hint="eastAsia"/>
        </w:rPr>
        <w:t>试题分析</w:t>
      </w:r>
      <w:bookmarkEnd w:id="7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E345229" wp14:editId="576A7117">
            <wp:extent cx="4980952" cy="254285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7EE9170" wp14:editId="4A330754">
            <wp:extent cx="4980952" cy="254285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53410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53410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49099D4" wp14:editId="4714ED13">
            <wp:extent cx="4980952" cy="254285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7CE2710" wp14:editId="3F8EDBE4">
            <wp:extent cx="4980952" cy="254285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31085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54.72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31085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A09B150" wp14:editId="695F3C50">
            <wp:extent cx="4980952" cy="254285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238572B" wp14:editId="1864ABF9">
            <wp:extent cx="4980952" cy="254285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76.81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25688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CDA72C0" wp14:editId="332D9028">
            <wp:extent cx="4980952" cy="254285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6BBCA81" wp14:editId="0EB64CC9">
            <wp:extent cx="4980952" cy="2542857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22680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5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22AD9E9" wp14:editId="7BC1E5E0">
            <wp:extent cx="4980952" cy="254285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2358AE4" wp14:editId="2777939A">
            <wp:extent cx="4980952" cy="254285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51696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51696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6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705E4EA" wp14:editId="5317078D">
            <wp:extent cx="4980952" cy="254285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1208395" wp14:editId="3529531D">
            <wp:extent cx="4980952" cy="254285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65.45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37952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7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730B0CE" wp14:editId="3F743BA8">
            <wp:extent cx="4980952" cy="2542857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9472423" wp14:editId="2C748116">
            <wp:extent cx="4980952" cy="2542857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8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63A6CD7" wp14:editId="3C874C9B">
            <wp:extent cx="4980952" cy="2542857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0862D29" wp14:editId="1FF66638">
            <wp:extent cx="4980952" cy="254285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70.09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9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4F4B9FD" wp14:editId="5D85EC93">
            <wp:extent cx="4980952" cy="2542857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47A119D" wp14:editId="2BA5831B">
            <wp:extent cx="4980952" cy="2542857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10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C03FF70" wp14:editId="7929F955">
            <wp:extent cx="4980952" cy="254285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47724EF" wp14:editId="042FFF79">
            <wp:extent cx="4980952" cy="2542857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11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DE3F347" wp14:editId="686F53A7">
            <wp:extent cx="4980952" cy="2542857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E58C910" wp14:editId="4AD9A431">
            <wp:extent cx="4980952" cy="2542857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81.76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12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A69130F" wp14:editId="24EBA0F1">
            <wp:extent cx="4980952" cy="2542857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2658714" wp14:editId="193F936C">
            <wp:extent cx="4980952" cy="2542857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13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068BC58" wp14:editId="08FEE362">
            <wp:extent cx="4980952" cy="254285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EA4FA3B" wp14:editId="4BCC0C70">
            <wp:extent cx="4980952" cy="2542857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14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A4F9C91" wp14:editId="7736E916">
            <wp:extent cx="4980952" cy="2542857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B14FC32" wp14:editId="38A592F7">
            <wp:extent cx="4980952" cy="2542857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69.47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15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3EA7320" wp14:editId="579ED047">
            <wp:extent cx="4980952" cy="2542857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8AF0D87" wp14:editId="71321D64">
            <wp:extent cx="4980952" cy="254285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32.24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16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7D09C92B" wp14:editId="2FE2BC2A">
            <wp:extent cx="4980952" cy="2542857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75C105EC" wp14:editId="56C941CC">
            <wp:extent cx="4980952" cy="2542857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183D5E" w:rsidRDefault="00183D5E" w:rsidP="00183D5E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17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题分数分布曲线图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06DFC8C" wp14:editId="5B3C0E95">
            <wp:extent cx="4980952" cy="2542857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A1DDAF1" wp14:editId="00006961">
            <wp:extent cx="4980952" cy="2542857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74.81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1"/>
        <w:rPr>
          <w:rFonts w:hint="eastAsia"/>
        </w:rPr>
      </w:pPr>
      <w:bookmarkStart w:id="8" w:name="_Toc381017721"/>
      <w:r>
        <w:rPr>
          <w:rFonts w:hint="eastAsia"/>
        </w:rPr>
        <w:t>题目分析</w:t>
      </w:r>
      <w:bookmarkEnd w:id="8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09A5332" wp14:editId="487AE2FF">
            <wp:extent cx="4980952" cy="2542857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08C2AF0" wp14:editId="18EE3D6B">
            <wp:extent cx="4933333" cy="2761905"/>
            <wp:effectExtent l="0" t="0" r="635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53410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53410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39F7A55" wp14:editId="767760C3">
            <wp:extent cx="4980952" cy="2542857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EABFEEF" wp14:editId="7E3B06A2">
            <wp:extent cx="4933333" cy="2761905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21759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8.52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25718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21759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8E0410F" wp14:editId="660C1306">
            <wp:extent cx="4980952" cy="2542857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86D06D0" wp14:editId="67923C01">
            <wp:extent cx="4933333" cy="2761905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25688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028EFCE" wp14:editId="02C9882F">
            <wp:extent cx="4980952" cy="2542857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444B66D" wp14:editId="75BFA81D">
            <wp:extent cx="4933333" cy="2761905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22680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64CFECA" wp14:editId="23CA6FAB">
            <wp:extent cx="4980952" cy="2542857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4CEB487" wp14:editId="4478AD8C">
            <wp:extent cx="4933333" cy="2761905"/>
            <wp:effectExtent l="0" t="0" r="635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51696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51696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6CE12631" wp14:editId="01FA784B">
            <wp:extent cx="4980952" cy="2542857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71CF1075" wp14:editId="7B456BC1">
            <wp:extent cx="4933333" cy="2761905"/>
            <wp:effectExtent l="0" t="0" r="635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37952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6E6CFE8" wp14:editId="0D735FBE">
            <wp:extent cx="4980952" cy="2542857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FCC8B5B" wp14:editId="3DF4949A">
            <wp:extent cx="4933333" cy="2761905"/>
            <wp:effectExtent l="0" t="0" r="635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-0.24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7C6A3419" wp14:editId="51E06729">
            <wp:extent cx="4980952" cy="2542857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9296AC9" wp14:editId="1452081E">
            <wp:extent cx="4933333" cy="2761905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87.89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Pr="00183D5E" w:rsidRDefault="00183D5E" w:rsidP="00183D5E">
            <w:pPr>
              <w:pStyle w:val="TableContent2"/>
              <w:rPr>
                <w:sz w:val="18"/>
              </w:rPr>
            </w:pPr>
            <w:r w:rsidRPr="00183D5E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49922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208976B" wp14:editId="068E6AC0">
            <wp:extent cx="4980952" cy="2542857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3CF5C8E" wp14:editId="18325D4C">
            <wp:extent cx="4933333" cy="2761905"/>
            <wp:effectExtent l="0" t="0" r="635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17986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F66E9A8" wp14:editId="0FACC123">
            <wp:extent cx="4980952" cy="2542857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9AF1617" wp14:editId="5E89C510">
            <wp:extent cx="4933333" cy="2761905"/>
            <wp:effectExtent l="0" t="0" r="63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75.39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0.86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B3E94D1" wp14:editId="1AC791D8">
            <wp:extent cx="4980952" cy="2542857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4AF60CA" wp14:editId="61CA2190">
            <wp:extent cx="4933333" cy="2761905"/>
            <wp:effectExtent l="0" t="0" r="635" b="6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76.74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79.17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79.87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81.76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13734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C6B4BF9" wp14:editId="53D24359">
            <wp:extent cx="4980952" cy="2542857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22449F17" wp14:editId="428C2E8A">
            <wp:extent cx="4933333" cy="2761905"/>
            <wp:effectExtent l="0" t="0" r="635" b="63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60.61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3.39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EEF19ED" wp14:editId="0B876EFE">
            <wp:extent cx="4980952" cy="2542857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8A0BF9E" wp14:editId="0A543FDE">
            <wp:extent cx="4933333" cy="2761905"/>
            <wp:effectExtent l="0" t="0" r="635" b="63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69.29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79.41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80.55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22072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32033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5.47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0.91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7307A27E" wp14:editId="00A31025">
            <wp:extent cx="4980952" cy="2542857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429E73C0" wp14:editId="7A8BC8D8">
            <wp:extent cx="4933333" cy="2761905"/>
            <wp:effectExtent l="0" t="0" r="635" b="63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36.98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69.47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72.40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10.91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77.69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78.08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23.56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2951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13383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10387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16798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0.72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E4C946D" wp14:editId="04F6F0D3">
            <wp:extent cx="4980952" cy="2542857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08EF11B9" wp14:editId="7EB0C050">
            <wp:extent cx="4933333" cy="2761905"/>
            <wp:effectExtent l="0" t="0" r="635" b="63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32.24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69.38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30.96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82.03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17585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17860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24873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3.93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0.79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0.66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745EE56" wp14:editId="5B4C9E5F">
            <wp:extent cx="4980952" cy="2542857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36815446" wp14:editId="04984422">
            <wp:extent cx="4933333" cy="2761905"/>
            <wp:effectExtent l="0" t="0" r="635" b="63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18.97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80.46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20.48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83.04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84.23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10774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22790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7658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11636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4977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满分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区分度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33.24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3.61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题等级得分率分析表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</w:t>
            </w:r>
          </w:p>
        </w:tc>
        <w:tc>
          <w:tcPr>
            <w:tcW w:w="192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11386847" wp14:editId="2A9636DD">
            <wp:extent cx="4980952" cy="2542857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183D5E" w:rsidRDefault="00183D5E" w:rsidP="00183D5E">
      <w:pPr>
        <w:pStyle w:val="ExamBodyText"/>
        <w:jc w:val="center"/>
      </w:pPr>
      <w:r>
        <w:rPr>
          <w:noProof/>
        </w:rPr>
        <w:drawing>
          <wp:inline distT="0" distB="0" distL="0" distR="0" wp14:anchorId="533DF1AE" wp14:editId="1023B69D">
            <wp:extent cx="4933333" cy="2761905"/>
            <wp:effectExtent l="0" t="0" r="635" b="63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9.67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21.10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34.75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40.63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35.71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39.42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42.50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54.90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44.60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54.44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55.33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57.83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59.93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63.59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65.00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65.85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66.91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67.70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67.99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71.26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73.13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74.11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74.81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7.63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75.65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9.88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993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77.53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1135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11.78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78.61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80.72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7.27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81.64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82.48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879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4.20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83.53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84.49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85.52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86.78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86.97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88.27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89.95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90.95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题等级分析表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vMerge w:val="restart"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优秀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良好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合格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不合格</w:t>
            </w:r>
          </w:p>
        </w:tc>
        <w:tc>
          <w:tcPr>
            <w:tcW w:w="1754" w:type="dxa"/>
            <w:gridSpan w:val="2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比率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94.7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73.3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42.9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58.1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28.3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655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1385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2749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3404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4335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4524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6710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5305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6306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1195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3621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5009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1353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2661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64.4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4130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1065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35.1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62.5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3034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1106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46.3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1257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52.7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2387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755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1511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61.1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1149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66.8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373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29.0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78.8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21.2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79.5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20.5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161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82.1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17.9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10870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19.1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39848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70.2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4907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8.6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1178</w:t>
            </w:r>
          </w:p>
        </w:tc>
        <w:tc>
          <w:tcPr>
            <w:tcW w:w="8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2.1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56803</w:t>
            </w:r>
          </w:p>
        </w:tc>
        <w:tc>
          <w:tcPr>
            <w:tcW w:w="8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100.0</w:t>
            </w:r>
          </w:p>
        </w:tc>
      </w:tr>
    </w:tbl>
    <w:p w:rsidR="00183D5E" w:rsidRDefault="00183D5E" w:rsidP="00183D5E">
      <w:pPr>
        <w:pStyle w:val="ExamBodyText"/>
        <w:jc w:val="center"/>
      </w:pPr>
    </w:p>
    <w:p w:rsidR="00183D5E" w:rsidRDefault="00183D5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183D5E" w:rsidRDefault="00183D5E" w:rsidP="00183D5E">
      <w:pPr>
        <w:pStyle w:val="ExamTitle1"/>
        <w:rPr>
          <w:rFonts w:hint="eastAsia"/>
        </w:rPr>
      </w:pPr>
      <w:bookmarkStart w:id="9" w:name="_Toc381017722"/>
      <w:r>
        <w:rPr>
          <w:rFonts w:hint="eastAsia"/>
        </w:rPr>
        <w:t>相关分析</w:t>
      </w:r>
      <w:bookmarkEnd w:id="9"/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主客观分析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202</w:t>
      </w:r>
      <w:r>
        <w:fldChar w:fldCharType="end"/>
      </w:r>
      <w:r>
        <w:rPr>
          <w:rFonts w:hint="eastAsia"/>
        </w:rPr>
        <w:t>主客观分析相关分析表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0.3452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0.6506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0.3452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0.6506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0.9373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能力组块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203</w:t>
      </w:r>
      <w:r>
        <w:fldChar w:fldCharType="end"/>
      </w:r>
      <w:r>
        <w:rPr>
          <w:rFonts w:hint="eastAsia"/>
        </w:rPr>
        <w:t>能力组块相关分析表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204"/>
        <w:gridCol w:w="1205"/>
        <w:gridCol w:w="1205"/>
        <w:gridCol w:w="1205"/>
        <w:gridCol w:w="1205"/>
        <w:gridCol w:w="1205"/>
        <w:gridCol w:w="1205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分析综合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鉴赏评价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表达应用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0.2922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0.1702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0.1615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0.2771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0.1879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0.5188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0.2922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0.2695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0.2888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0.4206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0.3314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0.6794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分析综合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0.1702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0.2695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0.2431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0.3042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0.2783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0.6015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鉴赏评价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0.1615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0.2888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0.2431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0.3833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0.3143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表达应用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0.2771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0.4206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0.3042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0.3833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0.3761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0.8421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探究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0.1879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0.3314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0.2783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0.3143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0.3761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204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0.5188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0.6794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0.6015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0.5007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0.8421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0.5544</w:t>
            </w:r>
          </w:p>
        </w:tc>
        <w:tc>
          <w:tcPr>
            <w:tcW w:w="1205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结构分析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204</w:t>
      </w:r>
      <w:r>
        <w:fldChar w:fldCharType="end"/>
      </w:r>
      <w:r>
        <w:rPr>
          <w:rFonts w:hint="eastAsia"/>
        </w:rPr>
        <w:t>结构分析相关分析表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语文基础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文言文本阅读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文学类文本阅读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论述类文本阅读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写作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语文基础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0.2589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0.3207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0.2863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0.3437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0.7197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文言文本阅读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0.2589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0.2215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0.2189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0.2248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文学类文本阅读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0.3207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0.2215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0.4440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0.4504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0.7043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论述类文本阅读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0.2863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0.2189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0.4440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0.4270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0.6337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写作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0.3437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0.2248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0.4504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0.4270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0.7197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0.5073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0.7043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0.6337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0.7714</w:t>
            </w:r>
          </w:p>
        </w:tc>
        <w:tc>
          <w:tcPr>
            <w:tcW w:w="137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类型分析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205</w:t>
      </w:r>
      <w:r>
        <w:fldChar w:fldCharType="end"/>
      </w:r>
      <w:r>
        <w:rPr>
          <w:rFonts w:hint="eastAsia"/>
        </w:rPr>
        <w:t>类型分析相关分析表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原型试题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原创试题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原型试题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0.3182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原创试题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0.3182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0.9784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0.5073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0.9784</w:t>
            </w:r>
          </w:p>
        </w:tc>
        <w:tc>
          <w:tcPr>
            <w:tcW w:w="2410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ExamTitle3"/>
        <w:rPr>
          <w:rFonts w:hint="eastAsia"/>
        </w:rPr>
      </w:pPr>
      <w:r>
        <w:rPr>
          <w:rFonts w:hint="eastAsia"/>
        </w:rPr>
        <w:t>试题分析</w:t>
      </w:r>
    </w:p>
    <w:p w:rsidR="00183D5E" w:rsidRDefault="00183D5E" w:rsidP="00183D5E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206</w:t>
      </w:r>
      <w:r>
        <w:fldChar w:fldCharType="end"/>
      </w:r>
      <w:r>
        <w:rPr>
          <w:rFonts w:hint="eastAsia"/>
        </w:rPr>
        <w:t>试题分析相关分析表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8"/>
        <w:gridCol w:w="508"/>
        <w:gridCol w:w="508"/>
        <w:gridCol w:w="508"/>
        <w:gridCol w:w="508"/>
      </w:tblGrid>
      <w:tr w:rsidR="00183D5E" w:rsidTr="00183D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bookmarkStart w:id="10" w:name="_GoBack"/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第2题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第3题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第4题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第5题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第6题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第7题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第8题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第9题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第10题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第11题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第12题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第13题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第14题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第15题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第16题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第17题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0.0400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0.0412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0.0967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0.1761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0.1553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0.1414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0.1311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0.0473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0.1249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0.0892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0.1467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0.1584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0.1320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0.1544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0.2352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0.3605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第2题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0.0400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-0.0013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0.0261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0.0305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0.0398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0.0225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0.0237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0.0644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0.0432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0.0634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0.0458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0.0639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0.0269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0.0570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0.0545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0.2519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第3题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0.0412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-0.0013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0.0435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0.0311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0.0223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0.0337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-0.0069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0.0285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0.0285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0.0071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0.0296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0.0133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0.0250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0.0104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0.0716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0.1696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第4题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0.0967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0.1088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0.1668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0.0330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0.0971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0.0629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0.0775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0.0943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0.0980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0.0982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0.3312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第5题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0.1761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0.0261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0.0435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0.1711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0.1519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0.0384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0.1358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0.1200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0.0821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0.1283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0.1454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0.1283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0.1492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0.2038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第6题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0.1553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0.0305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0.0311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0.1088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0.1711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0.2810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0.2253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0.0384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0.1281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0.0756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0.1467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0.1578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0.1370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0.1518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0.2282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0.3528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第7题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0.1414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0.0398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0.0223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0.1668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0.2810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0.3444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0.0422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0.1373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0.1003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0.1187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0.1349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0.1196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0.1435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0.1451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第8题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0.1311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0.0225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0.0337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0.1519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0.2253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0.3444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0.0253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0.0948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0.0569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0.1097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0.1239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0.1164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0.1143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0.1638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0.3181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第9题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0.0473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0.0237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-0.0069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0.0330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0.0384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0.0384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0.0422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0.0253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0.0407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0.0631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0.0733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0.0994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0.0612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0.0907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0.0882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0.2654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第10题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0.0644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0.0285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0.0971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0.1358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0.1281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0.1373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0.0407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0.1487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0.1322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0.1563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0.1857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0.1366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0.1846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0.2185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0.4173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第11题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0.1249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0.0432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0.0285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0.0629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0.1200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0.1003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0.0948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0.0631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0.1487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0.1527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0.1986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0.2191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0.1733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0.2077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0.3017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0.4480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第12题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0.0892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0.0634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0.0071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0.0821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0.0756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0.0569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0.1322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0.1527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0.1605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0.2042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0.1158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0.1838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0.2158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0.4018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第13题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0.1467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0.0458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0.0296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0.0775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0.1283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0.1467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0.1187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0.1097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0.0733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0.1563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0.1986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0.1605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0.3238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0.2588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0.3143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0.3773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0.5007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第14题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0.1584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0.0639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0.0133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0.0943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0.1454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0.1578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0.1349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0.1239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0.0994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0.1857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0.2191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0.2042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0.3238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0.2828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0.3597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0.3784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0.5825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第15题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0.1320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0.0269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0.0250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0.0592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0.1283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0.1370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0.1196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0.1164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0.0612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0.1366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0.1733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0.1158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0.2588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0.2828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0.3075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0.3292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0.4630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第16题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0.1544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0.0570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0.0104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0.0980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0.1492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0.1518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0.1435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0.1143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0.0907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0.1846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0.2077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0.1838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0.3143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0.3597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0.3075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0.3604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0.5544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第17题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0.2352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0.0545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0.0716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0.0982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0.2038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0.2282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0.1451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0.1638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0.0882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0.2185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0.3017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0.2158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0.3773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0.3784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0.3292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0.3604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0.7714</w:t>
            </w:r>
          </w:p>
        </w:tc>
      </w:tr>
      <w:tr w:rsidR="00183D5E" w:rsidTr="00183D5E">
        <w:tblPrEx>
          <w:tblCellMar>
            <w:top w:w="0" w:type="dxa"/>
            <w:bottom w:w="0" w:type="dxa"/>
          </w:tblCellMar>
        </w:tblPrEx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0.3605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0.2519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0.1696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0.3312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0.3628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0.3528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0.3530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0.3181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0.2654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0.4173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0.4480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0.4018</w:t>
            </w:r>
          </w:p>
        </w:tc>
        <w:tc>
          <w:tcPr>
            <w:tcW w:w="507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0.5007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0.5825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0.4630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0.5544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0.7714</w:t>
            </w:r>
          </w:p>
        </w:tc>
        <w:tc>
          <w:tcPr>
            <w:tcW w:w="508" w:type="dxa"/>
            <w:shd w:val="clear" w:color="auto" w:fill="auto"/>
          </w:tcPr>
          <w:p w:rsidR="00183D5E" w:rsidRDefault="00183D5E" w:rsidP="00183D5E">
            <w:pPr>
              <w:pStyle w:val="TableContent2"/>
            </w:pPr>
            <w:r>
              <w:t>-</w:t>
            </w:r>
          </w:p>
        </w:tc>
      </w:tr>
      <w:bookmarkEnd w:id="10"/>
    </w:tbl>
    <w:p w:rsidR="00183D5E" w:rsidRDefault="00183D5E" w:rsidP="00183D5E">
      <w:pPr>
        <w:pStyle w:val="ExamBodyText"/>
      </w:pPr>
    </w:p>
    <w:p w:rsidR="00183D5E" w:rsidRDefault="00183D5E" w:rsidP="00183D5E">
      <w:pPr>
        <w:pStyle w:val="ExamBodyText"/>
      </w:pPr>
    </w:p>
    <w:sectPr w:rsidR="00183D5E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D5E" w:rsidRDefault="00183D5E">
      <w:r>
        <w:separator/>
      </w:r>
    </w:p>
  </w:endnote>
  <w:endnote w:type="continuationSeparator" w:id="0">
    <w:p w:rsidR="00183D5E" w:rsidRDefault="0018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183D5E">
      <w:rPr>
        <w:rStyle w:val="a4"/>
        <w:noProof/>
        <w:sz w:val="21"/>
        <w:szCs w:val="21"/>
      </w:rPr>
      <w:t>145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D5E" w:rsidRDefault="00183D5E">
      <w:r>
        <w:separator/>
      </w:r>
    </w:p>
  </w:footnote>
  <w:footnote w:type="continuationSeparator" w:id="0">
    <w:p w:rsidR="00183D5E" w:rsidRDefault="00183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CE764B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244A9298"/>
    <w:numStyleLink w:val="1"/>
  </w:abstractNum>
  <w:abstractNum w:abstractNumId="11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244A9298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244A9298"/>
    <w:numStyleLink w:val="1"/>
  </w:abstractNum>
  <w:abstractNum w:abstractNumId="16">
    <w:nsid w:val="4A3C1A1C"/>
    <w:multiLevelType w:val="multilevel"/>
    <w:tmpl w:val="244A9298"/>
    <w:numStyleLink w:val="1"/>
  </w:abstractNum>
  <w:abstractNum w:abstractNumId="17">
    <w:nsid w:val="4B32769A"/>
    <w:multiLevelType w:val="multilevel"/>
    <w:tmpl w:val="244A9298"/>
    <w:numStyleLink w:val="1"/>
  </w:abstractNum>
  <w:abstractNum w:abstractNumId="18">
    <w:nsid w:val="50010C46"/>
    <w:multiLevelType w:val="multilevel"/>
    <w:tmpl w:val="244A9298"/>
    <w:numStyleLink w:val="1"/>
  </w:abstractNum>
  <w:abstractNum w:abstractNumId="19">
    <w:nsid w:val="551432EE"/>
    <w:multiLevelType w:val="multilevel"/>
    <w:tmpl w:val="244A9298"/>
    <w:numStyleLink w:val="1"/>
  </w:abstractNum>
  <w:abstractNum w:abstractNumId="20">
    <w:nsid w:val="64416FB3"/>
    <w:multiLevelType w:val="multilevel"/>
    <w:tmpl w:val="244A9298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5E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83D5E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A08E0-D108-49B2-83D9-837F4508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16" Type="http://schemas.openxmlformats.org/officeDocument/2006/relationships/image" Target="media/image7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fontTable" Target="fontTable.xml"/><Relationship Id="rId61" Type="http://schemas.openxmlformats.org/officeDocument/2006/relationships/image" Target="media/image52.png"/><Relationship Id="rId82" Type="http://schemas.openxmlformats.org/officeDocument/2006/relationships/image" Target="media/image7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2510-5586-4FC2-AF46-4186F77D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150</Pages>
  <Words>20507</Words>
  <Characters>116892</Characters>
  <Application>Microsoft Office Word</Application>
  <DocSecurity>0</DocSecurity>
  <Lines>974</Lines>
  <Paragraphs>274</Paragraphs>
  <ScaleCrop>false</ScaleCrop>
  <Company>TAEA</Company>
  <LinksUpToDate>false</LinksUpToDate>
  <CharactersWithSpaces>137125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2014-02-24T06:38:00Z</dcterms:created>
  <dcterms:modified xsi:type="dcterms:W3CDTF">2014-02-24T07:06:00Z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