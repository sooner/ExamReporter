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557C73" w:rsidRDefault="004D37DD" w:rsidP="00557C7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  <w:r>
        <w:rPr>
          <w:rFonts w:ascii="楷体_GB2312" w:eastAsia="楷体_GB2312" w:hAnsi="宋体" w:hint="eastAsia"/>
          <w:sz w:val="56"/>
          <w:szCs w:val="56"/>
        </w:rPr>
        <w:t>北京市普通高等学校招生全国统一考试</w:t>
      </w:r>
    </w:p>
    <w:bookmarkEnd w:id="0"/>
    <w:p w:rsidR="00562D8D" w:rsidRPr="00200178" w:rsidRDefault="004D37DD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实测数据统计分析报告</w:t>
      </w:r>
    </w:p>
    <w:p w:rsidR="00A32AA2" w:rsidRPr="00997DAC" w:rsidRDefault="004D37DD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r>
        <w:rPr>
          <w:rFonts w:ascii="楷体_GB2312" w:eastAsia="楷体_GB2312" w:hAnsi="宋体" w:hint="eastAsia"/>
          <w:sz w:val="52"/>
          <w:szCs w:val="52"/>
        </w:rPr>
        <w:t>数学文</w:t>
      </w:r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366CD2">
        <w:rPr>
          <w:rFonts w:hint="eastAsia"/>
          <w:noProof/>
        </w:rPr>
        <w:drawing>
          <wp:inline distT="0" distB="0" distL="0" distR="0">
            <wp:extent cx="1835148" cy="323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367" cy="32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ED78ED" w:rsidP="00677243">
      <w:pPr>
        <w:jc w:val="center"/>
        <w:rPr>
          <w:rFonts w:ascii="宋体" w:hAnsi="宋体"/>
          <w:sz w:val="36"/>
          <w:szCs w:val="36"/>
        </w:rPr>
      </w:pPr>
      <w:bookmarkStart w:id="1" w:name="date"/>
      <w:r>
        <w:rPr>
          <w:rFonts w:ascii="宋体" w:hAnsi="宋体"/>
          <w:sz w:val="36"/>
          <w:szCs w:val="36"/>
        </w:rPr>
        <w:t>2013年7月</w:t>
      </w:r>
      <w:bookmarkEnd w:id="1"/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90396C" w:rsidRDefault="004D37DD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hint="eastAsia"/>
          <w:b/>
          <w:bCs/>
          <w:noProof/>
        </w:rPr>
        <w:t>未找到目录项。</w:t>
      </w:r>
      <w:r>
        <w:rPr>
          <w:b/>
          <w:bCs/>
          <w:noProof/>
        </w:rP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B46CA2">
      <w:pPr>
        <w:pStyle w:val="ExamTitle1"/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4D37DD" w:rsidRDefault="004D37DD" w:rsidP="004D37DD">
      <w:pPr>
        <w:pStyle w:val="ExamTitle1"/>
        <w:rPr>
          <w:rFonts w:hint="eastAsia"/>
        </w:rPr>
      </w:pPr>
      <w:r>
        <w:rPr>
          <w:rFonts w:hint="eastAsia"/>
        </w:rPr>
        <w:t>总体分析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总人数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150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150.0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1.0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87.76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28.27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alpha系数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标准误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中数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众数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偏度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峰度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0.59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0.84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0.19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92.75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103.0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-0.46</w:t>
            </w:r>
          </w:p>
        </w:tc>
        <w:tc>
          <w:tcPr>
            <w:tcW w:w="13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-0.33</w:t>
            </w:r>
          </w:p>
        </w:tc>
      </w:tr>
    </w:tbl>
    <w:p w:rsidR="008F0DD2" w:rsidRDefault="008F0DD2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总分分布曲线图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26BD2594" wp14:editId="5375A715">
            <wp:extent cx="5057143" cy="25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题目难度与区分度坐标图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4B6270B5" wp14:editId="5556B55B">
            <wp:extent cx="5057143" cy="25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4.05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4.39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1.64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3.91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2.06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4.34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1.69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3.88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2.08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3.13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2.42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2.31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1.08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3.07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2.43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3.73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2.18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4.08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1.53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4.25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1.79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2.98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2.45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2.62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2.02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1.01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4.73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0.04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5.61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2.70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2.51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2.29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2.89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2.65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1.84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2.15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2.04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2.39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4.14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1.55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1.79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2.02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1.13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4.01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2.29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1.68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1.39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1.38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4.38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1.46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2.85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2.54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1.02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1.68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1.18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1.32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1.12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3.19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8.12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0.01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题组整体分析表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12.35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3.90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38.0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27.58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7.99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能力题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9.02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4.22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单选题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46.95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13.11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多选题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13.67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5.81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填空题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16.44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6.82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实验探究</w:t>
            </w:r>
          </w:p>
        </w:tc>
        <w:tc>
          <w:tcPr>
            <w:tcW w:w="96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8.62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4.46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0.68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总分人数分布表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累计频率（%）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150.0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148.0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147.0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146.0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145.0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144.0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143.0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142.0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141.0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140.0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139.0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1.01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138.0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1.23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137.0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1.52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136.0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385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1.82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135.0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2.13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134.0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2.55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133.0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626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2.96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132.0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722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3.42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131.0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819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3.88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130.0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935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4.43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129.0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1048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4.96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128.0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1156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5.47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127.0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1316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6.23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126.0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1482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7.02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125.0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1644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7.78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124.0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1841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8.72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123.0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2013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9.53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122.0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2203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10.43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121.0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2405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11.39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120.0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2605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12.33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119.0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2817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13.34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118.0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1.15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3059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14.48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117.0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1.25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3322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15.73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116.0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1.10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3555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16.83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115.0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1.37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3844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18.20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114.0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1.16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4088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19.36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113.0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1.34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4370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20.69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112.0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1.36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4658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22.05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111.0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1.44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4962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23.49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110.0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1.42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5262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24.91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109.0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1.33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5543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26.25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108.0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1.54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5869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27.79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107.0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1.32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6147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29.11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106.0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1.31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6423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30.41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105.0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1.45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6729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31.86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104.0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1.43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7030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33.29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103.0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1.58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7364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34.87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102.0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1.43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7667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36.30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101.0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1.43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7968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37.73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1.35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8254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39.08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1.22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8512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40.30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98.0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1.29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8785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41.60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97.0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1.34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9068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42.94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96.0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1.42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9368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44.36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95.0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1.28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9638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45.63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94.0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1.34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9920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46.97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93.0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1.27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10189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48.24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92.0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1.41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10486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49.65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91.0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1.31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10762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50.96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90.0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1.40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11057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52.35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89.0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1.29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11330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53.65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88.0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11567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54.77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87.0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1.20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11821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55.97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86.0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1.20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12075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57.17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85.0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12312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58.30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84.0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1.19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12563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59.48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83.0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1.19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12814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60.67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82.0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1.08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13043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61.76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81.0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1.21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13298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62.96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80.0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1.10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13531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64.07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79.0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1.07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13756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65.13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78.0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1.05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13978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66.18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77.0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1.13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14216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67.31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76.0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14420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68.28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75.0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14601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69.13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74.0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1.01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14815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70.15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73.0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15051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71.26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72.0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1.11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15285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72.37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71.0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15482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73.30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70.0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15652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74.11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69.0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15842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75.01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68.0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16049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75.99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67.0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16236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76.88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66.0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16407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77.68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65.0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16605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78.62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64.0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16778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79.44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63.0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16960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80.30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62.0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17122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81.07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61.0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17291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81.87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60.0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17453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82.64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59.0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17624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83.45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58.0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17768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84.13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57.0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17925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84.87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56.0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18076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85.59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55.0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18228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86.31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54.0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18354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86.90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18493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87.56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52.0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18627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88.20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51.0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18748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88.77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50.0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18866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89.33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18981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89.87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48.0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19099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90.43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47.0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19198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90.90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19290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91.34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19378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91.75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44.0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19455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92.12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43.0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19558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92.60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42.0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19637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92.98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19726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93.40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19816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93.83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39.0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19896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94.20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38.0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19973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94.57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20036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94.87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20096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95.15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20157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95.44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34.0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20213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95.71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20272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95.98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20325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96.24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20377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96.48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20432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96.74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20469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96.92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20533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97.22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20570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97.40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20620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97.63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20673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97.88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20699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98.01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20736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98.18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20766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98.32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20792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98.45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20837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98.66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20857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98.75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20883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98.88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20899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98.95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20915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99.03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20956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99.22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20967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99.28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20994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99.40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21008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99.47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21024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99.55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21061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99.72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21067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99.75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21076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99.79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21080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99.81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21087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99.84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21113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99.97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21115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99.98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21118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99.99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21119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1.0</w:t>
            </w:r>
          </w:p>
        </w:tc>
        <w:tc>
          <w:tcPr>
            <w:tcW w:w="192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1928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1"/>
        <w:rPr>
          <w:rFonts w:hint="eastAsia"/>
        </w:rPr>
      </w:pPr>
      <w:r>
        <w:rPr>
          <w:rFonts w:hint="eastAsia"/>
        </w:rPr>
        <w:t>题组分析</w:t>
      </w:r>
    </w:p>
    <w:p w:rsidR="004D37DD" w:rsidRDefault="004D37DD" w:rsidP="004D37DD">
      <w:pPr>
        <w:pStyle w:val="ExamTitle2"/>
        <w:rPr>
          <w:rFonts w:hint="eastAsia"/>
        </w:rPr>
      </w:pPr>
      <w:r>
        <w:rPr>
          <w:rFonts w:hint="eastAsia"/>
        </w:rPr>
        <w:t>综合性分析</w:t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客观题</w:t>
      </w:r>
    </w:p>
    <w:p w:rsidR="004D37DD" w:rsidRDefault="004D37DD" w:rsidP="004D37DD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～</w:t>
      </w:r>
      <w:r>
        <w:t>3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12.35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3.90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0.39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客观题分数分布表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0F400386" wp14:editId="4C7DEF32">
            <wp:extent cx="5057143" cy="25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6914C44D" wp14:editId="2767CDF2">
            <wp:extent cx="5057143" cy="25809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549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621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2.94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32.36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1067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502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9.09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53.01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1010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1396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1176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847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5502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26.05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76.31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392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1065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1629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2066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2424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2647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2854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13077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61.92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100.30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87.76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主观题</w:t>
      </w:r>
    </w:p>
    <w:p w:rsidR="004D37DD" w:rsidRDefault="004D37DD" w:rsidP="004D37DD">
      <w:pPr>
        <w:pStyle w:val="ExamBodyText"/>
      </w:pPr>
      <w:r>
        <w:rPr>
          <w:rFonts w:hint="eastAsia"/>
        </w:rPr>
        <w:t>本题组共包含</w:t>
      </w:r>
      <w:r>
        <w:t>7</w:t>
      </w:r>
      <w:r>
        <w:rPr>
          <w:rFonts w:hint="eastAsia"/>
        </w:rPr>
        <w:t>道试题，题号是：</w:t>
      </w:r>
      <w:r>
        <w:t>2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～</w:t>
      </w:r>
      <w:r>
        <w:t>7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38.0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27.58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7.99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0.43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主观题分数分布表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0E232C5D" wp14:editId="4DECF50E">
            <wp:extent cx="5057143" cy="25809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615D30E3" wp14:editId="7F8E0DEB">
            <wp:extent cx="5057143" cy="25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14.46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31.00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29.22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38.67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48.00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1.22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22.84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36.20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42.38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44.21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51.70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437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2.14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31.46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49.54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46.95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52.74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53.98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619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2.93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42.88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432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2.05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59.00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1.24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57.11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1.14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60.98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62.42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751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3.56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55.87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1015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4.81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71.40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426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2.02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71.76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595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2.82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80.02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70.34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340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844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67.39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549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1691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8.01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82.67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657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3.11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84.65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397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1536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7.27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95.15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80.81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553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2.62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80.34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549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1884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8.92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94.00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879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4.16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99.69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393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774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1190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706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3202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15.16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108.36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93.15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97.33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656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3.11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106.80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1.90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114.46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540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1797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2597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12.30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122.72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87.76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2"/>
        <w:rPr>
          <w:rFonts w:hint="eastAsia"/>
        </w:rPr>
      </w:pPr>
      <w:r>
        <w:rPr>
          <w:rFonts w:hint="eastAsia"/>
        </w:rPr>
        <w:t>提高性</w:t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能力题</w:t>
      </w:r>
    </w:p>
    <w:p w:rsidR="004D37DD" w:rsidRDefault="004D37DD" w:rsidP="004D37DD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24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、</w:t>
      </w:r>
      <w:r>
        <w:t>10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9.02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4.22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0.60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能力题分数分布表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0C37C1B0" wp14:editId="03CBF68C">
            <wp:extent cx="5057143" cy="2580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0258F106" wp14:editId="45ED7CED">
            <wp:extent cx="5057143" cy="25809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859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1025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4.85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36.42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63.80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65.82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966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1871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8.86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53.99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74.71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540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844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2338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11.07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66.98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550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2.60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82.96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1015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4.81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85.48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529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2356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11.16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76.68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1117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5.29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99.33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505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1616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7.65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81.61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721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3.41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97.52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389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1473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6.97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100.34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646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2387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11.30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107.60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646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1276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2101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4298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20.35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117.00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87.76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2"/>
        <w:rPr>
          <w:rFonts w:hint="eastAsia"/>
        </w:rPr>
      </w:pPr>
      <w:r>
        <w:rPr>
          <w:rFonts w:hint="eastAsia"/>
        </w:rPr>
        <w:t>大题组块</w:t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单选题</w:t>
      </w:r>
    </w:p>
    <w:p w:rsidR="004D37DD" w:rsidRDefault="004D37DD" w:rsidP="004D37DD">
      <w:pPr>
        <w:pStyle w:val="ExamBodyText"/>
      </w:pPr>
      <w:r>
        <w:rPr>
          <w:rFonts w:hint="eastAsia"/>
        </w:rPr>
        <w:t>本题组共包含</w:t>
      </w:r>
      <w:r>
        <w:t>14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～</w:t>
      </w:r>
      <w:r>
        <w:t>14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单选题总分分布表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46.95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13.11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0.91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0.41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单选题分数分布表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74956C96" wp14:editId="2A70CE30">
            <wp:extent cx="5057143" cy="258095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单选题难度曲线图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0EA025B5" wp14:editId="340CFBAF">
            <wp:extent cx="5057143" cy="25809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单选题分组分析表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5.67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10.50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13.20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9.53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6.00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17.33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15.19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16.26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21.67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21.35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24.83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25.96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28.32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31.41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32.20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74.00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1.21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35.51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35.17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43.05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1.22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40.02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58.33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1.51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45.16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46.53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53.30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391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1.85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48.98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65.20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2.33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55.68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52.79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63.22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506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2.40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57.91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63.89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771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3.65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65.71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59.92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1.29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73.15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636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3.01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66.24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68.78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946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4.48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74.68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66.68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476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2.25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82.63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742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3.51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75.83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74.70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399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1244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5.89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84.16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76.10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670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3.17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91.25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778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3.68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86.19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92.17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504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480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1543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7.31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94.39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83.75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861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4.08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99.34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748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3.54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95.72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100.75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571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1836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8.69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104.62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56～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94.15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57～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706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3.34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107.90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58～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622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2.95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105.34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59～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114.00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60～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762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774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1878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8.89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114.91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61～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106.35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62～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1.33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116.80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63～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1.44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115.91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65～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1061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1287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6.09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125.03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66～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132.50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67～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130.05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68～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133.40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70～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1.75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136.58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87.76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多选题</w:t>
      </w:r>
    </w:p>
    <w:p w:rsidR="004D37DD" w:rsidRDefault="004D37DD" w:rsidP="004D37DD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15</w:t>
      </w:r>
      <w:r>
        <w:rPr>
          <w:rFonts w:hint="eastAsia"/>
        </w:rPr>
        <w:t>～</w:t>
      </w:r>
      <w:r>
        <w:t>18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多选题总分分布表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13.67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5.81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0.58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多选题分数分布表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200ACEA8" wp14:editId="6E049041">
            <wp:extent cx="5057143" cy="258095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多选题难度曲线图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28EACD8E" wp14:editId="71207BAB">
            <wp:extent cx="5057143" cy="258095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多选题分组分析表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550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2.60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28.87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32.19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37.43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620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778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3.68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42.06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1.14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50.27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925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4.38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51.86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613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2.90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57.42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576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2.73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60.19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615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2.91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64.32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2.54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69.19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693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3.28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71.89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444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1332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6.31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76.89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745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3.53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81.87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1206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5.71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86.85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1061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90.27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907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4.29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94.05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575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573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437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2322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10.99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96.76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4.83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100.80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556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397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1888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8.94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106.48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1051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4.98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104.34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1082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5.12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112.81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2774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13.13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119.72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87.76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填空题</w:t>
      </w:r>
    </w:p>
    <w:p w:rsidR="004D37DD" w:rsidRDefault="004D37DD" w:rsidP="004D37DD">
      <w:pPr>
        <w:pStyle w:val="ExamBodyText"/>
      </w:pPr>
      <w:r>
        <w:rPr>
          <w:rFonts w:hint="eastAsia"/>
        </w:rPr>
        <w:t>本题组共包含</w:t>
      </w:r>
      <w:r>
        <w:t>6</w:t>
      </w:r>
      <w:r>
        <w:rPr>
          <w:rFonts w:hint="eastAsia"/>
        </w:rPr>
        <w:t>道试题，题号是：</w:t>
      </w:r>
      <w:r>
        <w:t>19</w:t>
      </w:r>
      <w:r>
        <w:rPr>
          <w:rFonts w:hint="eastAsia"/>
        </w:rPr>
        <w:t>～</w:t>
      </w:r>
      <w:r>
        <w:t>24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填空题总分分布表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16.44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6.82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0.51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填空题分数分布表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5C1CFCD6" wp14:editId="630D3653">
            <wp:extent cx="5057143" cy="258095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填空题难度曲线图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57A2AE66" wp14:editId="5EB7E2F0">
            <wp:extent cx="5057143" cy="258095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填空题分组分析表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1.78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24.51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31.50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34.38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39.20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1.41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41.43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1.34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47.51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1.60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49.96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503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2.38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52.31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3.31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54.90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713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3.38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59.24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873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4.13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63.63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776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3.67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68.22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882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4.18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71.76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855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4.05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75.66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899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4.26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79.91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984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4.66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83.15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1070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87.78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1102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5.22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91.24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1177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5.57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96.22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344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1177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5.57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98.51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1086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5.14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101.85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5.21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104.97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1116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5.28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107.84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344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1093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5.18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111.19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3.41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113.17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787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3.73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118.04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487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2.31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119.61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511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2.42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122.57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386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1.83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127.39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1.92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131.56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87.76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实验探究</w:t>
      </w:r>
    </w:p>
    <w:p w:rsidR="004D37DD" w:rsidRDefault="004D37DD" w:rsidP="004D37DD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25</w:t>
      </w:r>
      <w:r>
        <w:rPr>
          <w:rFonts w:hint="eastAsia"/>
        </w:rPr>
        <w:t>～</w:t>
      </w:r>
      <w:r>
        <w:t>27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实验探究总分分布表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8.62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4.46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0.68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实验探究分数分布表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6128E26D" wp14:editId="64C9A420">
            <wp:extent cx="5057143" cy="258095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实验探究难度曲线图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20B08C44" wp14:editId="53805978">
            <wp:extent cx="5057143" cy="258095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实验探究分组分析表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1175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1352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6.40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34.72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1.29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49.99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449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926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4.38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56.24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1.53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64.89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1.09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69.43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961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1594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4117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19.49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67.39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711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3.37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80.90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4.26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83.75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739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3.50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88.92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427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480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1626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7.70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88.83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692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3.28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97.59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427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444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1532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7.25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96.87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573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1802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8.53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104.22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1551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7.34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107.61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578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1272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4345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20.57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117.99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87.76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1"/>
        <w:rPr>
          <w:rFonts w:hint="eastAsia"/>
        </w:rPr>
      </w:pPr>
      <w:r>
        <w:rPr>
          <w:rFonts w:hint="eastAsia"/>
        </w:rPr>
        <w:t>题目分析</w:t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第1题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4.05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1.97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0.81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0.41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5BF86BE3" wp14:editId="63743B9E">
            <wp:extent cx="5057143" cy="258095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3C7B78DB" wp14:editId="6FE0633D">
            <wp:extent cx="5057143" cy="282857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1.77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766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3.63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1145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702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2890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13.68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-0.11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*D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1351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2087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2637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2757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2869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2948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17087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80.90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Pr="004D37DD" w:rsidRDefault="004D37DD" w:rsidP="004D37DD">
            <w:pPr>
              <w:pStyle w:val="TableContent2"/>
              <w:rPr>
                <w:sz w:val="18"/>
              </w:rPr>
            </w:pPr>
            <w:r w:rsidRPr="004D37DD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第2题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4.39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1.64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0.30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790A8194" wp14:editId="393D7C9A">
            <wp:extent cx="5057143" cy="258095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1C02B036" wp14:editId="5247F3D4">
            <wp:extent cx="5057143" cy="282857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*A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1671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2732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2881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2983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18536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87.77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799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1616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7.65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-0.10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2.37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2.19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Pr="004D37DD" w:rsidRDefault="004D37DD" w:rsidP="004D37DD">
            <w:pPr>
              <w:pStyle w:val="TableContent2"/>
              <w:rPr>
                <w:sz w:val="18"/>
              </w:rPr>
            </w:pPr>
            <w:r w:rsidRPr="004D37DD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第3题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3.91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2.06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0.46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33CC61DB" wp14:editId="2E24FA02">
            <wp:extent cx="5057143" cy="258095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1B358B82" wp14:editId="580D7046">
            <wp:extent cx="5057143" cy="282857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585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2121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10.04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731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1667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7.89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-0.10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790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3.74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*D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1874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2267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2781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2875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2956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16532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78.28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Pr="004D37DD" w:rsidRDefault="004D37DD" w:rsidP="004D37DD">
            <w:pPr>
              <w:pStyle w:val="TableContent2"/>
              <w:rPr>
                <w:sz w:val="18"/>
              </w:rPr>
            </w:pPr>
            <w:r w:rsidRPr="004D37DD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第4题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4.34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1.69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0.20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1942B4B5" wp14:editId="43283856">
            <wp:extent cx="5057143" cy="258095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4DDEFC36" wp14:editId="57716E39">
            <wp:extent cx="5057143" cy="282857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1691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8.01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*C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2052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2602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2674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2816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18336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86.82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835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3.95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Pr="004D37DD" w:rsidRDefault="004D37DD" w:rsidP="004D37DD">
            <w:pPr>
              <w:pStyle w:val="TableContent2"/>
              <w:rPr>
                <w:sz w:val="18"/>
              </w:rPr>
            </w:pPr>
            <w:r w:rsidRPr="004D37DD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第5题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3.88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2.08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0.43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4BDC94B4" wp14:editId="36F1C881">
            <wp:extent cx="5057143" cy="258095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44007344" wp14:editId="64549222">
            <wp:extent cx="5057143" cy="282857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439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474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502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2095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9.92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*B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1492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1859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2044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2708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2889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2988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16403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77.67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826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553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424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2146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10.16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-0.10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Pr="004D37DD" w:rsidRDefault="004D37DD" w:rsidP="004D37DD">
            <w:pPr>
              <w:pStyle w:val="TableContent2"/>
              <w:rPr>
                <w:sz w:val="18"/>
              </w:rPr>
            </w:pPr>
            <w:r w:rsidRPr="004D37DD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第6题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3.13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2.42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0.45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305A747D" wp14:editId="6C31EDA4">
            <wp:extent cx="5057143" cy="258095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0FC0DF09" wp14:editId="284EED5F">
            <wp:extent cx="5057143" cy="282857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470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344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2203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10.43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*B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985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1506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1672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1833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2058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2376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2785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13215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62.57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590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524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2355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11.15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969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681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566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477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3330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15.77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Pr="004D37DD" w:rsidRDefault="004D37DD" w:rsidP="004D37DD">
            <w:pPr>
              <w:pStyle w:val="TableContent2"/>
              <w:rPr>
                <w:sz w:val="18"/>
              </w:rPr>
            </w:pPr>
            <w:r w:rsidRPr="004D37DD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第7题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2.31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2.49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1.08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0.41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71E62321" wp14:editId="0C75357B">
            <wp:extent cx="5057143" cy="258095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73D4E0CF" wp14:editId="3A5F8000">
            <wp:extent cx="5057143" cy="282857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1116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1154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1109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1168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1103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931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381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6962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32.96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*B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840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1027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1175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1176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1324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1678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2526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9746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46.15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811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654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608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577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346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3579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16.95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793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3.75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Pr="004D37DD" w:rsidRDefault="004D37DD" w:rsidP="004D37DD">
            <w:pPr>
              <w:pStyle w:val="TableContent2"/>
              <w:rPr>
                <w:sz w:val="18"/>
              </w:rPr>
            </w:pPr>
            <w:r w:rsidRPr="004D37DD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第8题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3.07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2.43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0.38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6694D978" wp14:editId="644C1915">
            <wp:extent cx="5057143" cy="258095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03C6D334" wp14:editId="2A6855B8">
            <wp:extent cx="5057143" cy="2828571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1191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5.64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672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3522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16.68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*C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1135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1465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1835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2058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2281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2553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12982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61.47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894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3407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16.13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Pr="004D37DD" w:rsidRDefault="004D37DD" w:rsidP="004D37DD">
            <w:pPr>
              <w:pStyle w:val="TableContent2"/>
              <w:rPr>
                <w:sz w:val="18"/>
              </w:rPr>
            </w:pPr>
            <w:r w:rsidRPr="004D37DD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-0.01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第9题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2.18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0.64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0CC74BA9" wp14:editId="3BF4F69C">
            <wp:extent cx="5057143" cy="258095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7F121E00" wp14:editId="6549BDE8">
            <wp:extent cx="5057143" cy="2828571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2520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1367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727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387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5358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25.37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58.03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1650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2290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2630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2795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2910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2989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15762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74.63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97.86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第10题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4.08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1.53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0.42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15BA1578" wp14:editId="20688197">
            <wp:extent cx="5057143" cy="2580952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2811518D" wp14:editId="2ED58212">
            <wp:extent cx="5057143" cy="2828571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1174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1842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8.72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49.09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1.16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79.18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1466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1308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471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4785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22.66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69.45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2620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2811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14248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67.46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99.05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第11题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4.25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1.79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0.51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0.39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37AF362B" wp14:editId="2A7BB382">
            <wp:extent cx="5057143" cy="2580952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0C393449" wp14:editId="14F2D731">
            <wp:extent cx="5057143" cy="2828571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1833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578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3185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15.08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53.87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1185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2439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2737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2793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2889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2971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17935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84.92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93.78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第12题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2.98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2.45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0.59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601F3F18" wp14:editId="6FAAF73C">
            <wp:extent cx="5057143" cy="2580952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662B51E5" wp14:editId="23025BCA">
            <wp:extent cx="5057143" cy="2828571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2172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1943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1662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1307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859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8528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40.38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71.57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846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1074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1710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2158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2552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2897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12592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59.62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98.72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第13题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2.62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2.02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0.56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0E7B3B6F" wp14:editId="2D2C44DF">
            <wp:extent cx="5057143" cy="2580952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356B7539" wp14:editId="2DD89C0E">
            <wp:extent cx="5057143" cy="2828571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1877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1522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1162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482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6156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29.15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67.42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579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740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886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660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4461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21.12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88.34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519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573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522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3056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14.47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83.08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397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542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757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1193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1798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2483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7447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35.26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106.13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第14题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1.01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4.73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0.04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0.14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6D2AD62E" wp14:editId="61F969C2">
            <wp:extent cx="5057143" cy="2580952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497C6F84" wp14:editId="2F94C14A">
            <wp:extent cx="5057143" cy="2828571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3005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3003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2992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2984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2937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2283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20218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95.73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86.01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734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902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4.27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126.91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第15题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5.61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2.70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0.66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2B19171E" wp14:editId="06CA2724">
            <wp:extent cx="5057143" cy="2580952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13AA475A" wp14:editId="78BC42AB">
            <wp:extent cx="5057143" cy="2828571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2281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10.80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42.29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796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3.77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55.62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822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3.89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59.02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692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3.28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63.40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447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2.12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71.23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420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1394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6.60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76.77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803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1262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1245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902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5102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24.16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88.33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1986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9.40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97.92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437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961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1503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2009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2556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7600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35.98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110.05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第16题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2.51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2.29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0.91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0.79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5895DDB0" wp14:editId="5F943F63">
            <wp:extent cx="5057143" cy="2580952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3587E294" wp14:editId="1E2D8E9E">
            <wp:extent cx="5057143" cy="2828571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2885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2230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1435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859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8380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39.68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65.49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952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4.51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83.51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1564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7.41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89.02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2.18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94.98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1208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5.72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106.57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772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1335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1690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2045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2434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8556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40.51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106.76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第17题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2.89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0.13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6DF15CA6" wp14:editId="39B0611A">
            <wp:extent cx="5057143" cy="2580952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58402999" wp14:editId="0611FF7F">
            <wp:extent cx="5057143" cy="2828571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565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2.94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30.67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33.94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47.75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2243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2940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20260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95.93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90.11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第18题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2.65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1.84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0.54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01FA7AC0" wp14:editId="235944E8">
            <wp:extent cx="5057143" cy="2580952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546E2289" wp14:editId="60BED28B">
            <wp:extent cx="5057143" cy="2828571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1788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739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479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440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4068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19.26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62.46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99.00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1151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1988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1871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1648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1369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525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9557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45.25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83.08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99.86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674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3.19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95.78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568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1203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1645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6813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32.26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108.61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第19题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2.15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2.04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0.42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6B0F2130" wp14:editId="44FD1501">
            <wp:extent cx="5057143" cy="2580952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2B0B1950" wp14:editId="42763005">
            <wp:extent cx="5057143" cy="2828571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2085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1487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1210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1050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948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737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7881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37.32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74.57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84.00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777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1063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1095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1032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798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6172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29.22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85.12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102.15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399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590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776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965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799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4509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21.35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98.41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103.88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2322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10.99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117.22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第20题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2.39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0.19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78B76F96" wp14:editId="40A45CE6">
            <wp:extent cx="5057143" cy="2580952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11653F98" wp14:editId="26CBD473">
            <wp:extent cx="5057143" cy="2828571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589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2.79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33.23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1431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6.78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67.90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1031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1301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1299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1334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1244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1146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882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8237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39.00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87.08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949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1397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1504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1649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1779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2068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10863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51.43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93.84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第21题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4.14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1.55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0.28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297F49B8" wp14:editId="7B43D44E">
            <wp:extent cx="5057143" cy="2580952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2EF2BDA7" wp14:editId="29BE2EDE">
            <wp:extent cx="5057143" cy="2828571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609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808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3.83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39.46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529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1682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7.96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70.05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381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1822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8.63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78.22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508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2.41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80.20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933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4.42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86.23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1267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1940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2176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2284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2436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2557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2707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15367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72.76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93.71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第22题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1.79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2.02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1.13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0.54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6985A82B" wp14:editId="31C4F34B">
            <wp:extent cx="5057143" cy="2580952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275A5505" wp14:editId="7512D55B">
            <wp:extent cx="5057143" cy="2828571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2425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1845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1461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1049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747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8099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38.35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69.21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440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750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952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1069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1144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519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5872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27.80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90.88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486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2.30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101.76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424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2.01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96.08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472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1610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7.62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104.39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325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709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4629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21.92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108.22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第23题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4.01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2.29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0.72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6F1AC269" wp14:editId="6F9B54F2">
            <wp:extent cx="5057143" cy="2580952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243C00E6" wp14:editId="3C2732A3">
            <wp:extent cx="5057143" cy="2828571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1803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558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2591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12.27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44.88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448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1319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6.25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64.89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545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891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646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2649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12.54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70.98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620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630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2407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11.40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81.15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4.78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90.89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89.80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1065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1803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2842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11080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52.46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105.66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第24题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1.97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1.68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0.84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046D0519" wp14:editId="12D8B08C">
            <wp:extent cx="5057143" cy="2580952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1DCC9886" wp14:editId="3160C3D8">
            <wp:extent cx="5057143" cy="2828571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2361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1479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665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7707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36.49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60.88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1049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4.97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84.26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625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2471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11.70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88.96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827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1083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957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4003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18.95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102.38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542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1068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1692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2334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5890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27.89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113.11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第25题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1.39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1.38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0.88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5EB984B9" wp14:editId="51F3FAEF">
            <wp:extent cx="5057143" cy="2580952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7F5D9601" wp14:editId="65BA755A">
            <wp:extent cx="5057143" cy="2828571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2992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2768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1281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575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9988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47.29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66.40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436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2.06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96.66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788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3063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14.50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96.36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832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2185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2737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7633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36.14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111.75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第26题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4.38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1.46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0.36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67DCECAA" wp14:editId="65241A75">
            <wp:extent cx="5057143" cy="2580952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5BFC5FB2" wp14:editId="470A7919">
            <wp:extent cx="5057143" cy="2828571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1176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1358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6.43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34.88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1.72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59.28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471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387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1385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6.56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65.81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1.12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65.26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69.23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1068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2257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2957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3004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17600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83.33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94.64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第27题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2.85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2.54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0.83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11C550FC" wp14:editId="4B6D32D1">
            <wp:extent cx="5057143" cy="2580952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74FDDD5C" wp14:editId="1784DDA2">
            <wp:extent cx="5057143" cy="2828571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2898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2303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1394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636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7558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35.79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60.84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419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1490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7.05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85.17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1082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5.12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90.07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448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2.12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92.24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587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897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681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3551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16.81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96.21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1057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104.52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1705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2460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5934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28.10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113.89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第28题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1.02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1.68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0.56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0C5317CE" wp14:editId="20D67BF8">
            <wp:extent cx="5057143" cy="2580952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504C0FE0" wp14:editId="45CF10EC">
            <wp:extent cx="5057143" cy="2828571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2968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2789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2373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1750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1068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14273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67.58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75.60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598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3307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15.66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105.51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1102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5.22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113.95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535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1688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2438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11.54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123.02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第29题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1.18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1.32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1.12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0.57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7C77263F" wp14:editId="4FD7BB47">
            <wp:extent cx="5057143" cy="2580952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6F9619CC" wp14:editId="03FBEFDA">
            <wp:extent cx="5057143" cy="2828571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2643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2182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1893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1506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801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10520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49.81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73.52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446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483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512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2512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11.89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94.09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347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1768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8.37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99.31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392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788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954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1304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2123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6320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29.92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105.71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第30题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3.19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0.15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4FC28308" wp14:editId="7CEBC303">
            <wp:extent cx="5057143" cy="2580952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73194F8D" wp14:editId="0428878B">
            <wp:extent cx="5057143" cy="2828571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2946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2894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2861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2817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2742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2488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1559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18307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86.68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83.83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358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605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1565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7.41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107.71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544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2.58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107.07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125.39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128.65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335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1.59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134.62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第31题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0.16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8.12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0.14</w:t>
            </w:r>
          </w:p>
        </w:tc>
        <w:tc>
          <w:tcPr>
            <w:tcW w:w="1071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0.01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638C6A7E" wp14:editId="17C8A0DC">
            <wp:extent cx="5057143" cy="2580952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题分组难度曲线图</w:t>
      </w:r>
    </w:p>
    <w:p w:rsidR="004D37DD" w:rsidRDefault="004D37DD" w:rsidP="004D37DD">
      <w:pPr>
        <w:pStyle w:val="ExamBodyText"/>
        <w:jc w:val="center"/>
      </w:pPr>
      <w:r>
        <w:rPr>
          <w:noProof/>
        </w:rPr>
        <w:drawing>
          <wp:inline distT="0" distB="0" distL="0" distR="0" wp14:anchorId="2882AAA5" wp14:editId="266C5A76">
            <wp:extent cx="5057143" cy="2828571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2997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2998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3004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2993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2987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2759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20738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98.19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87.19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362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1.71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117.26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139.88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139.14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144.50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144.67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3017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21120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  <w:jc w:val="center"/>
      </w:pPr>
    </w:p>
    <w:p w:rsidR="004D37DD" w:rsidRDefault="004D37DD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D37DD" w:rsidRDefault="004D37DD" w:rsidP="004D37DD">
      <w:pPr>
        <w:pStyle w:val="ExamTitle1"/>
        <w:rPr>
          <w:rFonts w:hint="eastAsia"/>
        </w:rPr>
      </w:pPr>
      <w:r>
        <w:rPr>
          <w:rFonts w:hint="eastAsia"/>
        </w:rPr>
        <w:t>相关分析</w:t>
      </w: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综合性分析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>综合性分析</w:t>
      </w:r>
      <w:r>
        <w:rPr>
          <w:rFonts w:hint="eastAsia"/>
        </w:rPr>
        <w:t xml:space="preserve">    </w:t>
      </w:r>
      <w:r>
        <w:rPr>
          <w:rFonts w:hint="eastAsia"/>
        </w:rPr>
        <w:t>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09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</w:p>
        </w:tc>
        <w:tc>
          <w:tcPr>
            <w:tcW w:w="2409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241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241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2409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0.7114</w:t>
            </w:r>
          </w:p>
        </w:tc>
        <w:tc>
          <w:tcPr>
            <w:tcW w:w="241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0.6439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2409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0.7114</w:t>
            </w:r>
          </w:p>
        </w:tc>
        <w:tc>
          <w:tcPr>
            <w:tcW w:w="241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0.8505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2409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0.6439</w:t>
            </w:r>
          </w:p>
        </w:tc>
        <w:tc>
          <w:tcPr>
            <w:tcW w:w="241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0.8505</w:t>
            </w:r>
          </w:p>
        </w:tc>
        <w:tc>
          <w:tcPr>
            <w:tcW w:w="2410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提高性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>提高性</w:t>
      </w:r>
      <w:r>
        <w:rPr>
          <w:rFonts w:hint="eastAsia"/>
        </w:rPr>
        <w:t xml:space="preserve">    </w:t>
      </w:r>
      <w:r>
        <w:rPr>
          <w:rFonts w:hint="eastAsia"/>
        </w:rPr>
        <w:t>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212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</w:p>
        </w:tc>
        <w:tc>
          <w:tcPr>
            <w:tcW w:w="321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能力题</w:t>
            </w:r>
          </w:p>
        </w:tc>
        <w:tc>
          <w:tcPr>
            <w:tcW w:w="321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3212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能力题</w:t>
            </w:r>
          </w:p>
        </w:tc>
        <w:tc>
          <w:tcPr>
            <w:tcW w:w="321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321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0.7950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3212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321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0.7950</w:t>
            </w:r>
          </w:p>
        </w:tc>
        <w:tc>
          <w:tcPr>
            <w:tcW w:w="3213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ExamTitle3"/>
        <w:rPr>
          <w:rFonts w:hint="eastAsia"/>
        </w:rPr>
      </w:pPr>
      <w:r>
        <w:rPr>
          <w:rFonts w:hint="eastAsia"/>
        </w:rPr>
        <w:t>大题组块</w:t>
      </w:r>
    </w:p>
    <w:p w:rsidR="004D37DD" w:rsidRDefault="004D37DD" w:rsidP="004D37DD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>大题组块</w:t>
      </w:r>
      <w:r>
        <w:rPr>
          <w:rFonts w:hint="eastAsia"/>
        </w:rPr>
        <w:t xml:space="preserve">    </w:t>
      </w:r>
      <w:r>
        <w:rPr>
          <w:rFonts w:hint="eastAsia"/>
        </w:rPr>
        <w:t>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4D37DD" w:rsidTr="004D37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bookmarkStart w:id="2" w:name="_GoBack"/>
          </w:p>
        </w:tc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单选题</w:t>
            </w:r>
          </w:p>
        </w:tc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多选题</w:t>
            </w:r>
          </w:p>
        </w:tc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填空题</w:t>
            </w:r>
          </w:p>
        </w:tc>
        <w:tc>
          <w:tcPr>
            <w:tcW w:w="160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实验探究</w:t>
            </w:r>
          </w:p>
        </w:tc>
        <w:tc>
          <w:tcPr>
            <w:tcW w:w="160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单选题</w:t>
            </w:r>
          </w:p>
        </w:tc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0.6694</w:t>
            </w:r>
          </w:p>
        </w:tc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0.6712</w:t>
            </w:r>
          </w:p>
        </w:tc>
        <w:tc>
          <w:tcPr>
            <w:tcW w:w="160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0.6557</w:t>
            </w:r>
          </w:p>
        </w:tc>
        <w:tc>
          <w:tcPr>
            <w:tcW w:w="160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0.9109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多选题</w:t>
            </w:r>
          </w:p>
        </w:tc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0.6694</w:t>
            </w:r>
          </w:p>
        </w:tc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0.7403</w:t>
            </w:r>
          </w:p>
        </w:tc>
        <w:tc>
          <w:tcPr>
            <w:tcW w:w="160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0.7519</w:t>
            </w:r>
          </w:p>
        </w:tc>
        <w:tc>
          <w:tcPr>
            <w:tcW w:w="160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0.8559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填空题</w:t>
            </w:r>
          </w:p>
        </w:tc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0.6712</w:t>
            </w:r>
          </w:p>
        </w:tc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0.7403</w:t>
            </w:r>
          </w:p>
        </w:tc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160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0.7560</w:t>
            </w:r>
          </w:p>
        </w:tc>
        <w:tc>
          <w:tcPr>
            <w:tcW w:w="160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0.8741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实验探究</w:t>
            </w:r>
          </w:p>
        </w:tc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0.6557</w:t>
            </w:r>
          </w:p>
        </w:tc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0.7519</w:t>
            </w:r>
          </w:p>
        </w:tc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0.7560</w:t>
            </w:r>
          </w:p>
        </w:tc>
        <w:tc>
          <w:tcPr>
            <w:tcW w:w="160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  <w:tc>
          <w:tcPr>
            <w:tcW w:w="160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0.8481</w:t>
            </w:r>
          </w:p>
        </w:tc>
      </w:tr>
      <w:tr w:rsidR="004D37DD" w:rsidTr="004D37DD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0.9109</w:t>
            </w:r>
          </w:p>
        </w:tc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0.8559</w:t>
            </w:r>
          </w:p>
        </w:tc>
        <w:tc>
          <w:tcPr>
            <w:tcW w:w="1606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0.8741</w:t>
            </w:r>
          </w:p>
        </w:tc>
        <w:tc>
          <w:tcPr>
            <w:tcW w:w="160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0.8481</w:t>
            </w:r>
          </w:p>
        </w:tc>
        <w:tc>
          <w:tcPr>
            <w:tcW w:w="1607" w:type="dxa"/>
            <w:shd w:val="clear" w:color="auto" w:fill="auto"/>
          </w:tcPr>
          <w:p w:rsidR="004D37DD" w:rsidRDefault="004D37DD" w:rsidP="004D37DD">
            <w:pPr>
              <w:pStyle w:val="TableContent2"/>
            </w:pPr>
            <w:r>
              <w:t>-</w:t>
            </w:r>
          </w:p>
        </w:tc>
      </w:tr>
      <w:bookmarkEnd w:id="2"/>
    </w:tbl>
    <w:p w:rsidR="004D37DD" w:rsidRDefault="004D37DD" w:rsidP="004D37DD">
      <w:pPr>
        <w:pStyle w:val="ExamBodyText"/>
      </w:pPr>
    </w:p>
    <w:p w:rsidR="004D37DD" w:rsidRDefault="004D37DD" w:rsidP="004D37DD">
      <w:pPr>
        <w:pStyle w:val="ExamBodyText"/>
      </w:pPr>
    </w:p>
    <w:sectPr w:rsidR="004D37DD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7DD" w:rsidRDefault="004D37DD">
      <w:r>
        <w:separator/>
      </w:r>
    </w:p>
  </w:endnote>
  <w:endnote w:type="continuationSeparator" w:id="0">
    <w:p w:rsidR="004D37DD" w:rsidRDefault="004D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4D37DD">
      <w:rPr>
        <w:rStyle w:val="a4"/>
        <w:noProof/>
        <w:sz w:val="21"/>
        <w:szCs w:val="21"/>
      </w:rPr>
      <w:t>85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7DD" w:rsidRDefault="004D37DD">
      <w:r>
        <w:separator/>
      </w:r>
    </w:p>
  </w:footnote>
  <w:footnote w:type="continuationSeparator" w:id="0">
    <w:p w:rsidR="004D37DD" w:rsidRDefault="004D37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FB0151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-88900</wp:posOffset>
          </wp:positionV>
          <wp:extent cx="276225" cy="224712"/>
          <wp:effectExtent l="0" t="0" r="0" b="444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24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6CD2">
      <w:rPr>
        <w:rFonts w:hint="eastAsia"/>
        <w:noProof/>
      </w:rPr>
      <w:drawing>
        <wp:anchor distT="0" distB="0" distL="114300" distR="114300" simplePos="0" relativeHeight="251658752" behindDoc="0" locked="0" layoutInCell="1" allowOverlap="1" wp14:anchorId="109C5E10" wp14:editId="59D15265">
          <wp:simplePos x="0" y="0"/>
          <wp:positionH relativeFrom="margin">
            <wp:posOffset>4824730</wp:posOffset>
          </wp:positionH>
          <wp:positionV relativeFrom="paragraph">
            <wp:posOffset>-88900</wp:posOffset>
          </wp:positionV>
          <wp:extent cx="1295400" cy="2286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66CD2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7FC293" wp14:editId="44587564">
              <wp:simplePos x="0" y="0"/>
              <wp:positionH relativeFrom="column">
                <wp:posOffset>-186690</wp:posOffset>
              </wp:positionH>
              <wp:positionV relativeFrom="paragraph">
                <wp:posOffset>160949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45575EC" id="Line 23" o:spid="_x0000_s1026" style="position:absolute;left:0;text-align:left;flip:y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pt,12.65pt" to="494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" strokecolor="#669"/>
          </w:pict>
        </mc:Fallback>
      </mc:AlternateContent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0E077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04EA2C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B48B4C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2FA1D8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B2E493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68EA14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BFEE21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932432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53839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929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556BDB"/>
    <w:multiLevelType w:val="multilevel"/>
    <w:tmpl w:val="244A9298"/>
    <w:numStyleLink w:val="1"/>
  </w:abstractNum>
  <w:abstractNum w:abstractNumId="11">
    <w:nsid w:val="0DD97C3D"/>
    <w:multiLevelType w:val="multilevel"/>
    <w:tmpl w:val="244A9298"/>
    <w:styleLink w:val="1"/>
    <w:lvl w:ilvl="0">
      <w:start w:val="1"/>
      <w:numFmt w:val="chineseCountingThousand"/>
      <w:pStyle w:val="ExamTitle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2"/>
      <w:suff w:val="nothing"/>
      <w:lvlText w:val="(%2) 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ExamTitle3"/>
      <w:suff w:val="nothing"/>
      <w:lvlText w:val="%3、"/>
      <w:lvlJc w:val="left"/>
      <w:pPr>
        <w:ind w:left="1304" w:hanging="130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1BD27E6A"/>
    <w:multiLevelType w:val="multilevel"/>
    <w:tmpl w:val="244A9298"/>
    <w:numStyleLink w:val="1"/>
  </w:abstractNum>
  <w:abstractNum w:abstractNumId="13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3CC62EAE"/>
    <w:multiLevelType w:val="multilevel"/>
    <w:tmpl w:val="244A9298"/>
    <w:numStyleLink w:val="1"/>
  </w:abstractNum>
  <w:abstractNum w:abstractNumId="16">
    <w:nsid w:val="4A3C1A1C"/>
    <w:multiLevelType w:val="multilevel"/>
    <w:tmpl w:val="244A9298"/>
    <w:numStyleLink w:val="1"/>
  </w:abstractNum>
  <w:abstractNum w:abstractNumId="17">
    <w:nsid w:val="4B32769A"/>
    <w:multiLevelType w:val="multilevel"/>
    <w:tmpl w:val="244A9298"/>
    <w:numStyleLink w:val="1"/>
  </w:abstractNum>
  <w:abstractNum w:abstractNumId="18">
    <w:nsid w:val="50010C46"/>
    <w:multiLevelType w:val="multilevel"/>
    <w:tmpl w:val="244A9298"/>
    <w:numStyleLink w:val="1"/>
  </w:abstractNum>
  <w:abstractNum w:abstractNumId="19">
    <w:nsid w:val="551432EE"/>
    <w:multiLevelType w:val="multilevel"/>
    <w:tmpl w:val="244A9298"/>
    <w:numStyleLink w:val="1"/>
  </w:abstractNum>
  <w:abstractNum w:abstractNumId="20">
    <w:nsid w:val="64416FB3"/>
    <w:multiLevelType w:val="multilevel"/>
    <w:tmpl w:val="244A9298"/>
    <w:numStyleLink w:val="1"/>
  </w:abstractNum>
  <w:abstractNum w:abstractNumId="21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21"/>
  </w:num>
  <w:num w:numId="5">
    <w:abstractNumId w:val="20"/>
  </w:num>
  <w:num w:numId="6">
    <w:abstractNumId w:val="19"/>
  </w:num>
  <w:num w:numId="7">
    <w:abstractNumId w:val="16"/>
  </w:num>
  <w:num w:numId="8">
    <w:abstractNumId w:val="12"/>
  </w:num>
  <w:num w:numId="9">
    <w:abstractNumId w:val="10"/>
  </w:num>
  <w:num w:numId="10">
    <w:abstractNumId w:val="18"/>
  </w:num>
  <w:num w:numId="11">
    <w:abstractNumId w:val="17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DD"/>
    <w:rsid w:val="00026EA9"/>
    <w:rsid w:val="0004419C"/>
    <w:rsid w:val="00054C74"/>
    <w:rsid w:val="00065E1F"/>
    <w:rsid w:val="00073307"/>
    <w:rsid w:val="00090BFE"/>
    <w:rsid w:val="00144ACB"/>
    <w:rsid w:val="001501FB"/>
    <w:rsid w:val="00180D0C"/>
    <w:rsid w:val="00191E43"/>
    <w:rsid w:val="001A2139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E3303"/>
    <w:rsid w:val="00334829"/>
    <w:rsid w:val="00334F8E"/>
    <w:rsid w:val="00361043"/>
    <w:rsid w:val="00362A98"/>
    <w:rsid w:val="003640AD"/>
    <w:rsid w:val="00366CD2"/>
    <w:rsid w:val="003930C2"/>
    <w:rsid w:val="003A5A0D"/>
    <w:rsid w:val="003B2E65"/>
    <w:rsid w:val="003D0EEF"/>
    <w:rsid w:val="003E5A95"/>
    <w:rsid w:val="004268B6"/>
    <w:rsid w:val="00440019"/>
    <w:rsid w:val="00450281"/>
    <w:rsid w:val="00464F4A"/>
    <w:rsid w:val="00481D83"/>
    <w:rsid w:val="004A7D6F"/>
    <w:rsid w:val="004D37DD"/>
    <w:rsid w:val="00502F8E"/>
    <w:rsid w:val="00507F6F"/>
    <w:rsid w:val="00554AE1"/>
    <w:rsid w:val="00557C73"/>
    <w:rsid w:val="00562D8D"/>
    <w:rsid w:val="005758C4"/>
    <w:rsid w:val="005821B8"/>
    <w:rsid w:val="00586108"/>
    <w:rsid w:val="005E751D"/>
    <w:rsid w:val="005F10E5"/>
    <w:rsid w:val="00600FDF"/>
    <w:rsid w:val="00620BA8"/>
    <w:rsid w:val="00627288"/>
    <w:rsid w:val="006361B6"/>
    <w:rsid w:val="0067073B"/>
    <w:rsid w:val="00677243"/>
    <w:rsid w:val="006C2A5B"/>
    <w:rsid w:val="006D2D6A"/>
    <w:rsid w:val="006E0B51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8114F7"/>
    <w:rsid w:val="00831DEC"/>
    <w:rsid w:val="008A23E1"/>
    <w:rsid w:val="008B06EF"/>
    <w:rsid w:val="008B1FA0"/>
    <w:rsid w:val="008B255C"/>
    <w:rsid w:val="008B2B67"/>
    <w:rsid w:val="008B44CF"/>
    <w:rsid w:val="008B7BF1"/>
    <w:rsid w:val="008C27C7"/>
    <w:rsid w:val="008E335A"/>
    <w:rsid w:val="008F0DD2"/>
    <w:rsid w:val="008F32F1"/>
    <w:rsid w:val="00902CFA"/>
    <w:rsid w:val="0090396C"/>
    <w:rsid w:val="00910F01"/>
    <w:rsid w:val="00920351"/>
    <w:rsid w:val="00952FE5"/>
    <w:rsid w:val="0095381A"/>
    <w:rsid w:val="00961FFE"/>
    <w:rsid w:val="00975FEB"/>
    <w:rsid w:val="009810DD"/>
    <w:rsid w:val="00986060"/>
    <w:rsid w:val="00997DAC"/>
    <w:rsid w:val="009D4199"/>
    <w:rsid w:val="00A100BE"/>
    <w:rsid w:val="00A2655B"/>
    <w:rsid w:val="00A26B4E"/>
    <w:rsid w:val="00A32AA2"/>
    <w:rsid w:val="00A47C04"/>
    <w:rsid w:val="00A923DC"/>
    <w:rsid w:val="00AD0E8E"/>
    <w:rsid w:val="00AE2A0C"/>
    <w:rsid w:val="00AF77B2"/>
    <w:rsid w:val="00B01675"/>
    <w:rsid w:val="00B44229"/>
    <w:rsid w:val="00B46CA2"/>
    <w:rsid w:val="00B9598E"/>
    <w:rsid w:val="00BA05BB"/>
    <w:rsid w:val="00BD26B9"/>
    <w:rsid w:val="00BF6D7F"/>
    <w:rsid w:val="00C00343"/>
    <w:rsid w:val="00C606C1"/>
    <w:rsid w:val="00C96833"/>
    <w:rsid w:val="00CA0E65"/>
    <w:rsid w:val="00CA780D"/>
    <w:rsid w:val="00CF0B34"/>
    <w:rsid w:val="00CF193A"/>
    <w:rsid w:val="00D0426D"/>
    <w:rsid w:val="00D118C5"/>
    <w:rsid w:val="00D209A9"/>
    <w:rsid w:val="00D457EA"/>
    <w:rsid w:val="00D461AA"/>
    <w:rsid w:val="00D55E3B"/>
    <w:rsid w:val="00D82859"/>
    <w:rsid w:val="00D96B3C"/>
    <w:rsid w:val="00DA3C1A"/>
    <w:rsid w:val="00DC002B"/>
    <w:rsid w:val="00DC146D"/>
    <w:rsid w:val="00DE41EB"/>
    <w:rsid w:val="00E007ED"/>
    <w:rsid w:val="00E35A9F"/>
    <w:rsid w:val="00E51E3C"/>
    <w:rsid w:val="00E5270F"/>
    <w:rsid w:val="00E63DDA"/>
    <w:rsid w:val="00E723CB"/>
    <w:rsid w:val="00E967B0"/>
    <w:rsid w:val="00EA7090"/>
    <w:rsid w:val="00EA7731"/>
    <w:rsid w:val="00EB264B"/>
    <w:rsid w:val="00ED78ED"/>
    <w:rsid w:val="00EF76A8"/>
    <w:rsid w:val="00F0220D"/>
    <w:rsid w:val="00F13C64"/>
    <w:rsid w:val="00F4265B"/>
    <w:rsid w:val="00F461EF"/>
    <w:rsid w:val="00F52073"/>
    <w:rsid w:val="00F6068C"/>
    <w:rsid w:val="00F76126"/>
    <w:rsid w:val="00F76FCF"/>
    <w:rsid w:val="00F777C6"/>
    <w:rsid w:val="00F836D7"/>
    <w:rsid w:val="00F84DB3"/>
    <w:rsid w:val="00F864EC"/>
    <w:rsid w:val="00F9463D"/>
    <w:rsid w:val="00FB0151"/>
    <w:rsid w:val="00FB5886"/>
    <w:rsid w:val="00F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0F623C-662D-4E0A-AEE5-09A7ADEB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D2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73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semiHidden/>
    <w:rsid w:val="008B06EF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DC002B"/>
    <w:pPr>
      <w:numPr>
        <w:numId w:val="3"/>
      </w:numPr>
      <w:spacing w:before="306"/>
    </w:pPr>
    <w:rPr>
      <w:b/>
    </w:rPr>
  </w:style>
  <w:style w:type="paragraph" w:styleId="2">
    <w:name w:val="toc 2"/>
    <w:basedOn w:val="a"/>
    <w:next w:val="a"/>
    <w:semiHidden/>
    <w:rsid w:val="00F76126"/>
    <w:pPr>
      <w:spacing w:line="360" w:lineRule="auto"/>
      <w:ind w:leftChars="200" w:left="200"/>
    </w:pPr>
  </w:style>
  <w:style w:type="paragraph" w:styleId="3">
    <w:name w:val="toc 3"/>
    <w:basedOn w:val="a"/>
    <w:next w:val="a"/>
    <w:semiHidden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DC002B"/>
    <w:pPr>
      <w:numPr>
        <w:ilvl w:val="1"/>
        <w:numId w:val="3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DC002B"/>
    <w:pPr>
      <w:numPr>
        <w:ilvl w:val="2"/>
        <w:numId w:val="3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DC002B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character" w:customStyle="1" w:styleId="1Char">
    <w:name w:val="标题 1 Char"/>
    <w:basedOn w:val="a0"/>
    <w:link w:val="10"/>
    <w:rsid w:val="00073307"/>
    <w:rPr>
      <w:b/>
      <w:bCs/>
      <w:kern w:val="44"/>
      <w:sz w:val="44"/>
      <w:szCs w:val="44"/>
    </w:rPr>
  </w:style>
  <w:style w:type="table" w:styleId="a8">
    <w:name w:val="Table Grid"/>
    <w:basedOn w:val="a1"/>
    <w:rsid w:val="00191E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nhideWhenUsed/>
    <w:qFormat/>
    <w:rsid w:val="00A100BE"/>
    <w:pPr>
      <w:spacing w:before="240" w:after="240"/>
      <w:jc w:val="center"/>
    </w:pPr>
    <w:rPr>
      <w:rFonts w:eastAsia="黑体" w:cstheme="majorBidi"/>
      <w:spacing w:val="-2"/>
      <w:sz w:val="21"/>
      <w:szCs w:val="20"/>
    </w:rPr>
  </w:style>
  <w:style w:type="table" w:customStyle="1" w:styleId="20">
    <w:name w:val="样式2"/>
    <w:basedOn w:val="a1"/>
    <w:uiPriority w:val="99"/>
    <w:rsid w:val="008F0DD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100" w:after="100" w:afterAutospacing="0"/>
      </w:pPr>
      <w:rPr>
        <w:rFonts w:eastAsiaTheme="majorEastAsia"/>
        <w:sz w:val="28"/>
      </w:rPr>
    </w:tblStylePr>
  </w:style>
  <w:style w:type="paragraph" w:styleId="aa">
    <w:name w:val="table of figures"/>
    <w:basedOn w:val="a"/>
    <w:next w:val="a"/>
    <w:rsid w:val="00961FFE"/>
    <w:pPr>
      <w:ind w:leftChars="200" w:left="200" w:hangingChars="200" w:hanging="200"/>
    </w:pPr>
    <w:rPr>
      <w:rFonts w:eastAsia="黑体"/>
      <w:sz w:val="21"/>
    </w:rPr>
  </w:style>
  <w:style w:type="paragraph" w:styleId="5">
    <w:name w:val="toc 5"/>
    <w:basedOn w:val="a"/>
    <w:next w:val="a"/>
    <w:autoRedefine/>
    <w:rsid w:val="008B06EF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6" Type="http://schemas.openxmlformats.org/officeDocument/2006/relationships/image" Target="media/image7.png"/><Relationship Id="rId11" Type="http://schemas.openxmlformats.org/officeDocument/2006/relationships/footer" Target="footer1.xm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5" Type="http://schemas.openxmlformats.org/officeDocument/2006/relationships/webSettings" Target="webSettings.xml"/><Relationship Id="rId90" Type="http://schemas.openxmlformats.org/officeDocument/2006/relationships/image" Target="media/image8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header" Target="header1.xm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oner\documents\visual%20studio%202010\Projects\ExamReport\ExamReport\bin\Debug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21E0E-96F0-4884-BF2F-C3F34BF2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</TotalTime>
  <Pages>87</Pages>
  <Words>5337</Words>
  <Characters>30425</Characters>
  <Application>Microsoft Office Word</Application>
  <DocSecurity>0</DocSecurity>
  <Lines>253</Lines>
  <Paragraphs>71</Paragraphs>
  <ScaleCrop>false</ScaleCrop>
  <Company>TAEA</Company>
  <LinksUpToDate>false</LinksUpToDate>
  <CharactersWithSpaces>35691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2013-12-22T13:44:00Z</dcterms:created>
  <dcterms:modified xsi:type="dcterms:W3CDTF">2013-12-22T13:49:00Z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