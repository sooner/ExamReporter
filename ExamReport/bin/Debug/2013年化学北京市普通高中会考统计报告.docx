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8D" w:rsidRPr="00200178" w:rsidRDefault="00E95DBB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楷体_GB2312" w:eastAsia="楷体_GB2312" w:hAnsi="宋体" w:hint="eastAsia"/>
          <w:sz w:val="56"/>
          <w:szCs w:val="56"/>
        </w:rPr>
        <w:t>北京市高中会考数据统计分析报告</w:t>
      </w:r>
    </w:p>
    <w:p w:rsidR="00A32AA2" w:rsidRPr="00997DAC" w:rsidRDefault="00E95DBB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化学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0" w:name="date"/>
      <w:r>
        <w:rPr>
          <w:rFonts w:ascii="宋体" w:hAnsi="宋体"/>
          <w:sz w:val="36"/>
          <w:szCs w:val="36"/>
        </w:rPr>
        <w:t>2013年7月</w:t>
      </w:r>
      <w:bookmarkEnd w:id="0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E95DBB" w:rsidRDefault="00366CD2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374657769" w:history="1">
        <w:r w:rsidR="00E95DBB" w:rsidRPr="0064428B">
          <w:rPr>
            <w:rStyle w:val="a6"/>
            <w:rFonts w:hint="eastAsia"/>
            <w:noProof/>
          </w:rPr>
          <w:t>一、</w:t>
        </w:r>
        <w:r w:rsidR="00E95DBB" w:rsidRPr="0064428B">
          <w:rPr>
            <w:rStyle w:val="a6"/>
            <w:rFonts w:hint="eastAsia"/>
            <w:noProof/>
          </w:rPr>
          <w:t xml:space="preserve"> </w:t>
        </w:r>
        <w:r w:rsidR="00E95DBB" w:rsidRPr="0064428B">
          <w:rPr>
            <w:rStyle w:val="a6"/>
            <w:rFonts w:hint="eastAsia"/>
            <w:noProof/>
          </w:rPr>
          <w:t>总体分析</w:t>
        </w:r>
        <w:r w:rsidR="00E95DBB">
          <w:rPr>
            <w:noProof/>
            <w:webHidden/>
          </w:rPr>
          <w:tab/>
        </w:r>
        <w:r w:rsidR="00E95DBB">
          <w:rPr>
            <w:noProof/>
            <w:webHidden/>
          </w:rPr>
          <w:fldChar w:fldCharType="begin"/>
        </w:r>
        <w:r w:rsidR="00E95DBB">
          <w:rPr>
            <w:noProof/>
            <w:webHidden/>
          </w:rPr>
          <w:instrText xml:space="preserve"> PAGEREF _Toc374657769 \h </w:instrText>
        </w:r>
        <w:r w:rsidR="00E95DBB">
          <w:rPr>
            <w:noProof/>
            <w:webHidden/>
          </w:rPr>
        </w:r>
        <w:r w:rsidR="00E95DBB">
          <w:rPr>
            <w:noProof/>
            <w:webHidden/>
          </w:rPr>
          <w:fldChar w:fldCharType="separate"/>
        </w:r>
        <w:r w:rsidR="00E95DBB">
          <w:rPr>
            <w:noProof/>
            <w:webHidden/>
          </w:rPr>
          <w:t>1</w:t>
        </w:r>
        <w:r w:rsidR="00E95DBB">
          <w:rPr>
            <w:noProof/>
            <w:webHidden/>
          </w:rPr>
          <w:fldChar w:fldCharType="end"/>
        </w:r>
      </w:hyperlink>
    </w:p>
    <w:p w:rsidR="00E95DBB" w:rsidRDefault="00E95DBB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657770" w:history="1">
        <w:r w:rsidRPr="0064428B">
          <w:rPr>
            <w:rStyle w:val="a6"/>
            <w:rFonts w:hint="eastAsia"/>
            <w:noProof/>
          </w:rPr>
          <w:t>二、</w:t>
        </w:r>
        <w:r w:rsidRPr="0064428B">
          <w:rPr>
            <w:rStyle w:val="a6"/>
            <w:rFonts w:hint="eastAsia"/>
            <w:noProof/>
          </w:rPr>
          <w:t xml:space="preserve"> </w:t>
        </w:r>
        <w:r w:rsidRPr="0064428B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5DBB" w:rsidRDefault="00E95DBB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657771" w:history="1">
        <w:r w:rsidRPr="0064428B">
          <w:rPr>
            <w:rStyle w:val="a6"/>
            <w:rFonts w:hint="eastAsia"/>
            <w:noProof/>
          </w:rPr>
          <w:t>(</w:t>
        </w:r>
        <w:r w:rsidRPr="0064428B">
          <w:rPr>
            <w:rStyle w:val="a6"/>
            <w:rFonts w:hint="eastAsia"/>
            <w:noProof/>
          </w:rPr>
          <w:t>一</w:t>
        </w:r>
        <w:r w:rsidRPr="0064428B">
          <w:rPr>
            <w:rStyle w:val="a6"/>
            <w:rFonts w:hint="eastAsia"/>
            <w:noProof/>
          </w:rPr>
          <w:t>)</w:t>
        </w:r>
        <w:r w:rsidRPr="0064428B">
          <w:rPr>
            <w:rStyle w:val="a6"/>
            <w:rFonts w:hint="eastAsia"/>
            <w:noProof/>
          </w:rPr>
          <w:t>、</w:t>
        </w:r>
        <w:r w:rsidRPr="0064428B">
          <w:rPr>
            <w:rStyle w:val="a6"/>
            <w:rFonts w:hint="eastAsia"/>
            <w:noProof/>
          </w:rPr>
          <w:t xml:space="preserve"> </w:t>
        </w:r>
        <w:r w:rsidRPr="0064428B">
          <w:rPr>
            <w:rStyle w:val="a6"/>
            <w:rFonts w:hint="eastAsia"/>
            <w:noProof/>
          </w:rPr>
          <w:t>综合性分析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5DBB" w:rsidRDefault="00E95DBB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657772" w:history="1">
        <w:r w:rsidRPr="0064428B">
          <w:rPr>
            <w:rStyle w:val="a6"/>
            <w:rFonts w:hint="eastAsia"/>
            <w:noProof/>
          </w:rPr>
          <w:t>(</w:t>
        </w:r>
        <w:r w:rsidRPr="0064428B">
          <w:rPr>
            <w:rStyle w:val="a6"/>
            <w:rFonts w:hint="eastAsia"/>
            <w:noProof/>
          </w:rPr>
          <w:t>二</w:t>
        </w:r>
        <w:r w:rsidRPr="0064428B">
          <w:rPr>
            <w:rStyle w:val="a6"/>
            <w:rFonts w:hint="eastAsia"/>
            <w:noProof/>
          </w:rPr>
          <w:t>)</w:t>
        </w:r>
        <w:r w:rsidRPr="0064428B">
          <w:rPr>
            <w:rStyle w:val="a6"/>
            <w:rFonts w:hint="eastAsia"/>
            <w:noProof/>
          </w:rPr>
          <w:t>、</w:t>
        </w:r>
        <w:r w:rsidRPr="0064428B">
          <w:rPr>
            <w:rStyle w:val="a6"/>
            <w:rFonts w:hint="eastAsia"/>
            <w:noProof/>
          </w:rPr>
          <w:t xml:space="preserve"> </w:t>
        </w:r>
        <w:r w:rsidRPr="0064428B">
          <w:rPr>
            <w:rStyle w:val="a6"/>
            <w:rFonts w:hint="eastAsia"/>
            <w:noProof/>
          </w:rPr>
          <w:t>提高性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5DBB" w:rsidRDefault="00E95DBB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657773" w:history="1">
        <w:r w:rsidRPr="0064428B">
          <w:rPr>
            <w:rStyle w:val="a6"/>
            <w:rFonts w:hint="eastAsia"/>
            <w:noProof/>
          </w:rPr>
          <w:t>(</w:t>
        </w:r>
        <w:r w:rsidRPr="0064428B">
          <w:rPr>
            <w:rStyle w:val="a6"/>
            <w:rFonts w:hint="eastAsia"/>
            <w:noProof/>
          </w:rPr>
          <w:t>三</w:t>
        </w:r>
        <w:r w:rsidRPr="0064428B">
          <w:rPr>
            <w:rStyle w:val="a6"/>
            <w:rFonts w:hint="eastAsia"/>
            <w:noProof/>
          </w:rPr>
          <w:t>)</w:t>
        </w:r>
        <w:r w:rsidRPr="0064428B">
          <w:rPr>
            <w:rStyle w:val="a6"/>
            <w:rFonts w:hint="eastAsia"/>
            <w:noProof/>
          </w:rPr>
          <w:t>、</w:t>
        </w:r>
        <w:r w:rsidRPr="0064428B">
          <w:rPr>
            <w:rStyle w:val="a6"/>
            <w:rFonts w:hint="eastAsia"/>
            <w:noProof/>
          </w:rPr>
          <w:t xml:space="preserve"> </w:t>
        </w:r>
        <w:r w:rsidRPr="0064428B">
          <w:rPr>
            <w:rStyle w:val="a6"/>
            <w:rFonts w:hint="eastAsia"/>
            <w:noProof/>
          </w:rPr>
          <w:t>大题组块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5DBB" w:rsidRDefault="00E95DBB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657774" w:history="1">
        <w:r w:rsidRPr="0064428B">
          <w:rPr>
            <w:rStyle w:val="a6"/>
            <w:rFonts w:hint="eastAsia"/>
            <w:noProof/>
          </w:rPr>
          <w:t>三、</w:t>
        </w:r>
        <w:r w:rsidRPr="0064428B">
          <w:rPr>
            <w:rStyle w:val="a6"/>
            <w:rFonts w:hint="eastAsia"/>
            <w:noProof/>
          </w:rPr>
          <w:t xml:space="preserve"> </w:t>
        </w:r>
        <w:r w:rsidRPr="0064428B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5DBB" w:rsidRDefault="00E95DBB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657775" w:history="1">
        <w:r w:rsidRPr="0064428B">
          <w:rPr>
            <w:rStyle w:val="a6"/>
            <w:rFonts w:hint="eastAsia"/>
            <w:noProof/>
          </w:rPr>
          <w:t>四、</w:t>
        </w:r>
        <w:r w:rsidRPr="0064428B">
          <w:rPr>
            <w:rStyle w:val="a6"/>
            <w:rFonts w:hint="eastAsia"/>
            <w:noProof/>
          </w:rPr>
          <w:t xml:space="preserve"> </w:t>
        </w:r>
        <w:r w:rsidRPr="0064428B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90396C" w:rsidRDefault="00366CD2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E95DBB" w:rsidRDefault="00E95DBB" w:rsidP="00E95DBB">
      <w:pPr>
        <w:pStyle w:val="ExamTitle1"/>
        <w:rPr>
          <w:rFonts w:hint="eastAsia"/>
        </w:rPr>
      </w:pPr>
      <w:bookmarkStart w:id="1" w:name="_Toc374657769"/>
      <w:r>
        <w:rPr>
          <w:rFonts w:hint="eastAsia"/>
        </w:rPr>
        <w:t>总体分析</w:t>
      </w:r>
      <w:bookmarkEnd w:id="1"/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12.59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</w:tr>
    </w:tbl>
    <w:p w:rsidR="008F0DD2" w:rsidRDefault="008F0DD2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化学等级成绩分析表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等级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 (85 - 100)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29.24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90.67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4.05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 (70 - 85)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49.48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77.31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4.18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及格 (60 - 70)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14.26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65.49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2.75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 (0 - 60)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7.02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47.76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12.35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12.59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13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化学试卷总分分布曲线图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5128848" wp14:editId="7D4BF428">
            <wp:extent cx="4666667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化学题目、题组整体分析表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题目或题组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12.59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5.64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5.03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26.34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6.98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9.87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96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化学题目、题组等级得分率分析表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题目或题组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第6题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第7题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第8题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第9题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第10题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第11题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第12题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第13题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第14题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第15题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第16题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第17题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第18题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第19题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第20题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第21题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第22题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第23题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第24题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第25题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第26题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第27题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第28题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第29题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第30题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第31题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第32题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第33题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第34题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第35题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第36题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第37题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第38题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第39题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第40题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第41题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第42题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第43题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第44题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第45题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第46题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第47题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第48题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第49题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第50题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第51题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第52题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第53题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第54题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第55题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第56题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第57题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第58题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第59题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化学试卷总分次数分布表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累加人数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1244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3179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1474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2.56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4653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8.09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11.99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7576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13.17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1871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9447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10342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17.97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12419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21.58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13509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15712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1113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19108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2.29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20426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35.50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4.22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22853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39.72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1613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24466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46.71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28661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49.81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2250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30911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53.72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3.34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32834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3.82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35033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60.88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1880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36913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64.15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1955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3.40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38868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1778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40646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70.64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42320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1550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43870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76.24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1429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45299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78.72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2.29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46618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47823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83.11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48845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84.89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49766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86.49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50637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51360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89.26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52027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52558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91.34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53086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92.26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53504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92.98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53923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93.71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54242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94.27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54565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94.83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54814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95.26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55051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95.67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55441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96.35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55609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96.64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55806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96.98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55934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56041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56150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97.58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56272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97.79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56381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97.98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56466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98.13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56548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98.27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56616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56690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56748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98.62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98.72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56844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98.79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98.86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56929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98.94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56966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99.00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56999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57031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99.11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57052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99.15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57085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57118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99.26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57145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57160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99.34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57178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99.37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57196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57217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99.44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57232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57249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99.49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57265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57284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57295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99.57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57315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99.61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57324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99.62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57352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99.67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57364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99.69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99.74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99.75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57425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99.80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57431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99.81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57459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99.86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57461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99.86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57494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99.92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57511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99.95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57513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99.95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57523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99.97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57527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99.98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1"/>
        <w:rPr>
          <w:rFonts w:hint="eastAsia"/>
        </w:rPr>
      </w:pPr>
      <w:bookmarkStart w:id="2" w:name="_Toc374657770"/>
      <w:r>
        <w:rPr>
          <w:rFonts w:hint="eastAsia"/>
        </w:rPr>
        <w:t>题组分析</w:t>
      </w:r>
      <w:bookmarkEnd w:id="2"/>
    </w:p>
    <w:p w:rsidR="00E95DBB" w:rsidRDefault="00E95DBB" w:rsidP="00E95DBB">
      <w:pPr>
        <w:pStyle w:val="ExamTitle2"/>
        <w:rPr>
          <w:rFonts w:hint="eastAsia"/>
        </w:rPr>
      </w:pPr>
      <w:bookmarkStart w:id="3" w:name="_Toc374657771"/>
      <w:r>
        <w:rPr>
          <w:rFonts w:hint="eastAsia"/>
        </w:rPr>
        <w:t>综合性分析</w:t>
      </w:r>
      <w:bookmarkEnd w:id="3"/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5.64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F6A053A" wp14:editId="47C73B7D">
            <wp:extent cx="4666667" cy="2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8735E36" wp14:editId="159AA34A">
            <wp:extent cx="4666667" cy="23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23.88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41.79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48587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84.44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48587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～</w:t>
      </w:r>
      <w:r>
        <w:t>7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42F99D7" wp14:editId="2ACDB865">
            <wp:extent cx="4666667" cy="2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EFCC5A6" wp14:editId="76B973AE">
            <wp:extent cx="4666667" cy="2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17.15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45.54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55.39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64.50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11508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72.93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39583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68.79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82.12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11508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15677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39583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2"/>
        <w:rPr>
          <w:rFonts w:hint="eastAsia"/>
        </w:rPr>
      </w:pPr>
      <w:bookmarkStart w:id="4" w:name="_Toc374657772"/>
      <w:r>
        <w:rPr>
          <w:rFonts w:hint="eastAsia"/>
        </w:rPr>
        <w:t>提高性</w:t>
      </w:r>
      <w:bookmarkEnd w:id="4"/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5.03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8080AA7" wp14:editId="1EA9B348">
            <wp:extent cx="4666667" cy="2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E1AE321" wp14:editId="68ED76DA">
            <wp:extent cx="4666667" cy="23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27.62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4.38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58.90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37.63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33001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57.35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82.33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16328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33001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2"/>
        <w:rPr>
          <w:rFonts w:hint="eastAsia"/>
        </w:rPr>
      </w:pPr>
      <w:bookmarkStart w:id="5" w:name="_Toc374657773"/>
      <w:r>
        <w:rPr>
          <w:rFonts w:hint="eastAsia"/>
        </w:rPr>
        <w:t>大题组块</w:t>
      </w:r>
      <w:bookmarkEnd w:id="5"/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单选题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14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14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26.34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FFCD4DD" wp14:editId="0094DE96">
            <wp:extent cx="4666667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73AC3D3" wp14:editId="17855310">
            <wp:extent cx="4666667" cy="238095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15.19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14.93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16.45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20.73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31.57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37.09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42.50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46.56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50.90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2058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3.58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68.58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13697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75.36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58.67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83.29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2058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13697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多选题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～</w:t>
      </w:r>
      <w:r>
        <w:t>18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CEDBDB9" wp14:editId="61244F81">
            <wp:extent cx="4666667" cy="23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2B48331" wp14:editId="6D0B859C">
            <wp:extent cx="4666667" cy="23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38.93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51.86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62.42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12393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38104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82.70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12393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19798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38104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填空题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～</w:t>
      </w:r>
      <w:r>
        <w:t>24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9.87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171DB11" wp14:editId="45F3C506">
            <wp:extent cx="4666667" cy="23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8B70830" wp14:editId="21179A27">
            <wp:extent cx="4666667" cy="2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28.49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9388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16.32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70.79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18114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78.15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23149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85.55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9388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12261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18114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23149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实验探究</w:t>
      </w:r>
    </w:p>
    <w:p w:rsidR="00E95DBB" w:rsidRDefault="00E95DBB" w:rsidP="00E95DBB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～</w:t>
      </w:r>
      <w:r>
        <w:t>27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2.73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实验探究分数分布曲线图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A00E480" wp14:editId="29B8267F">
            <wp:extent cx="4666667" cy="23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6203AF0" wp14:editId="39B48AAB">
            <wp:extent cx="4666667" cy="23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55.57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64.68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28769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74.34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74.87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41.71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84.41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77.46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28769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1"/>
        <w:rPr>
          <w:rFonts w:hint="eastAsia"/>
        </w:rPr>
      </w:pPr>
      <w:bookmarkStart w:id="6" w:name="_Toc374657774"/>
      <w:r>
        <w:rPr>
          <w:rFonts w:hint="eastAsia"/>
        </w:rPr>
        <w:t>题目分析</w:t>
      </w:r>
      <w:bookmarkEnd w:id="6"/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1820FFE" wp14:editId="07874043">
            <wp:extent cx="4666667" cy="23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A7E5424" wp14:editId="66EF8613">
            <wp:extent cx="4666667" cy="2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56316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28228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56316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D11F367" wp14:editId="2B8B2DAF">
            <wp:extent cx="4666667" cy="238095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DE93188" wp14:editId="656AB329">
            <wp:extent cx="4666667" cy="23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49249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85.59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25998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49249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E974D04" wp14:editId="30924FE2">
            <wp:extent cx="4666667" cy="238095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F7A29F2" wp14:editId="605789F0">
            <wp:extent cx="4666667" cy="23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4580CD3" wp14:editId="0E63FA2C">
            <wp:extent cx="4666667" cy="2380952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BBBD74B" wp14:editId="08FF8377">
            <wp:extent cx="4666667" cy="23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A60914E" wp14:editId="7E00D95C">
            <wp:extent cx="4666667" cy="2380952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AB9BE7A" wp14:editId="210F6CCA">
            <wp:extent cx="4666667" cy="238095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5.64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52707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27191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52707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A2B3EF8" wp14:editId="78BE538C">
            <wp:extent cx="4666667" cy="2380952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6F2A9A5" wp14:editId="27CDE447">
            <wp:extent cx="4666667" cy="2380952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51019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7.93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26274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51019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2DC2344" wp14:editId="56D8A487">
            <wp:extent cx="4666667" cy="238095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C38771D" wp14:editId="1336A92B">
            <wp:extent cx="4666667" cy="2380952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28288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0D51601" wp14:editId="2888D6D4">
            <wp:extent cx="4666667" cy="2380952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1E0F46A" wp14:editId="4CCB7D13">
            <wp:extent cx="4666667" cy="2380952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48148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83.68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16187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24756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48148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CC8E3C6" wp14:editId="237F9BBC">
            <wp:extent cx="4666667" cy="238095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19B6181" wp14:editId="40A9EA0F">
            <wp:extent cx="4666667" cy="2380952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54544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94.79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54544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1633DA1" wp14:editId="3ECF33E1">
            <wp:extent cx="4666667" cy="2380952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13D0EB6" wp14:editId="5125AAAC">
            <wp:extent cx="4666667" cy="2380952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53447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92.89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26919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53447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3CA7AE3" wp14:editId="621395FF">
            <wp:extent cx="4666667" cy="2380952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8F90F09" wp14:editId="15C763BB">
            <wp:extent cx="4666667" cy="2380952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55925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55925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AFF4057" wp14:editId="682D5F1B">
            <wp:extent cx="4666667" cy="2380952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F0E863D" wp14:editId="60BCB726">
            <wp:extent cx="4666667" cy="2380952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56286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28311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56286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9A2C26B" wp14:editId="046D7130">
            <wp:extent cx="4666667" cy="2380952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EAF3591" wp14:editId="15356C87">
            <wp:extent cx="4666667" cy="2380952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54818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95.27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27797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54818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D4FB360" wp14:editId="3D933596">
            <wp:extent cx="4666667" cy="238095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5386691" wp14:editId="030E72EE">
            <wp:extent cx="4666667" cy="2380952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56542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28355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56542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7359D16" wp14:editId="621509EF">
            <wp:extent cx="4666667" cy="2380952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B560125" wp14:editId="21BCB273">
            <wp:extent cx="4666667" cy="2380952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51672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89.80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26421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51672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1.60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7F97992" wp14:editId="3AFFDFC2">
            <wp:extent cx="4666667" cy="2380952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92D3354" wp14:editId="6B813F36">
            <wp:extent cx="4666667" cy="2380952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46136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23722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46136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4712270" wp14:editId="7F562C66">
            <wp:extent cx="4666667" cy="2380952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395EDD5" wp14:editId="31037AF1">
            <wp:extent cx="4666667" cy="2380952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50284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87.39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26305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50284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8BCB2A9" wp14:editId="2C265513">
            <wp:extent cx="4666667" cy="2380952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484820D" wp14:editId="47E7A12E">
            <wp:extent cx="4666667" cy="2380952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52594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91.40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27504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52594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56F897C" wp14:editId="3FE882EC">
            <wp:extent cx="4666667" cy="2380952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CC520E9" wp14:editId="6AA00FD0">
            <wp:extent cx="4666667" cy="2380952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52042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26649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52042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A633245" wp14:editId="578541CD">
            <wp:extent cx="4666667" cy="2380952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3944DDE" wp14:editId="54DE5E6C">
            <wp:extent cx="4666667" cy="2380952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51679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89.81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26095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51679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4EE2D7C" wp14:editId="33E9B56B">
            <wp:extent cx="4666667" cy="2380952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3FCE0C9" wp14:editId="0DD779C9">
            <wp:extent cx="4666667" cy="2380952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52801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26764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52801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4E02642" wp14:editId="5C8B1FD4">
            <wp:extent cx="4666667" cy="2380952"/>
            <wp:effectExtent l="0" t="0" r="63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8C7553D" wp14:editId="383460BB">
            <wp:extent cx="4666667" cy="2380952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42383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73.66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11019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19.15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16282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42383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11019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80EFBF8" wp14:editId="0F3BD024">
            <wp:extent cx="4666667" cy="2380952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E2284BE" wp14:editId="0F9E29AA">
            <wp:extent cx="4666667" cy="2380952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49954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86.81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26235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49954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3009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94623DC" wp14:editId="5AA507C7">
            <wp:extent cx="4666667" cy="2380952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8F91FF4" wp14:editId="465B28AD">
            <wp:extent cx="4666667" cy="2380952"/>
            <wp:effectExtent l="0" t="0" r="63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8835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15.35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3579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35103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8835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3579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14117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35103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第25题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50B4868" wp14:editId="64AEE45A">
            <wp:extent cx="4666667" cy="2380952"/>
            <wp:effectExtent l="0" t="0" r="635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F29B4EC" wp14:editId="0F5F53F2">
            <wp:extent cx="4666667" cy="2380952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44.82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12.38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Pr="00E95DBB" w:rsidRDefault="00E95DBB" w:rsidP="00E95DBB">
            <w:pPr>
              <w:pStyle w:val="TableContent2"/>
              <w:rPr>
                <w:sz w:val="18"/>
              </w:rPr>
            </w:pPr>
            <w:r w:rsidRPr="00E95DBB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-0.02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13028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25787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第26题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16E2CC2" wp14:editId="6C4297A5">
            <wp:extent cx="4666667" cy="2380952"/>
            <wp:effectExtent l="0" t="0" r="635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6B9772B" wp14:editId="4339AE7E">
            <wp:extent cx="4666667" cy="2380952"/>
            <wp:effectExtent l="0" t="0" r="63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61.22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52458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91.17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79.03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26964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52458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第27题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4931466" wp14:editId="4F1FECA8">
            <wp:extent cx="4666667" cy="2380952"/>
            <wp:effectExtent l="0" t="0" r="635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1B5FDE1" wp14:editId="3170AFB9">
            <wp:extent cx="4666667" cy="2380952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58.92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53228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78.96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27303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53228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第28题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B25E8B8" wp14:editId="358C027C">
            <wp:extent cx="4666667" cy="2380952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5B914D4" wp14:editId="1B1567C4">
            <wp:extent cx="4666667" cy="2380952"/>
            <wp:effectExtent l="0" t="0" r="635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55339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96.17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78.57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28183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55339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第29题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54AB4F6" wp14:editId="6C87031B">
            <wp:extent cx="4666667" cy="2380952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41118C5" wp14:editId="098BDBE6">
            <wp:extent cx="4666667" cy="2380952"/>
            <wp:effectExtent l="0" t="0" r="635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6070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61.81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51471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89.45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6070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26490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51471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第30题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CB8FDF5" wp14:editId="38B5115E">
            <wp:extent cx="4666667" cy="2380952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96EA8AF" wp14:editId="50C852D0">
            <wp:extent cx="4666667" cy="2380952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2585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56.74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54956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78.44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2585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27792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54956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第31题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2DBC64E" wp14:editId="5B04317D">
            <wp:extent cx="4666667" cy="2380952"/>
            <wp:effectExtent l="0" t="0" r="635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AEDB5B8" wp14:editId="034BDD04">
            <wp:extent cx="4666667" cy="2380952"/>
            <wp:effectExtent l="0" t="0" r="635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9.72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61.84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90.28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79.14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26609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第32题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ED18075" wp14:editId="2D541027">
            <wp:extent cx="4666667" cy="2380952"/>
            <wp:effectExtent l="0" t="0" r="635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73A97BD" wp14:editId="6F6CA13F">
            <wp:extent cx="4666667" cy="2380952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46.71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55380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96.24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78.66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28365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55380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第33题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355EE03" wp14:editId="6992A4B8">
            <wp:extent cx="4666667" cy="2380952"/>
            <wp:effectExtent l="0" t="0" r="635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FE39BB2" wp14:editId="0D274845">
            <wp:extent cx="4666667" cy="2380952"/>
            <wp:effectExtent l="0" t="0" r="635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49.28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95.99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78.64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28250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第34题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28A539D" wp14:editId="5FAAE64C">
            <wp:extent cx="4666667" cy="2380952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35C3CFC" wp14:editId="26474A2F">
            <wp:extent cx="4666667" cy="2380952"/>
            <wp:effectExtent l="0" t="0" r="635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3.64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55446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96.36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78.52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28224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55446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第35题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9C9F15A" wp14:editId="3FCE2A31">
            <wp:extent cx="4666667" cy="2380952"/>
            <wp:effectExtent l="0" t="0" r="635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DC7A21B" wp14:editId="3E890D52">
            <wp:extent cx="4666667" cy="2380952"/>
            <wp:effectExtent l="0" t="0" r="635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4.43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51.14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54992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95.57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78.68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28137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54992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第36题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E36CAE3" wp14:editId="74376CFA">
            <wp:extent cx="4666667" cy="2380952"/>
            <wp:effectExtent l="0" t="0" r="63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31F2521" wp14:editId="3509BF96">
            <wp:extent cx="4666667" cy="2380952"/>
            <wp:effectExtent l="0" t="0" r="635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22475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67.78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35066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60.94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83.66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22475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17547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35066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第37题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FE01211" wp14:editId="739FAD15">
            <wp:extent cx="4666667" cy="2380952"/>
            <wp:effectExtent l="0" t="0" r="635" b="6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759871D" wp14:editId="044A815C">
            <wp:extent cx="4666667" cy="2380952"/>
            <wp:effectExtent l="0" t="0" r="635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53637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93.22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78.35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26712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53637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第38题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20C71BE" wp14:editId="3CAB4F6E">
            <wp:extent cx="4666667" cy="2380952"/>
            <wp:effectExtent l="0" t="0" r="635" b="63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A084CDE" wp14:editId="238232F6">
            <wp:extent cx="4666667" cy="2380952"/>
            <wp:effectExtent l="0" t="0" r="635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25.85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66.47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42665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74.15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81.29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14876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22114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42665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第39题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851DC45" wp14:editId="373CCCBC">
            <wp:extent cx="4666667" cy="2380952"/>
            <wp:effectExtent l="0" t="0" r="635" b="63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7119D54" wp14:editId="1032D6D4">
            <wp:extent cx="4666667" cy="2380952"/>
            <wp:effectExtent l="0" t="0" r="635" b="63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19677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34.20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71.14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37864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80.75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4771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19677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14049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19152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37864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第40题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2.26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25EFF19" wp14:editId="71A2DFA7">
            <wp:extent cx="4666667" cy="2380952"/>
            <wp:effectExtent l="0" t="0" r="635" b="63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3A5714A" wp14:editId="1A702D31">
            <wp:extent cx="4666667" cy="2380952"/>
            <wp:effectExtent l="0" t="0" r="635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48137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83.66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74.88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16.34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90.68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8927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27017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48137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第41题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A869BDA" wp14:editId="2C8616B9">
            <wp:extent cx="4666667" cy="2380952"/>
            <wp:effectExtent l="0" t="0" r="635" b="63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5D592EE" wp14:editId="4F0FE891">
            <wp:extent cx="4666667" cy="2380952"/>
            <wp:effectExtent l="0" t="0" r="635" b="63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62.55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71.68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6115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21550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37.45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87.11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21289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14109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21550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第42题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07CE722" wp14:editId="61D26C6C">
            <wp:extent cx="4666667" cy="2380952"/>
            <wp:effectExtent l="0" t="0" r="635" b="63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EE18BE5" wp14:editId="2D49B76E">
            <wp:extent cx="4666667" cy="2380952"/>
            <wp:effectExtent l="0" t="0" r="635" b="63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43636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75.83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73.91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24.17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88.61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25066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43636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10317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13905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第43题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3.07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A8AFCFF" wp14:editId="4FF357C1">
            <wp:extent cx="4666667" cy="2380952"/>
            <wp:effectExtent l="0" t="0" r="635" b="63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B55232C" wp14:editId="5BC2FE06">
            <wp:extent cx="4666667" cy="2380952"/>
            <wp:effectExtent l="0" t="0" r="635" b="63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52017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90.40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75.89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9.60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92.21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11920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27891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52017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第44题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4489F8A" wp14:editId="6CE5F746">
            <wp:extent cx="4666667" cy="2380952"/>
            <wp:effectExtent l="0" t="0" r="635" b="63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80D267C" wp14:editId="5DFF2E8D">
            <wp:extent cx="4666667" cy="2380952"/>
            <wp:effectExtent l="0" t="0" r="635" b="63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17261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66.40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40280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82.20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17261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16113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21261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40280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第45题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2.14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0.46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9BDA4CA" wp14:editId="4BBA77F6">
            <wp:extent cx="4666667" cy="2380952"/>
            <wp:effectExtent l="0" t="0" r="635" b="63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37A6E36" wp14:editId="04CD8135">
            <wp:extent cx="4666667" cy="2380952"/>
            <wp:effectExtent l="0" t="0" r="635" b="63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7815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47190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82.01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74.94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10351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17.99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88.93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26049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47190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10351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第46题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D8086BB" wp14:editId="14C115EE">
            <wp:extent cx="4666667" cy="2380952"/>
            <wp:effectExtent l="0" t="0" r="635" b="63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82A3932" wp14:editId="7CE7995C">
            <wp:extent cx="4666667" cy="2380952"/>
            <wp:effectExtent l="0" t="0" r="635" b="63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38316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66.59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72.79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19225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33.41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86.78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21676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38316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12117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19225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第47题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8B6B0A5" wp14:editId="21676522">
            <wp:extent cx="4666667" cy="2380952"/>
            <wp:effectExtent l="0" t="0" r="635" b="63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8F5B439" wp14:editId="7B129DB0">
            <wp:extent cx="4666667" cy="2380952"/>
            <wp:effectExtent l="0" t="0" r="635" b="63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5914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32413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72.80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25128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43.67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83.48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18672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32413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12959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25128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第48题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6220AD05" wp14:editId="716B3584">
            <wp:extent cx="4666667" cy="2380952"/>
            <wp:effectExtent l="0" t="0" r="635" b="63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253ECA1" wp14:editId="782A993C">
            <wp:extent cx="4666667" cy="2380952"/>
            <wp:effectExtent l="0" t="0" r="635" b="63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45.10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77.90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28305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56778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第49题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A0F747D" wp14:editId="65374A9B">
            <wp:extent cx="4666667" cy="2380952"/>
            <wp:effectExtent l="0" t="0" r="635" b="63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1A077F7" wp14:editId="4D95E760">
            <wp:extent cx="4666667" cy="2380952"/>
            <wp:effectExtent l="0" t="0" r="635" b="63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46.96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98.74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77.85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28301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56818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第50题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7E74F45" wp14:editId="1E985796">
            <wp:extent cx="4666667" cy="2380952"/>
            <wp:effectExtent l="0" t="0" r="635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EC69B9E" wp14:editId="412793D8">
            <wp:extent cx="4666667" cy="2380952"/>
            <wp:effectExtent l="0" t="0" r="635" b="63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49.09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56685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98.51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77.89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16743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28252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56685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第51题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8FCBA41" wp14:editId="46F9554B">
            <wp:extent cx="4666667" cy="2380952"/>
            <wp:effectExtent l="0" t="0" r="635" b="63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C7C7718" wp14:editId="007221BD">
            <wp:extent cx="4666667" cy="2380952"/>
            <wp:effectExtent l="0" t="0" r="635" b="63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11.59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76.29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50874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77.61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6667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25168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50874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第52题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1.94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44D1935B" wp14:editId="66458BA4">
            <wp:extent cx="4666667" cy="2380952"/>
            <wp:effectExtent l="0" t="0" r="635" b="63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52CC10E" wp14:editId="4285C6F1">
            <wp:extent cx="4666667" cy="2380952"/>
            <wp:effectExtent l="0" t="0" r="635" b="63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60.34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8046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55835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97.04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77.98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1706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16607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27848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55835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第53题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915F319" wp14:editId="56049335">
            <wp:extent cx="4666667" cy="2380952"/>
            <wp:effectExtent l="0" t="0" r="635" b="63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DF78F09" wp14:editId="25E9604C">
            <wp:extent cx="4666667" cy="2380952"/>
            <wp:effectExtent l="0" t="0" r="635" b="63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5630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66.92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6279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6929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51911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78.60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1509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19.7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5630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16493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51911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第54题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2791CC1" wp14:editId="28E4A25D">
            <wp:extent cx="4666667" cy="2380952"/>
            <wp:effectExtent l="0" t="0" r="635" b="63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9584846" wp14:editId="604819A3">
            <wp:extent cx="4666667" cy="2380952"/>
            <wp:effectExtent l="0" t="0" r="635" b="63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1570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9.73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69.79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6651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7973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51945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90.27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78.29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2685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5596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16053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25789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6978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51945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第55题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0.89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28EBF7B" wp14:editId="0CE7546C">
            <wp:extent cx="4666667" cy="2380952"/>
            <wp:effectExtent l="0" t="0" r="635" b="63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5FBE14E" wp14:editId="1E344448">
            <wp:extent cx="4666667" cy="2380952"/>
            <wp:effectExtent l="0" t="0" r="635" b="63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14.51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73.31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6523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6963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49193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85.49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78.16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8348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15024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24272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3012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49193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第56题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0.21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73575303" wp14:editId="0176FBA1">
            <wp:extent cx="4666667" cy="2380952"/>
            <wp:effectExtent l="0" t="0" r="635" b="63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C625B29" wp14:editId="1C05AAE1">
            <wp:extent cx="4666667" cy="2380952"/>
            <wp:effectExtent l="0" t="0" r="635" b="63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5.47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66.70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7687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7779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7862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7918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54391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94.53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78.08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22.3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3150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16341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27147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54391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第57题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0.86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007CB289" wp14:editId="309BA325">
            <wp:extent cx="4666667" cy="2380952"/>
            <wp:effectExtent l="0" t="0" r="635" b="63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1896D58" wp14:editId="67C97A44">
            <wp:extent cx="4666667" cy="2380952"/>
            <wp:effectExtent l="0" t="0" r="635" b="63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4393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3717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2985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20539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35.69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71.45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3139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3827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5235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6075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6689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7534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37002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64.31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80.80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10921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53.2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4744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2569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20539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14520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17553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37002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第58题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1.27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0.64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109AEF3F" wp14:editId="7319F4D6">
            <wp:extent cx="4666667" cy="2380952"/>
            <wp:effectExtent l="0" t="0" r="635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532CF0CC" wp14:editId="21706B7D">
            <wp:extent cx="4666667" cy="2380952"/>
            <wp:effectExtent l="0" t="0" r="635" b="63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4847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3943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3192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2336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1532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36.38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71.71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3374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3663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4277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5028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5884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6688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7696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36610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63.62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80.75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2143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11658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55.7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4750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2380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11.4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20931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14682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16816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45.9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3455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1657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4.5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36610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第59题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1.87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0.48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</w:t>
            </w:r>
          </w:p>
        </w:tc>
        <w:tc>
          <w:tcPr>
            <w:tcW w:w="192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312D4721" wp14:editId="40195FEC">
            <wp:extent cx="4666667" cy="2380952"/>
            <wp:effectExtent l="0" t="0" r="635" b="63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题分组难度曲线图</w:t>
      </w:r>
    </w:p>
    <w:p w:rsidR="00E95DBB" w:rsidRDefault="00E95DBB" w:rsidP="00E95DBB">
      <w:pPr>
        <w:pStyle w:val="ExamBodyText"/>
        <w:jc w:val="center"/>
      </w:pPr>
      <w:r>
        <w:rPr>
          <w:noProof/>
        </w:rPr>
        <w:drawing>
          <wp:inline distT="0" distB="0" distL="0" distR="0" wp14:anchorId="2C8EFEAF" wp14:editId="148A2D17">
            <wp:extent cx="4666667" cy="2380952"/>
            <wp:effectExtent l="0" t="0" r="635" b="63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8156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7814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7366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6448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4807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2156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44757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77.78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74.20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854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1772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3413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6064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22.22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88.87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8220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7211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25453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56.9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8067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18.0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4026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44757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9614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75.2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3021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23.6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12784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16825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29.2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28474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8205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4037</w:t>
            </w:r>
          </w:p>
        </w:tc>
        <w:tc>
          <w:tcPr>
            <w:tcW w:w="87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7.0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57541</w:t>
            </w:r>
          </w:p>
        </w:tc>
        <w:tc>
          <w:tcPr>
            <w:tcW w:w="87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100.0</w:t>
            </w:r>
          </w:p>
        </w:tc>
      </w:tr>
    </w:tbl>
    <w:p w:rsidR="00E95DBB" w:rsidRDefault="00E95DBB" w:rsidP="00E95DBB">
      <w:pPr>
        <w:pStyle w:val="ExamBodyText"/>
        <w:jc w:val="center"/>
      </w:pPr>
    </w:p>
    <w:p w:rsidR="00E95DBB" w:rsidRDefault="00E95DBB" w:rsidP="00E95DBB">
      <w:pPr>
        <w:pStyle w:val="ExamTitle1"/>
        <w:rPr>
          <w:rFonts w:hint="eastAsia"/>
        </w:rPr>
      </w:pPr>
      <w:bookmarkStart w:id="7" w:name="_Toc374657775"/>
      <w:r>
        <w:rPr>
          <w:rFonts w:hint="eastAsia"/>
        </w:rPr>
        <w:t>相关分析</w:t>
      </w:r>
      <w:bookmarkEnd w:id="7"/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综合性分析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270</w:t>
      </w:r>
      <w:r>
        <w:fldChar w:fldCharType="end"/>
      </w:r>
      <w:r>
        <w:rPr>
          <w:rFonts w:hint="eastAsia"/>
        </w:rPr>
        <w:t>综合性分析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0.7486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0.6020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0.7486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0.7120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0.6020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0.7120</w:t>
            </w:r>
          </w:p>
        </w:tc>
        <w:tc>
          <w:tcPr>
            <w:tcW w:w="2410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提高性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271</w:t>
      </w:r>
      <w:r>
        <w:fldChar w:fldCharType="end"/>
      </w:r>
      <w:r>
        <w:rPr>
          <w:rFonts w:hint="eastAsia"/>
        </w:rPr>
        <w:t>提高性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</w:p>
        </w:tc>
        <w:tc>
          <w:tcPr>
            <w:tcW w:w="321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321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0.5485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321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0.5485</w:t>
            </w:r>
          </w:p>
        </w:tc>
        <w:tc>
          <w:tcPr>
            <w:tcW w:w="3213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ExamTitle3"/>
        <w:rPr>
          <w:rFonts w:hint="eastAsia"/>
        </w:rPr>
      </w:pPr>
      <w:r>
        <w:rPr>
          <w:rFonts w:hint="eastAsia"/>
        </w:rPr>
        <w:t>大题组块</w:t>
      </w:r>
    </w:p>
    <w:p w:rsidR="00E95DBB" w:rsidRDefault="00E95DBB" w:rsidP="00E95DBB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272</w:t>
      </w:r>
      <w:r>
        <w:fldChar w:fldCharType="end"/>
      </w:r>
      <w:r>
        <w:rPr>
          <w:rFonts w:hint="eastAsia"/>
        </w:rPr>
        <w:t>大题组块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E95DBB" w:rsidTr="00E95D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bookmarkStart w:id="8" w:name="_GoBack"/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0.5773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0.5599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0.3368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0.7635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0.5773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0.5312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0.3263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0.6984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0.5599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0.5312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0.3593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0.7487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0.3368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0.3263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0.3593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0.5503</w:t>
            </w:r>
          </w:p>
        </w:tc>
      </w:tr>
      <w:tr w:rsidR="00E95DBB" w:rsidTr="00E95DBB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0.7635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0.6984</w:t>
            </w:r>
          </w:p>
        </w:tc>
        <w:tc>
          <w:tcPr>
            <w:tcW w:w="1606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0.7487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0.5503</w:t>
            </w:r>
          </w:p>
        </w:tc>
        <w:tc>
          <w:tcPr>
            <w:tcW w:w="1607" w:type="dxa"/>
            <w:shd w:val="clear" w:color="auto" w:fill="auto"/>
          </w:tcPr>
          <w:p w:rsidR="00E95DBB" w:rsidRDefault="00E95DBB" w:rsidP="00E95DBB">
            <w:pPr>
              <w:pStyle w:val="TableContent2"/>
            </w:pPr>
            <w:r>
              <w:t>-</w:t>
            </w:r>
          </w:p>
        </w:tc>
      </w:tr>
      <w:bookmarkEnd w:id="8"/>
    </w:tbl>
    <w:p w:rsidR="00E95DBB" w:rsidRDefault="00E95DBB" w:rsidP="00E95DBB">
      <w:pPr>
        <w:pStyle w:val="ExamBodyText"/>
      </w:pPr>
    </w:p>
    <w:p w:rsidR="00E95DBB" w:rsidRDefault="00E95DBB" w:rsidP="00E95DBB">
      <w:pPr>
        <w:pStyle w:val="ExamBodyText"/>
      </w:pPr>
    </w:p>
    <w:sectPr w:rsidR="00E95DBB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DBB" w:rsidRDefault="00E95DBB">
      <w:r>
        <w:separator/>
      </w:r>
    </w:p>
  </w:endnote>
  <w:endnote w:type="continuationSeparator" w:id="0">
    <w:p w:rsidR="00E95DBB" w:rsidRDefault="00E9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E95DBB">
      <w:rPr>
        <w:rStyle w:val="a4"/>
        <w:noProof/>
        <w:sz w:val="21"/>
        <w:szCs w:val="21"/>
      </w:rPr>
      <w:t>113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DBB" w:rsidRDefault="00E95DBB">
      <w:r>
        <w:separator/>
      </w:r>
    </w:p>
  </w:footnote>
  <w:footnote w:type="continuationSeparator" w:id="0">
    <w:p w:rsidR="00E95DBB" w:rsidRDefault="00E95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366CD2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739A28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E00EFDF0"/>
    <w:numStyleLink w:val="1"/>
  </w:abstractNum>
  <w:abstractNum w:abstractNumId="11">
    <w:nsid w:val="0DD97C3D"/>
    <w:multiLevelType w:val="multilevel"/>
    <w:tmpl w:val="E00EFDF0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、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E00EFDF0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E00EFDF0"/>
    <w:numStyleLink w:val="1"/>
  </w:abstractNum>
  <w:abstractNum w:abstractNumId="16">
    <w:nsid w:val="4A3C1A1C"/>
    <w:multiLevelType w:val="multilevel"/>
    <w:tmpl w:val="E00EFDF0"/>
    <w:numStyleLink w:val="1"/>
  </w:abstractNum>
  <w:abstractNum w:abstractNumId="17">
    <w:nsid w:val="4B32769A"/>
    <w:multiLevelType w:val="multilevel"/>
    <w:tmpl w:val="E00EFDF0"/>
    <w:numStyleLink w:val="1"/>
  </w:abstractNum>
  <w:abstractNum w:abstractNumId="18">
    <w:nsid w:val="50010C46"/>
    <w:multiLevelType w:val="multilevel"/>
    <w:tmpl w:val="E00EFDF0"/>
    <w:numStyleLink w:val="1"/>
  </w:abstractNum>
  <w:abstractNum w:abstractNumId="19">
    <w:nsid w:val="551432EE"/>
    <w:multiLevelType w:val="multilevel"/>
    <w:tmpl w:val="E00EFDF0"/>
    <w:numStyleLink w:val="1"/>
  </w:abstractNum>
  <w:abstractNum w:abstractNumId="20">
    <w:nsid w:val="64416FB3"/>
    <w:multiLevelType w:val="multilevel"/>
    <w:tmpl w:val="E00EFDF0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BB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2A98"/>
    <w:rsid w:val="003640AD"/>
    <w:rsid w:val="00366CD2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5270F"/>
    <w:rsid w:val="00E63DDA"/>
    <w:rsid w:val="00E723CB"/>
    <w:rsid w:val="00E95DB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117F4-D352-4371-B284-81CC0402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1A2139"/>
    <w:pPr>
      <w:tabs>
        <w:tab w:val="right" w:leader="dot" w:pos="9628"/>
      </w:tabs>
      <w:spacing w:line="360" w:lineRule="auto"/>
    </w:pPr>
    <w:rPr>
      <w:b/>
    </w:r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6E0B51"/>
    <w:pPr>
      <w:numPr>
        <w:numId w:val="12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6E0B51"/>
    <w:pPr>
      <w:numPr>
        <w:ilvl w:val="1"/>
        <w:numId w:val="12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6E0B51"/>
    <w:pPr>
      <w:numPr>
        <w:ilvl w:val="2"/>
        <w:numId w:val="12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6E0B51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63" Type="http://schemas.openxmlformats.org/officeDocument/2006/relationships/image" Target="media/image53.png"/><Relationship Id="rId84" Type="http://schemas.openxmlformats.org/officeDocument/2006/relationships/image" Target="media/image74.png"/><Relationship Id="rId138" Type="http://schemas.openxmlformats.org/officeDocument/2006/relationships/image" Target="media/image128.png"/><Relationship Id="rId107" Type="http://schemas.openxmlformats.org/officeDocument/2006/relationships/image" Target="media/image97.png"/><Relationship Id="rId11" Type="http://schemas.openxmlformats.org/officeDocument/2006/relationships/footer" Target="footer1.xml"/><Relationship Id="rId32" Type="http://schemas.openxmlformats.org/officeDocument/2006/relationships/image" Target="media/image22.png"/><Relationship Id="rId53" Type="http://schemas.openxmlformats.org/officeDocument/2006/relationships/image" Target="media/image43.png"/><Relationship Id="rId74" Type="http://schemas.openxmlformats.org/officeDocument/2006/relationships/image" Target="media/image64.png"/><Relationship Id="rId128" Type="http://schemas.openxmlformats.org/officeDocument/2006/relationships/image" Target="media/image118.png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34" Type="http://schemas.openxmlformats.org/officeDocument/2006/relationships/image" Target="media/image124.png"/><Relationship Id="rId139" Type="http://schemas.openxmlformats.org/officeDocument/2006/relationships/image" Target="media/image129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image" Target="media/image114.png"/><Relationship Id="rId129" Type="http://schemas.openxmlformats.org/officeDocument/2006/relationships/image" Target="media/image119.png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0" Type="http://schemas.openxmlformats.org/officeDocument/2006/relationships/image" Target="media/image120.png"/><Relationship Id="rId135" Type="http://schemas.openxmlformats.org/officeDocument/2006/relationships/image" Target="media/image125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5.png"/><Relationship Id="rId141" Type="http://schemas.openxmlformats.org/officeDocument/2006/relationships/image" Target="media/image131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131" Type="http://schemas.openxmlformats.org/officeDocument/2006/relationships/image" Target="media/image121.png"/><Relationship Id="rId136" Type="http://schemas.openxmlformats.org/officeDocument/2006/relationships/image" Target="media/image126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3" Type="http://schemas.openxmlformats.org/officeDocument/2006/relationships/styles" Target="styles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header" Target="header1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47" Type="http://schemas.openxmlformats.org/officeDocument/2006/relationships/image" Target="media/image37.png"/><Relationship Id="rId68" Type="http://schemas.openxmlformats.org/officeDocument/2006/relationships/image" Target="media/image58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6" Type="http://schemas.openxmlformats.org/officeDocument/2006/relationships/image" Target="media/image6.png"/><Relationship Id="rId37" Type="http://schemas.openxmlformats.org/officeDocument/2006/relationships/image" Target="media/image27.png"/><Relationship Id="rId58" Type="http://schemas.openxmlformats.org/officeDocument/2006/relationships/image" Target="media/image48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FEF9-F3C8-4869-851C-A8589C0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115</Pages>
  <Words>10927</Words>
  <Characters>62285</Characters>
  <Application>Microsoft Office Word</Application>
  <DocSecurity>0</DocSecurity>
  <Lines>519</Lines>
  <Paragraphs>146</Paragraphs>
  <ScaleCrop>false</ScaleCrop>
  <Company>TAEA</Company>
  <LinksUpToDate>false</LinksUpToDate>
  <CharactersWithSpaces>73066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2013-12-12T16:15:00Z</dcterms:created>
  <dcterms:modified xsi:type="dcterms:W3CDTF">2013-12-12T16:27:00Z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