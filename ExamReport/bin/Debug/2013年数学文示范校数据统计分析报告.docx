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1D" w:rsidRPr="00557C73" w:rsidRDefault="00E2021E" w:rsidP="00557C73">
      <w:pPr>
        <w:spacing w:beforeLines="600" w:before="1872"/>
        <w:jc w:val="center"/>
        <w:rPr>
          <w:rFonts w:ascii="楷体_GB2312" w:eastAsia="楷体_GB2312" w:hAnsi="宋体"/>
          <w:sz w:val="56"/>
          <w:szCs w:val="56"/>
        </w:rPr>
      </w:pPr>
      <w:bookmarkStart w:id="0" w:name="HK_title_1"/>
      <w:r>
        <w:rPr>
          <w:rFonts w:ascii="楷体_GB2312" w:eastAsia="楷体_GB2312" w:hAnsi="宋体" w:hint="eastAsia"/>
          <w:sz w:val="56"/>
          <w:szCs w:val="56"/>
        </w:rPr>
        <w:t>北京市普通高等学校招生全国统一考试</w:t>
      </w:r>
    </w:p>
    <w:bookmarkEnd w:id="0"/>
    <w:p w:rsidR="00562D8D" w:rsidRPr="00200178" w:rsidRDefault="00E2021E" w:rsidP="00677243">
      <w:pPr>
        <w:spacing w:beforeLines="50" w:before="156" w:afterLines="50" w:after="156"/>
        <w:jc w:val="center"/>
        <w:rPr>
          <w:rFonts w:ascii="华文中宋" w:eastAsia="华文中宋" w:hAnsi="华文中宋"/>
          <w:spacing w:val="-20"/>
          <w:sz w:val="84"/>
          <w:szCs w:val="84"/>
        </w:rPr>
      </w:pPr>
      <w:r>
        <w:rPr>
          <w:rFonts w:ascii="华文中宋" w:eastAsia="华文中宋" w:hAnsi="华文中宋" w:hint="eastAsia"/>
          <w:spacing w:val="-20"/>
          <w:sz w:val="84"/>
          <w:szCs w:val="84"/>
        </w:rPr>
        <w:t>示范校数据统计分析报告</w:t>
      </w:r>
    </w:p>
    <w:p w:rsidR="00A32AA2" w:rsidRPr="00997DAC" w:rsidRDefault="00E2021E" w:rsidP="00677243">
      <w:pPr>
        <w:spacing w:afterLines="1700" w:after="5304"/>
        <w:jc w:val="center"/>
        <w:rPr>
          <w:rFonts w:ascii="楷体_GB2312" w:eastAsia="楷体_GB2312" w:hAnsi="宋体"/>
          <w:sz w:val="56"/>
          <w:szCs w:val="56"/>
        </w:rPr>
      </w:pPr>
      <w:bookmarkStart w:id="1" w:name="CJ_ZH"/>
      <w:bookmarkStart w:id="2" w:name="subject"/>
      <w:r>
        <w:rPr>
          <w:rFonts w:ascii="楷体_GB2312" w:eastAsia="楷体_GB2312" w:hAnsi="宋体" w:hint="eastAsia"/>
          <w:sz w:val="52"/>
          <w:szCs w:val="52"/>
        </w:rPr>
        <w:t>全市</w:t>
      </w:r>
      <w:r w:rsidR="00F52073">
        <w:rPr>
          <w:rFonts w:ascii="楷体_GB2312" w:eastAsia="楷体_GB2312" w:hAnsi="宋体" w:hint="eastAsia"/>
          <w:sz w:val="52"/>
          <w:szCs w:val="52"/>
        </w:rPr>
        <w:t>·</w:t>
      </w:r>
      <w:bookmarkEnd w:id="1"/>
      <w:bookmarkEnd w:id="2"/>
      <w:r>
        <w:rPr>
          <w:rFonts w:ascii="楷体_GB2312" w:eastAsia="楷体_GB2312" w:hAnsi="宋体" w:hint="eastAsia"/>
          <w:sz w:val="52"/>
          <w:szCs w:val="52"/>
        </w:rPr>
        <w:t>数学文</w:t>
      </w:r>
    </w:p>
    <w:p w:rsidR="00EF76A8" w:rsidRPr="00EF76A8" w:rsidRDefault="00627288" w:rsidP="00EF76A8">
      <w:pPr>
        <w:jc w:val="center"/>
        <w:textAlignment w:val="center"/>
        <w:rPr>
          <w:rFonts w:ascii="楷体_GB2312" w:eastAsia="楷体_GB2312"/>
          <w:sz w:val="40"/>
          <w:szCs w:val="40"/>
        </w:rPr>
      </w:pPr>
      <w:r>
        <w:rPr>
          <w:noProof/>
        </w:rPr>
        <w:drawing>
          <wp:inline distT="0" distB="0" distL="0" distR="0">
            <wp:extent cx="685800" cy="695325"/>
            <wp:effectExtent l="0" t="0" r="0" b="9525"/>
            <wp:docPr id="5" name="图片 1" descr="LOGO_BE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E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7ED">
        <w:rPr>
          <w:rFonts w:hint="eastAsia"/>
        </w:rPr>
        <w:t xml:space="preserve"> </w:t>
      </w:r>
      <w:r w:rsidR="00366CD2">
        <w:rPr>
          <w:rFonts w:hint="eastAsia"/>
          <w:noProof/>
        </w:rPr>
        <w:drawing>
          <wp:inline distT="0" distB="0" distL="0" distR="0">
            <wp:extent cx="1835148" cy="323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367" cy="32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4E" w:rsidRPr="00A26B4E" w:rsidRDefault="00ED78ED" w:rsidP="00677243">
      <w:pPr>
        <w:jc w:val="center"/>
        <w:rPr>
          <w:rFonts w:ascii="宋体" w:hAnsi="宋体"/>
          <w:sz w:val="36"/>
          <w:szCs w:val="36"/>
        </w:rPr>
      </w:pPr>
      <w:bookmarkStart w:id="3" w:name="date"/>
      <w:r>
        <w:rPr>
          <w:rFonts w:ascii="宋体" w:hAnsi="宋体"/>
          <w:sz w:val="36"/>
          <w:szCs w:val="36"/>
        </w:rPr>
        <w:t>2013年7月</w:t>
      </w:r>
      <w:bookmarkEnd w:id="3"/>
    </w:p>
    <w:p w:rsidR="00A32AA2" w:rsidRDefault="00A47C04" w:rsidP="00A32AA2">
      <w:r>
        <w:br w:type="page"/>
      </w:r>
    </w:p>
    <w:p w:rsidR="00A32AA2" w:rsidRPr="00BD26B9" w:rsidRDefault="00A32AA2" w:rsidP="00D457EA">
      <w:pPr>
        <w:pStyle w:val="a7"/>
        <w:spacing w:beforeLines="300" w:before="936"/>
        <w:ind w:left="425" w:firstLineChars="0" w:firstLine="0"/>
        <w:jc w:val="center"/>
        <w:rPr>
          <w:b/>
          <w:sz w:val="44"/>
          <w:szCs w:val="44"/>
        </w:rPr>
      </w:pPr>
      <w:r w:rsidRPr="00BD26B9">
        <w:rPr>
          <w:rFonts w:hint="eastAsia"/>
          <w:b/>
          <w:sz w:val="44"/>
          <w:szCs w:val="44"/>
        </w:rPr>
        <w:lastRenderedPageBreak/>
        <w:t>目</w:t>
      </w:r>
      <w:r w:rsidRPr="00BD26B9">
        <w:rPr>
          <w:rFonts w:hint="eastAsia"/>
          <w:b/>
          <w:sz w:val="44"/>
          <w:szCs w:val="44"/>
        </w:rPr>
        <w:t xml:space="preserve">  </w:t>
      </w:r>
      <w:r w:rsidRPr="00BD26B9">
        <w:rPr>
          <w:rFonts w:hint="eastAsia"/>
          <w:b/>
          <w:sz w:val="44"/>
          <w:szCs w:val="44"/>
        </w:rPr>
        <w:t>录</w:t>
      </w:r>
    </w:p>
    <w:p w:rsidR="00A32AA2" w:rsidRDefault="00A32AA2" w:rsidP="003A5A0D">
      <w:pPr>
        <w:spacing w:line="360" w:lineRule="auto"/>
      </w:pPr>
    </w:p>
    <w:p w:rsidR="00E2021E" w:rsidRDefault="00366CD2">
      <w:pPr>
        <w:pStyle w:val="1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fldChar w:fldCharType="begin"/>
      </w:r>
      <w:r>
        <w:instrText xml:space="preserve"> TOC \o "2-3" \h \z \t "</w:instrText>
      </w:r>
      <w:r>
        <w:instrText>标题</w:instrText>
      </w:r>
      <w:r>
        <w:instrText xml:space="preserve"> 1,1,ExamTitle1,1,ExamTitle2,2" </w:instrText>
      </w:r>
      <w:r>
        <w:fldChar w:fldCharType="separate"/>
      </w:r>
      <w:hyperlink w:anchor="_Toc374614909" w:history="1">
        <w:r w:rsidR="00E2021E" w:rsidRPr="009B78BD">
          <w:rPr>
            <w:rStyle w:val="a6"/>
            <w:rFonts w:hint="eastAsia"/>
            <w:noProof/>
          </w:rPr>
          <w:t>一、</w:t>
        </w:r>
        <w:r w:rsidR="00E2021E" w:rsidRPr="009B78BD">
          <w:rPr>
            <w:rStyle w:val="a6"/>
            <w:rFonts w:hint="eastAsia"/>
            <w:noProof/>
          </w:rPr>
          <w:t xml:space="preserve"> </w:t>
        </w:r>
        <w:r w:rsidR="00E2021E" w:rsidRPr="009B78BD">
          <w:rPr>
            <w:rStyle w:val="a6"/>
            <w:rFonts w:hint="eastAsia"/>
            <w:noProof/>
          </w:rPr>
          <w:t>总体分析</w:t>
        </w:r>
        <w:r w:rsidR="00E2021E">
          <w:rPr>
            <w:noProof/>
            <w:webHidden/>
          </w:rPr>
          <w:tab/>
        </w:r>
        <w:r w:rsidR="00E2021E">
          <w:rPr>
            <w:noProof/>
            <w:webHidden/>
          </w:rPr>
          <w:fldChar w:fldCharType="begin"/>
        </w:r>
        <w:r w:rsidR="00E2021E">
          <w:rPr>
            <w:noProof/>
            <w:webHidden/>
          </w:rPr>
          <w:instrText xml:space="preserve"> PAGEREF _Toc374614909 \h </w:instrText>
        </w:r>
        <w:r w:rsidR="00E2021E">
          <w:rPr>
            <w:noProof/>
            <w:webHidden/>
          </w:rPr>
        </w:r>
        <w:r w:rsidR="00E2021E">
          <w:rPr>
            <w:noProof/>
            <w:webHidden/>
          </w:rPr>
          <w:fldChar w:fldCharType="separate"/>
        </w:r>
        <w:r w:rsidR="00E2021E">
          <w:rPr>
            <w:noProof/>
            <w:webHidden/>
          </w:rPr>
          <w:t>1</w:t>
        </w:r>
        <w:r w:rsidR="00E2021E">
          <w:rPr>
            <w:noProof/>
            <w:webHidden/>
          </w:rPr>
          <w:fldChar w:fldCharType="end"/>
        </w:r>
      </w:hyperlink>
    </w:p>
    <w:p w:rsidR="00E2021E" w:rsidRDefault="00E2021E">
      <w:pPr>
        <w:pStyle w:val="1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74614910" w:history="1">
        <w:r w:rsidRPr="009B78BD">
          <w:rPr>
            <w:rStyle w:val="a6"/>
            <w:rFonts w:hint="eastAsia"/>
            <w:noProof/>
          </w:rPr>
          <w:t>二、</w:t>
        </w:r>
        <w:r w:rsidRPr="009B78BD">
          <w:rPr>
            <w:rStyle w:val="a6"/>
            <w:rFonts w:hint="eastAsia"/>
            <w:noProof/>
          </w:rPr>
          <w:t xml:space="preserve"> </w:t>
        </w:r>
        <w:r w:rsidRPr="009B78BD">
          <w:rPr>
            <w:rStyle w:val="a6"/>
            <w:rFonts w:hint="eastAsia"/>
            <w:noProof/>
          </w:rPr>
          <w:t>题组分析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_Toc374614910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2021E" w:rsidRDefault="00E2021E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4614911" w:history="1">
        <w:r w:rsidRPr="009B78BD">
          <w:rPr>
            <w:rStyle w:val="a6"/>
            <w:rFonts w:hint="eastAsia"/>
            <w:noProof/>
          </w:rPr>
          <w:t>(</w:t>
        </w:r>
        <w:r w:rsidRPr="009B78BD">
          <w:rPr>
            <w:rStyle w:val="a6"/>
            <w:rFonts w:hint="eastAsia"/>
            <w:noProof/>
          </w:rPr>
          <w:t>一</w:t>
        </w:r>
        <w:r w:rsidRPr="009B78BD">
          <w:rPr>
            <w:rStyle w:val="a6"/>
            <w:rFonts w:hint="eastAsia"/>
            <w:noProof/>
          </w:rPr>
          <w:t>)</w:t>
        </w:r>
        <w:r w:rsidRPr="009B78BD">
          <w:rPr>
            <w:rStyle w:val="a6"/>
            <w:rFonts w:hint="eastAsia"/>
            <w:noProof/>
          </w:rPr>
          <w:t>、</w:t>
        </w:r>
        <w:r w:rsidRPr="009B78BD">
          <w:rPr>
            <w:rStyle w:val="a6"/>
            <w:rFonts w:hint="eastAsia"/>
            <w:noProof/>
          </w:rPr>
          <w:t xml:space="preserve"> </w:t>
        </w:r>
        <w:r w:rsidRPr="009B78BD">
          <w:rPr>
            <w:rStyle w:val="a6"/>
            <w:rFonts w:hint="eastAsia"/>
            <w:noProof/>
          </w:rPr>
          <w:t>综合性分析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_Toc374614911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2021E" w:rsidRDefault="00E2021E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4614912" w:history="1">
        <w:r w:rsidRPr="009B78BD">
          <w:rPr>
            <w:rStyle w:val="a6"/>
            <w:rFonts w:hint="eastAsia"/>
            <w:noProof/>
          </w:rPr>
          <w:t>(</w:t>
        </w:r>
        <w:r w:rsidRPr="009B78BD">
          <w:rPr>
            <w:rStyle w:val="a6"/>
            <w:rFonts w:hint="eastAsia"/>
            <w:noProof/>
          </w:rPr>
          <w:t>二</w:t>
        </w:r>
        <w:r w:rsidRPr="009B78BD">
          <w:rPr>
            <w:rStyle w:val="a6"/>
            <w:rFonts w:hint="eastAsia"/>
            <w:noProof/>
          </w:rPr>
          <w:t>)</w:t>
        </w:r>
        <w:r w:rsidRPr="009B78BD">
          <w:rPr>
            <w:rStyle w:val="a6"/>
            <w:rFonts w:hint="eastAsia"/>
            <w:noProof/>
          </w:rPr>
          <w:t>、</w:t>
        </w:r>
        <w:r w:rsidRPr="009B78BD">
          <w:rPr>
            <w:rStyle w:val="a6"/>
            <w:rFonts w:hint="eastAsia"/>
            <w:noProof/>
          </w:rPr>
          <w:t xml:space="preserve"> </w:t>
        </w:r>
        <w:r w:rsidRPr="009B78BD">
          <w:rPr>
            <w:rStyle w:val="a6"/>
            <w:rFonts w:hint="eastAsia"/>
            <w:noProof/>
          </w:rPr>
          <w:t>提高性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_Toc374614912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2021E" w:rsidRDefault="00E2021E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4614913" w:history="1">
        <w:r w:rsidRPr="009B78BD">
          <w:rPr>
            <w:rStyle w:val="a6"/>
            <w:rFonts w:hint="eastAsia"/>
            <w:noProof/>
          </w:rPr>
          <w:t>(</w:t>
        </w:r>
        <w:r w:rsidRPr="009B78BD">
          <w:rPr>
            <w:rStyle w:val="a6"/>
            <w:rFonts w:hint="eastAsia"/>
            <w:noProof/>
          </w:rPr>
          <w:t>三</w:t>
        </w:r>
        <w:r w:rsidRPr="009B78BD">
          <w:rPr>
            <w:rStyle w:val="a6"/>
            <w:rFonts w:hint="eastAsia"/>
            <w:noProof/>
          </w:rPr>
          <w:t>)</w:t>
        </w:r>
        <w:r w:rsidRPr="009B78BD">
          <w:rPr>
            <w:rStyle w:val="a6"/>
            <w:rFonts w:hint="eastAsia"/>
            <w:noProof/>
          </w:rPr>
          <w:t>、</w:t>
        </w:r>
        <w:r w:rsidRPr="009B78BD">
          <w:rPr>
            <w:rStyle w:val="a6"/>
            <w:rFonts w:hint="eastAsia"/>
            <w:noProof/>
          </w:rPr>
          <w:t xml:space="preserve"> </w:t>
        </w:r>
        <w:r w:rsidRPr="009B78BD">
          <w:rPr>
            <w:rStyle w:val="a6"/>
            <w:rFonts w:hint="eastAsia"/>
            <w:noProof/>
          </w:rPr>
          <w:t>大题组块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_Toc374614913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2021E" w:rsidRDefault="00E2021E">
      <w:pPr>
        <w:pStyle w:val="1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74614914" w:history="1">
        <w:r w:rsidRPr="009B78BD">
          <w:rPr>
            <w:rStyle w:val="a6"/>
            <w:rFonts w:hint="eastAsia"/>
            <w:noProof/>
          </w:rPr>
          <w:t>三、</w:t>
        </w:r>
        <w:r w:rsidRPr="009B78BD">
          <w:rPr>
            <w:rStyle w:val="a6"/>
            <w:rFonts w:hint="eastAsia"/>
            <w:noProof/>
          </w:rPr>
          <w:t xml:space="preserve"> </w:t>
        </w:r>
        <w:r w:rsidRPr="009B78BD">
          <w:rPr>
            <w:rStyle w:val="a6"/>
            <w:rFonts w:hint="eastAsia"/>
            <w:noProof/>
          </w:rPr>
          <w:t>题目分析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_Toc374614914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0396C" w:rsidRDefault="00366CD2" w:rsidP="00677243">
      <w:pPr>
        <w:tabs>
          <w:tab w:val="right" w:leader="dot" w:pos="9180"/>
        </w:tabs>
        <w:spacing w:beforeLines="25" w:before="78" w:afterLines="25" w:after="78" w:line="360" w:lineRule="auto"/>
        <w:ind w:rightChars="200" w:right="480"/>
      </w:pPr>
      <w:r>
        <w:fldChar w:fldCharType="end"/>
      </w:r>
    </w:p>
    <w:p w:rsidR="00E51E3C" w:rsidRDefault="00E51E3C" w:rsidP="00E51E3C">
      <w:pPr>
        <w:tabs>
          <w:tab w:val="right" w:leader="dot" w:pos="9540"/>
        </w:tabs>
        <w:spacing w:beforeLines="25" w:before="78" w:afterLines="25" w:after="78" w:line="360" w:lineRule="auto"/>
        <w:ind w:rightChars="200" w:right="480"/>
      </w:pPr>
    </w:p>
    <w:p w:rsidR="00E51E3C" w:rsidRDefault="00E51E3C" w:rsidP="00B46CA2">
      <w:pPr>
        <w:pStyle w:val="ExamTitle1"/>
        <w:sectPr w:rsidR="00E51E3C" w:rsidSect="00E51E3C">
          <w:headerReference w:type="default" r:id="rId10"/>
          <w:footerReference w:type="default" r:id="rId11"/>
          <w:headerReference w:type="first" r:id="rId12"/>
          <w:pgSz w:w="11906" w:h="16838" w:code="9"/>
          <w:pgMar w:top="1418" w:right="1134" w:bottom="1134" w:left="1134" w:header="680" w:footer="680" w:gutter="0"/>
          <w:pgNumType w:start="0"/>
          <w:cols w:space="425"/>
          <w:titlePg/>
          <w:docGrid w:type="lines" w:linePitch="312"/>
        </w:sectPr>
      </w:pPr>
    </w:p>
    <w:p w:rsidR="00E2021E" w:rsidRDefault="00E2021E" w:rsidP="00E2021E">
      <w:pPr>
        <w:pStyle w:val="ExamTitle1"/>
        <w:rPr>
          <w:rFonts w:hint="eastAsia"/>
        </w:rPr>
      </w:pPr>
      <w:bookmarkStart w:id="4" w:name="_Toc374614909"/>
      <w:r>
        <w:rPr>
          <w:rFonts w:hint="eastAsia"/>
        </w:rPr>
        <w:t>总体分析</w:t>
      </w:r>
      <w:bookmarkEnd w:id="4"/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150.00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147.00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21.00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120.04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18.15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150.00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145.00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29.00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113.98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14.41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150.00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147.00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21.00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117.26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16.82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0.78</w:t>
            </w:r>
          </w:p>
        </w:tc>
      </w:tr>
    </w:tbl>
    <w:p w:rsidR="008F0DD2" w:rsidRDefault="008F0DD2" w:rsidP="00E2021E">
      <w:pPr>
        <w:pStyle w:val="ExamBodyText"/>
      </w:pPr>
    </w:p>
    <w:p w:rsidR="00E2021E" w:rsidRDefault="00E2021E" w:rsidP="00E2021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总分分布曲线图</w:t>
      </w:r>
    </w:p>
    <w:p w:rsidR="00E2021E" w:rsidRDefault="00E2021E" w:rsidP="00E2021E">
      <w:pPr>
        <w:pStyle w:val="ExamBodyText"/>
        <w:jc w:val="center"/>
      </w:pPr>
      <w:r>
        <w:rPr>
          <w:noProof/>
        </w:rPr>
        <w:drawing>
          <wp:inline distT="0" distB="0" distL="0" distR="0" wp14:anchorId="0E01C7C7" wp14:editId="1D3238DE">
            <wp:extent cx="4666667" cy="23809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题目整体分析表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题目</w:t>
            </w: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4.73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1.12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4.69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4.71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1.16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4.85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0.17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4.77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4.82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4.78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1.02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4.71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1.17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4.75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1.10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4.62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1.32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4.61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1.35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4.61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1.33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4.69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4.68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1.23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4.69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4.37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1.65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1.99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4.21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1.82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3.68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2.20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3.22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2.39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3.47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2.30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3.74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2.17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3.76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2.16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3.75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2.16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4.75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1.10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4.86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0.17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4.80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4.75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0.17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4.75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0.17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4.75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0.17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4.82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4.80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4.81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4.39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1.64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4.06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1.95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4.24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1.80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13</w:t>
            </w: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4.20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1.49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3.77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1.72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1.61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14</w:t>
            </w: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1.44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2.26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1.57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1.37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3.35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1.98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2.04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15</w:t>
            </w: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7.51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7.40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7.46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16</w:t>
            </w: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4.06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1.70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1.72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1.71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17</w:t>
            </w: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2.99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0.12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2.99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18</w:t>
            </w: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3.87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1.59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3.65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1.70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3.77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1.65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19</w:t>
            </w: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3.56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2.32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3.14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2.14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3.37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2.25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20</w:t>
            </w: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2.66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2.54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2.60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21</w:t>
            </w: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4.63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4.52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1.13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4.58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1.06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22</w:t>
            </w: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3.36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1.91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2.94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2.02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0.69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3.17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1.97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23</w:t>
            </w: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5.55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5.61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1.11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5.58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1.18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24</w:t>
            </w: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3.52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3.38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3.46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25</w:t>
            </w: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2.68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2.53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2.61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26</w:t>
            </w: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4.92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4.86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4.89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0.12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27</w:t>
            </w: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5.19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1.60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1.66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5.13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1.63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28</w:t>
            </w: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1.91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1.22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1.56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1.19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1.75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1.22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29</w:t>
            </w: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2.34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2.03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1.19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2.20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1.12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30</w:t>
            </w: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1.32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1.79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1.36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1.90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1.59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1.58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31</w:t>
            </w: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3.16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0.03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0.17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5.85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0.09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3.92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0.02</w:t>
            </w:r>
          </w:p>
        </w:tc>
      </w:tr>
    </w:tbl>
    <w:p w:rsidR="00E2021E" w:rsidRDefault="00E2021E" w:rsidP="00E2021E">
      <w:pPr>
        <w:pStyle w:val="ExamBodyText"/>
        <w:jc w:val="center"/>
      </w:pP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题组整体分析表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题组</w:t>
            </w: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客观题</w:t>
            </w: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14.37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1.94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14.17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2.14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2.03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主观题</w:t>
            </w: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34.51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4.94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33.39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4.63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34.00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4.83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能力题</w:t>
            </w: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12.66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2.43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12.19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2.65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12.44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2.54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单选题</w:t>
            </w: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59.82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8.61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57.09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7.26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58.57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8.14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多选题</w:t>
            </w: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18.44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3.38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18.05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3.22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18.26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3.32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填空题</w:t>
            </w: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29.0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29.0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23.28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4.62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29.0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29.0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22.12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4.27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29.0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29.0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22.75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4.50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实验探究</w:t>
            </w: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12.79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2.39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12.45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2.58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96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96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12.63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2.49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0.90</w:t>
            </w:r>
          </w:p>
        </w:tc>
      </w:tr>
    </w:tbl>
    <w:p w:rsidR="00E2021E" w:rsidRDefault="00E2021E" w:rsidP="00E2021E">
      <w:pPr>
        <w:pStyle w:val="ExamBodyText"/>
        <w:jc w:val="center"/>
      </w:pP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总分频率分布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6"/>
        <w:gridCol w:w="1606"/>
        <w:gridCol w:w="1606"/>
        <w:gridCol w:w="1606"/>
        <w:gridCol w:w="1607"/>
        <w:gridCol w:w="1607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累计比率(%)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147.0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146.0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0.51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145.0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1.16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144.0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2.80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0.51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1.66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143.0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3.73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31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2.24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142.0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4.79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41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2.96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141.0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1.86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6.66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1.10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1.16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4.12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140.0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1.33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7.99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0.79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68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4.91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139.0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11.05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1.89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1.95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95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6.86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138.0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1.86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12.92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2.05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1.08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7.94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137.0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1.60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14.51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1.10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3.15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1.37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129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9.31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136.0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17.58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3.31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1.73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11.05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135.0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1.46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1.58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31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4.89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174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12.56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134.0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2.13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159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21.17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1.10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5.99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1.66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133.0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2.53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178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23.70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1.10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45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7.10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1.88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16.10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132.0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2.00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25.70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51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244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17.62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131.0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28.76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1.74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9.78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34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2.45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278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20.07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130.0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3.46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32.22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68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10.73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32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2.31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310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22.38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129.0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3.20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35.42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11.99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32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2.31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342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24.69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128.0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2.80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38.22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2.05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34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2.45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376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27.15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127.0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310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41.28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2.68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16.72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2.89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416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30.04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126.0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3.60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44.87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3.31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20.03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48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3.47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464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125.0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2.13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353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47.00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1.89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139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21.92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2.02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492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35.52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124.0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3.46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379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50.47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3.94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164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25.87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3.68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543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39.21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123.0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2.53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398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53.00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3.63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29.50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42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585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42.24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122.0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421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56.06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2.84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205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32.33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2.96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626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45.20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121.0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2.00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436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58.06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1.89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34.23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1.95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653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47.15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120.0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2.13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452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60.19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2.68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234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36.91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2.38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686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49.53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119.0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2.53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471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62.72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3.63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40.54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42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728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52.56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118.0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2.13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487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64.85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3.15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277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43.69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2.60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764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55.16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117.0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2.53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506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67.38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4.42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305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48.11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47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3.39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811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58.56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116.0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2.00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521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69.37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2.52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321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50.63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2.24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842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60.79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115.0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1.60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533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70.97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340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53.63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2.24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63.03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114.0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542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72.17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3.15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360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56.78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29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2.09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902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65.13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113.0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1.46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553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73.64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1.89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372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58.68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1.66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925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66.79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112.0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2.26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570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75.90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391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61.67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2.60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961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69.39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111.0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2.66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590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78.56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2.84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409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64.51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2.74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999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72.13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110.0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1.46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601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80.03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2.05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422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66.56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1.73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1023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73.86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109.0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610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81.23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2.37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437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68.93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1.73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75.60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108.0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1.33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620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82.56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3.63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460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72.56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2.38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1080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77.98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107.0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1.33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83.89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2.21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474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74.76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1.73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1104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79.71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106.0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638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84.95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2.37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489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77.13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1.66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1127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81.37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105.0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641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85.35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508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80.13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1.59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1149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82.96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104.0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1.33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651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86.68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514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81.07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1.16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1165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84.12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103.0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658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87.62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522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82.33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1.08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1180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85.20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102.0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664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88.42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1.74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533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84.07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1197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86.43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101.0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669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89.08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1.74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544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85.80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1.16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1213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87.58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100.0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673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89.61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547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86.28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0.51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1220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88.09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99.0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679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90.41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1.42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556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87.70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1.08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1235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89.17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98.0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685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91.21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1.10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88.80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1248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90.11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97.0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689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91.74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1.58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573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90.38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1262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91.12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96.0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692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92.14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579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91.32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0.65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1271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91.77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95.0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697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92.81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582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91.80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1279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92.35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94.0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700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93.21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0.79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92.59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1287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92.92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93.0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702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93.48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591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93.22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1293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93.36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92.0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703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93.61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595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93.85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1298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93.72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91.0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707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94.14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596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94.01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1303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94.08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90.0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707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94.14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0.79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601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94.79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1308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94.44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89.0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708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94.27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609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96.06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0.65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1317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95.09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88.0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709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94.41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611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96.37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1320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95.31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87.0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710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94.54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612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96.53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1322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95.45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86.0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711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94.67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614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96.85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1325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95.67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85.0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715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95.21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616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97.16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1331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96.10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84.0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718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95.61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616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97.16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1334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96.32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83.0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719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95.74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619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97.63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1338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96.61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82.0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720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95.87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619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97.63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1339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96.68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81.0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722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96.14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620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97.79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1342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96.90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80.0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722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96.14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621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97.95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1343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96.97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79.0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724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96.40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621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97.95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1345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97.11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77.0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726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96.67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622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98.11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1348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97.33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76.0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727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96.80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623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98.26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1350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97.47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75.0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727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96.80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625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98.58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1352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97.62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74.0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728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96.94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625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98.58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1353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97.69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73.0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730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97.20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625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98.58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1355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97.83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72.0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733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97.60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626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98.74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1359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98.12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70.0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733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97.60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627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98.90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1360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98.19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69.0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734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97.74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627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98.90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1361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98.27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67.0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738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98.27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627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98.90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1365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98.56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65.0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740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98.54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628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99.05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1368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98.77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62.0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742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98.80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628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99.05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1370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98.92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61.0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742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98.80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629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99.21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1371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98.99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59.0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742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98.80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631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99.53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1373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99.13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54.0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743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98.93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631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99.53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1374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99.21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49.0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744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99.07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631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99.53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1375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99.28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47.0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745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99.20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99.68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1377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99.42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46.0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745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99.20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99.84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1378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99.49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43.0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747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99.47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99.84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99.64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34.0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748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99.60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99.84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1381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99.71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30.0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749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99.73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99.84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1382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99.78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29.0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749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99.73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99.86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22.0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99.87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1384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99.93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21.0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1607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</w:tr>
    </w:tbl>
    <w:p w:rsidR="00E2021E" w:rsidRDefault="00E2021E" w:rsidP="00E2021E">
      <w:pPr>
        <w:pStyle w:val="ExamBodyText"/>
        <w:jc w:val="center"/>
      </w:pPr>
    </w:p>
    <w:p w:rsidR="00E2021E" w:rsidRDefault="00E2021E" w:rsidP="00E2021E">
      <w:pPr>
        <w:pStyle w:val="ExamTitle1"/>
        <w:rPr>
          <w:rFonts w:hint="eastAsia"/>
        </w:rPr>
      </w:pPr>
      <w:bookmarkStart w:id="5" w:name="_Toc374614910"/>
      <w:r>
        <w:rPr>
          <w:rFonts w:hint="eastAsia"/>
        </w:rPr>
        <w:t>题组分析</w:t>
      </w:r>
      <w:bookmarkEnd w:id="5"/>
    </w:p>
    <w:p w:rsidR="00E2021E" w:rsidRDefault="00E2021E" w:rsidP="00E2021E">
      <w:pPr>
        <w:pStyle w:val="ExamTitle2"/>
        <w:rPr>
          <w:rFonts w:hint="eastAsia"/>
        </w:rPr>
      </w:pPr>
      <w:bookmarkStart w:id="6" w:name="_Toc374614911"/>
      <w:r>
        <w:rPr>
          <w:rFonts w:hint="eastAsia"/>
        </w:rPr>
        <w:t>综合性分析</w:t>
      </w:r>
      <w:bookmarkEnd w:id="6"/>
    </w:p>
    <w:p w:rsidR="00E2021E" w:rsidRDefault="00E2021E" w:rsidP="00E2021E">
      <w:pPr>
        <w:pStyle w:val="ExamTitle3"/>
        <w:rPr>
          <w:rFonts w:hint="eastAsia"/>
        </w:rPr>
      </w:pPr>
      <w:r>
        <w:rPr>
          <w:rFonts w:hint="eastAsia"/>
        </w:rPr>
        <w:t>客观题</w:t>
      </w:r>
    </w:p>
    <w:p w:rsidR="00E2021E" w:rsidRDefault="00E2021E" w:rsidP="00E2021E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1</w:t>
      </w:r>
      <w:r>
        <w:rPr>
          <w:rFonts w:hint="eastAsia"/>
        </w:rPr>
        <w:t>～</w:t>
      </w:r>
      <w:r>
        <w:t>3</w:t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14.37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1.94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14.17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2.14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2.03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客观题分数分布图</w:t>
      </w:r>
    </w:p>
    <w:p w:rsidR="00E2021E" w:rsidRDefault="00E2021E" w:rsidP="00E2021E">
      <w:pPr>
        <w:pStyle w:val="ExamBodyText"/>
        <w:jc w:val="center"/>
      </w:pPr>
      <w:r>
        <w:rPr>
          <w:noProof/>
        </w:rPr>
        <w:drawing>
          <wp:inline distT="0" distB="0" distL="0" distR="0" wp14:anchorId="606C7951" wp14:editId="28307CD0">
            <wp:extent cx="4666667" cy="2380952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0-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40.67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49.60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5-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79.83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86.63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83.71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10-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106.00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13.09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106.16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106.08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15-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668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88.95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122.31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541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85.33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115.77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87.29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119.39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</w:tbl>
    <w:p w:rsidR="00E2021E" w:rsidRDefault="00E2021E" w:rsidP="00E2021E">
      <w:pPr>
        <w:pStyle w:val="ExamBodyText"/>
        <w:jc w:val="center"/>
      </w:pPr>
    </w:p>
    <w:p w:rsidR="00E2021E" w:rsidRDefault="00E2021E" w:rsidP="00E2021E">
      <w:pPr>
        <w:pStyle w:val="ExamTitle3"/>
        <w:rPr>
          <w:rFonts w:hint="eastAsia"/>
        </w:rPr>
      </w:pPr>
      <w:r>
        <w:rPr>
          <w:rFonts w:hint="eastAsia"/>
        </w:rPr>
        <w:t>主观题</w:t>
      </w:r>
    </w:p>
    <w:p w:rsidR="00E2021E" w:rsidRDefault="00E2021E" w:rsidP="00E2021E">
      <w:pPr>
        <w:pStyle w:val="ExamBodyText"/>
      </w:pPr>
      <w:r>
        <w:rPr>
          <w:rFonts w:hint="eastAsia"/>
        </w:rPr>
        <w:t>本题组共包含</w:t>
      </w:r>
      <w:r>
        <w:t>7</w:t>
      </w:r>
      <w:r>
        <w:rPr>
          <w:rFonts w:hint="eastAsia"/>
        </w:rPr>
        <w:t>道试题，题号是：</w:t>
      </w:r>
      <w:r>
        <w:t>2</w:t>
      </w:r>
      <w:r>
        <w:rPr>
          <w:rFonts w:hint="eastAsia"/>
        </w:rPr>
        <w:t>、</w:t>
      </w:r>
      <w:r>
        <w:t>15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～</w:t>
      </w:r>
      <w:r>
        <w:t>7</w:t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34.51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4.94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33.39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4.63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34.00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4.83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0.89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主观题分数分布图</w:t>
      </w:r>
    </w:p>
    <w:p w:rsidR="00E2021E" w:rsidRDefault="00E2021E" w:rsidP="00E2021E">
      <w:pPr>
        <w:pStyle w:val="ExamBodyText"/>
        <w:jc w:val="center"/>
      </w:pPr>
      <w:r>
        <w:rPr>
          <w:noProof/>
        </w:rPr>
        <w:drawing>
          <wp:inline distT="0" distB="0" distL="0" distR="0" wp14:anchorId="453857E5" wp14:editId="078E76EE">
            <wp:extent cx="4666667" cy="238095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34.00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34.00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5-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6-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67.00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59.00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10-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29.00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11-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47.00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47.00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13-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98.00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98.00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15-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48.50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59.00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52.00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16-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49.00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69.00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17-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102.00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102.00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18-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20-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21-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76.50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85.67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79.00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22-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96.75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69.00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84.86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23-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92.83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2.21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1.44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93.30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24-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74.00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74.00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25-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84.00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83.50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83.57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26-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1.33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94.60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1.42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94.33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1.37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94.47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27-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1.46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1.89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1.66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102.39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28-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5.86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104.66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8.68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106.45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7.15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105.66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29-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103.50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91.67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96.40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30-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77.00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1.10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99.71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96.88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31-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3.46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101.73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7.10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104.91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103.75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32-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4.53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106.85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6.15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111.62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5.27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109.40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33-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21.70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118.49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26.97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115.26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24.12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116.84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34-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112.00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112.00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35-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108.00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126.00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118.29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36-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3.60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118.07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3.63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3.61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117.58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37-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124.42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4.10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118.23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4.62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121.91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38-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361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48.07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130.53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32.49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123.33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40.94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127.91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</w:tbl>
    <w:p w:rsidR="00E2021E" w:rsidRDefault="00E2021E" w:rsidP="00E2021E">
      <w:pPr>
        <w:pStyle w:val="ExamBodyText"/>
        <w:jc w:val="center"/>
      </w:pPr>
    </w:p>
    <w:p w:rsidR="00E2021E" w:rsidRDefault="00E2021E" w:rsidP="00E2021E">
      <w:pPr>
        <w:pStyle w:val="ExamTitle2"/>
        <w:rPr>
          <w:rFonts w:hint="eastAsia"/>
        </w:rPr>
      </w:pPr>
      <w:bookmarkStart w:id="7" w:name="_Toc374614912"/>
      <w:r>
        <w:rPr>
          <w:rFonts w:hint="eastAsia"/>
        </w:rPr>
        <w:t>提高性</w:t>
      </w:r>
      <w:bookmarkEnd w:id="7"/>
    </w:p>
    <w:p w:rsidR="00E2021E" w:rsidRDefault="00E2021E" w:rsidP="00E2021E">
      <w:pPr>
        <w:pStyle w:val="ExamTitle3"/>
        <w:rPr>
          <w:rFonts w:hint="eastAsia"/>
        </w:rPr>
      </w:pPr>
      <w:r>
        <w:rPr>
          <w:rFonts w:hint="eastAsia"/>
        </w:rPr>
        <w:t>能力题</w:t>
      </w:r>
    </w:p>
    <w:p w:rsidR="00E2021E" w:rsidRDefault="00E2021E" w:rsidP="00E2021E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24</w:t>
      </w:r>
      <w:r>
        <w:rPr>
          <w:rFonts w:hint="eastAsia"/>
        </w:rPr>
        <w:t>、</w:t>
      </w:r>
      <w:r>
        <w:t>12</w:t>
      </w:r>
      <w:r>
        <w:rPr>
          <w:rFonts w:hint="eastAsia"/>
        </w:rPr>
        <w:t>、</w:t>
      </w:r>
      <w:r>
        <w:t>10</w:t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能力题总分分析表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12.66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2.43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0.19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12.19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2.65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12.44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2.54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0.89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能力题分数分布图</w:t>
      </w:r>
    </w:p>
    <w:p w:rsidR="00E2021E" w:rsidRDefault="00E2021E" w:rsidP="00E2021E">
      <w:pPr>
        <w:pStyle w:val="ExamBodyText"/>
        <w:jc w:val="center"/>
      </w:pPr>
      <w:r>
        <w:rPr>
          <w:noProof/>
        </w:rPr>
        <w:drawing>
          <wp:inline distT="0" distB="0" distL="0" distR="0" wp14:anchorId="1018533E" wp14:editId="4E2F5FB7">
            <wp:extent cx="4666667" cy="2380952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能力题分组分析表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0-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3-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57.11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68.33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59.92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5-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1.73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63.62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2.21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85.86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1.95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75.15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6-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81.33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1.58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100.40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93.25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7-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2.26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92.88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2.84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101.44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2.53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97.29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8-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3.33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103.20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6.47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104.68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4.77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104.12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9-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4.66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107.20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6.15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107.85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107.54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10-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1.46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1.58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97.50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1.52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95.14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11-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3.33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112.80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3.47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109.41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3.39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111.21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12-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5.73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121.56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7.89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109.44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6.71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115.04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13-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12.92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121.91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17.35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115.95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14.95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118.74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14-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470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62.58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126.63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315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49.68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120.14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56.68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124.02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</w:tbl>
    <w:p w:rsidR="00E2021E" w:rsidRDefault="00E2021E" w:rsidP="00E2021E">
      <w:pPr>
        <w:pStyle w:val="ExamBodyText"/>
        <w:jc w:val="center"/>
      </w:pPr>
    </w:p>
    <w:p w:rsidR="00E2021E" w:rsidRDefault="00E2021E" w:rsidP="00E2021E">
      <w:pPr>
        <w:pStyle w:val="ExamTitle2"/>
        <w:rPr>
          <w:rFonts w:hint="eastAsia"/>
        </w:rPr>
      </w:pPr>
      <w:bookmarkStart w:id="8" w:name="_Toc374614913"/>
      <w:r>
        <w:rPr>
          <w:rFonts w:hint="eastAsia"/>
        </w:rPr>
        <w:t>大题组块</w:t>
      </w:r>
      <w:bookmarkEnd w:id="8"/>
    </w:p>
    <w:p w:rsidR="00E2021E" w:rsidRDefault="00E2021E" w:rsidP="00E2021E">
      <w:pPr>
        <w:pStyle w:val="ExamTitle3"/>
        <w:rPr>
          <w:rFonts w:hint="eastAsia"/>
        </w:rPr>
      </w:pPr>
      <w:r>
        <w:rPr>
          <w:rFonts w:hint="eastAsia"/>
        </w:rPr>
        <w:t>单选题</w:t>
      </w:r>
    </w:p>
    <w:p w:rsidR="00E2021E" w:rsidRDefault="00E2021E" w:rsidP="00E2021E">
      <w:pPr>
        <w:pStyle w:val="ExamBodyText"/>
      </w:pPr>
      <w:r>
        <w:rPr>
          <w:rFonts w:hint="eastAsia"/>
        </w:rPr>
        <w:t>本题组共包含</w:t>
      </w:r>
      <w:r>
        <w:t>14</w:t>
      </w:r>
      <w:r>
        <w:rPr>
          <w:rFonts w:hint="eastAsia"/>
        </w:rPr>
        <w:t>道试题，题号是：</w:t>
      </w:r>
      <w:r>
        <w:t>1</w:t>
      </w:r>
      <w:r>
        <w:rPr>
          <w:rFonts w:hint="eastAsia"/>
        </w:rPr>
        <w:t>～</w:t>
      </w:r>
      <w:r>
        <w:t>14</w:t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单选题总分分析表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59.82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8.61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57.09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7.26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58.57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8.14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0.84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单选题分数分布图</w:t>
      </w:r>
    </w:p>
    <w:p w:rsidR="00E2021E" w:rsidRDefault="00E2021E" w:rsidP="00E2021E">
      <w:pPr>
        <w:pStyle w:val="ExamBodyText"/>
        <w:jc w:val="center"/>
      </w:pPr>
      <w:r>
        <w:rPr>
          <w:noProof/>
        </w:rPr>
        <w:drawing>
          <wp:inline distT="0" distB="0" distL="0" distR="0" wp14:anchorId="7968C512" wp14:editId="5982AE13">
            <wp:extent cx="4666667" cy="2380952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单选题分组分析表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13-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18-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20-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46.67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29.00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42.25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25-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47.00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47.00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47.00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28-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49.00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49.00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30-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54.00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54.00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32-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85.00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59.00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72.00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33-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35-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76.33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75.67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76.00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37-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38-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67.00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78.25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74.50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40-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1.10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89.14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84.27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41-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65.00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68.00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67.00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42-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82.11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87.67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83.50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43-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91.60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90.50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91.00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45-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1.86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93.93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98.89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2.38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96.79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47-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95.83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2.68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98.06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1.66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97.48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48-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90.50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1.58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101.90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98.64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50-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4.26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104.44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7.10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103.96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5.56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104.16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51-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102.50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96.00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52-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1.86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105.93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4.26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108.52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2.96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107.63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53-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109.17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3.63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103.57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3.32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106.37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54-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55-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9.59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112.92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110.66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11.70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111.66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56-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92.50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101.00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96.75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57-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1.73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115.31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5.36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112.53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3.39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113.30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58-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3.33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114.76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4.89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116.00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115.45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59-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114.00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114.00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60-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19.97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121.13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19.24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118.79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272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19.64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120.08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61-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118.00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106.00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114.00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62-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2.66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124.15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2.68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119.59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2.67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122.05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63-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3.73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127.50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3.15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126.00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3.47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126.88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65-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23.57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129.68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18.93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126.34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297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21.44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128.33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66-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128.00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139.00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133.50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67-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133.67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134.00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133.80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68-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1.46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136.18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136.33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70-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14.91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137.64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2.84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134.67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9.39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137.23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</w:tbl>
    <w:p w:rsidR="00E2021E" w:rsidRDefault="00E2021E" w:rsidP="00E2021E">
      <w:pPr>
        <w:pStyle w:val="ExamBodyText"/>
        <w:jc w:val="center"/>
      </w:pPr>
    </w:p>
    <w:p w:rsidR="00E2021E" w:rsidRDefault="00E2021E" w:rsidP="00E2021E">
      <w:pPr>
        <w:pStyle w:val="ExamTitle3"/>
        <w:rPr>
          <w:rFonts w:hint="eastAsia"/>
        </w:rPr>
      </w:pPr>
      <w:r>
        <w:rPr>
          <w:rFonts w:hint="eastAsia"/>
        </w:rPr>
        <w:t>多选题</w:t>
      </w:r>
    </w:p>
    <w:p w:rsidR="00E2021E" w:rsidRDefault="00E2021E" w:rsidP="00E2021E">
      <w:pPr>
        <w:pStyle w:val="ExamBodyText"/>
      </w:pPr>
      <w:r>
        <w:rPr>
          <w:rFonts w:hint="eastAsia"/>
        </w:rPr>
        <w:t>本题组共包含</w:t>
      </w:r>
      <w:r>
        <w:t>4</w:t>
      </w:r>
      <w:r>
        <w:rPr>
          <w:rFonts w:hint="eastAsia"/>
        </w:rPr>
        <w:t>道试题，题号是：</w:t>
      </w:r>
      <w:r>
        <w:t>15</w:t>
      </w:r>
      <w:r>
        <w:rPr>
          <w:rFonts w:hint="eastAsia"/>
        </w:rPr>
        <w:t>～</w:t>
      </w:r>
      <w:r>
        <w:t>18</w:t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多选题总分分析表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18.44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3.38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18.05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3.22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18.26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3.32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0.87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多选题分数分布图</w:t>
      </w:r>
    </w:p>
    <w:p w:rsidR="00E2021E" w:rsidRDefault="00E2021E" w:rsidP="00E2021E">
      <w:pPr>
        <w:pStyle w:val="ExamBodyText"/>
        <w:jc w:val="center"/>
      </w:pPr>
      <w:r>
        <w:rPr>
          <w:noProof/>
        </w:rPr>
        <w:drawing>
          <wp:inline distT="0" distB="0" distL="0" distR="0" wp14:anchorId="79F43A88" wp14:editId="20A69920">
            <wp:extent cx="4666667" cy="2380952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多选题分组分析表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0-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46.00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29.67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3-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36.50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29.00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34.00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4-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65.50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65.50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5-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54.00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59.00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6-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57.00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59.00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57.67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7-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65.67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65.67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8-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73.25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83.00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78.13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9-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87.83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84.00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86.88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10-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69.50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102.25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82.60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11-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1.33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91.50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1.74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97.91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1.52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94.86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12-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103.29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101.00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102.07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13-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2.93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98.95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3.79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104.71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3.32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101.96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14-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1.60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104.92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3.63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106.26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2.53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105.80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15-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3.33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103.80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4.42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105.96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3.83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104.94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16-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7.72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116.72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10.57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109.30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9.03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112.74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17-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114.96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5.99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108.37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18-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14.65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119.49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15.77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113.79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116.78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19-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4.66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118.57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5.52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115.89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117.23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20-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12.92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123.02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12.30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118.31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12.64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120.92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21-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302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40.21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130.50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32.33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122.20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507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36.61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127.15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</w:tbl>
    <w:p w:rsidR="00E2021E" w:rsidRDefault="00E2021E" w:rsidP="00E2021E">
      <w:pPr>
        <w:pStyle w:val="ExamBodyText"/>
        <w:jc w:val="center"/>
      </w:pPr>
    </w:p>
    <w:p w:rsidR="00E2021E" w:rsidRDefault="00E2021E" w:rsidP="00E2021E">
      <w:pPr>
        <w:pStyle w:val="ExamTitle3"/>
        <w:rPr>
          <w:rFonts w:hint="eastAsia"/>
        </w:rPr>
      </w:pPr>
      <w:r>
        <w:rPr>
          <w:rFonts w:hint="eastAsia"/>
        </w:rPr>
        <w:t>填空题</w:t>
      </w:r>
    </w:p>
    <w:p w:rsidR="00E2021E" w:rsidRDefault="00E2021E" w:rsidP="00E2021E">
      <w:pPr>
        <w:pStyle w:val="ExamBodyText"/>
      </w:pPr>
      <w:r>
        <w:rPr>
          <w:rFonts w:hint="eastAsia"/>
        </w:rPr>
        <w:t>本题组共包含</w:t>
      </w:r>
      <w:r>
        <w:t>6</w:t>
      </w:r>
      <w:r>
        <w:rPr>
          <w:rFonts w:hint="eastAsia"/>
        </w:rPr>
        <w:t>道试题，题号是：</w:t>
      </w:r>
      <w:r>
        <w:t>19</w:t>
      </w:r>
      <w:r>
        <w:rPr>
          <w:rFonts w:hint="eastAsia"/>
        </w:rPr>
        <w:t>～</w:t>
      </w:r>
      <w:r>
        <w:t>24</w:t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填空题总分分析表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29.0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29.0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23.28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4.62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29.0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29.0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22.12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4.27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0.19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29.0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29.0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22.75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4.50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0.78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填空题分数分布图</w:t>
      </w:r>
    </w:p>
    <w:p w:rsidR="00E2021E" w:rsidRDefault="00E2021E" w:rsidP="00E2021E">
      <w:pPr>
        <w:pStyle w:val="ExamBodyText"/>
        <w:jc w:val="center"/>
      </w:pPr>
      <w:r>
        <w:rPr>
          <w:noProof/>
        </w:rPr>
        <w:drawing>
          <wp:inline distT="0" distB="0" distL="0" distR="0" wp14:anchorId="5D9775AB" wp14:editId="57CD43E8">
            <wp:extent cx="4666667" cy="2380952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填空题分组分析表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43.00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43.00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4-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5-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66.50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66.50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6-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62.00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29.00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45.50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7-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41.50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41.50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8-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51.00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77.00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57.50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9-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67.00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67.00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10-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71.00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53.00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62.00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11-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69.71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69.71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12-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73.00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90.40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13-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84.75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82.67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83.86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14-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105.67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87.38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92.36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15-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100.75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2.84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98.61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1.59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16-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1.86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93.79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103.53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2.38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99.39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17-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100.69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3.15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101.60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2.60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101.19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18-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4.93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107.78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6.15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5.49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106.49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19-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5.59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113.69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8.20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108.71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6.79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110.94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20-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5.73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112.77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6.62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109.45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6.14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111.13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21-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4.53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115.38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9.46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112.12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6.79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113.30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22-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6.92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119.58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8.04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116.24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7.44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117.92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23-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11.19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119.67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9.15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115.53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10.25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24-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6.26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121.06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6.94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120.48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6.57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120.78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25-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10.39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125.36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8.20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119.25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9.39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122.92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26-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6.52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129.00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5.99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121.76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6.28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125.84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27-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8.66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127.94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8.20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124.23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8.45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126.29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28-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8.39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133.70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4.89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125.23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6.79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130.90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29-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11.98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135.52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5.21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130.76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8.88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134.24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</w:tbl>
    <w:p w:rsidR="00E2021E" w:rsidRDefault="00E2021E" w:rsidP="00E2021E">
      <w:pPr>
        <w:pStyle w:val="ExamBodyText"/>
        <w:jc w:val="center"/>
      </w:pPr>
    </w:p>
    <w:p w:rsidR="00E2021E" w:rsidRDefault="00E2021E" w:rsidP="00E2021E">
      <w:pPr>
        <w:pStyle w:val="ExamTitle3"/>
        <w:rPr>
          <w:rFonts w:hint="eastAsia"/>
        </w:rPr>
      </w:pPr>
      <w:r>
        <w:rPr>
          <w:rFonts w:hint="eastAsia"/>
        </w:rPr>
        <w:t>实验探究</w:t>
      </w:r>
    </w:p>
    <w:p w:rsidR="00E2021E" w:rsidRDefault="00E2021E" w:rsidP="00E2021E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25</w:t>
      </w:r>
      <w:r>
        <w:rPr>
          <w:rFonts w:hint="eastAsia"/>
        </w:rPr>
        <w:t>～</w:t>
      </w:r>
      <w:r>
        <w:t>27</w:t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实验探究总分分析表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12.79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2.39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0.19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12.45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2.58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12.63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2.49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0.90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实验探究分数分布图</w:t>
      </w:r>
    </w:p>
    <w:p w:rsidR="00E2021E" w:rsidRDefault="00E2021E" w:rsidP="00E2021E">
      <w:pPr>
        <w:pStyle w:val="ExamBodyText"/>
        <w:jc w:val="center"/>
      </w:pPr>
      <w:r>
        <w:rPr>
          <w:noProof/>
        </w:rPr>
        <w:drawing>
          <wp:inline distT="0" distB="0" distL="0" distR="0" wp14:anchorId="5E5805E9" wp14:editId="039AEDD8">
            <wp:extent cx="4666667" cy="2380952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实验探究分组分析表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0-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37.50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39.00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74.00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74.00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66.67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66.67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3-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57.00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76.20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70.71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4-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87.83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87.83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5-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2.05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88.46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2.09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78.28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6-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86.11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1.58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1.37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92.89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7-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1.60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96.58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93.75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1.44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95.45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8-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1.73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100.69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95.33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1.37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9-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1.60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101.25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2.84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101.67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2.17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101.50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10-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2.53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101.32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2.68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107.76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2.60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104.36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11-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3.99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109.43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7.57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107.94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5.63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108.51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12-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8.92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113.37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10.57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110.07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9.68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111.72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13-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9.72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116.55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114.50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11.77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115.42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14-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492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65.51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127.69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342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53.94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120.31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60.22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124.67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</w:tbl>
    <w:p w:rsidR="00E2021E" w:rsidRDefault="00E2021E" w:rsidP="00E2021E">
      <w:pPr>
        <w:pStyle w:val="ExamBodyText"/>
        <w:jc w:val="center"/>
      </w:pPr>
    </w:p>
    <w:p w:rsidR="00E2021E" w:rsidRDefault="00E2021E" w:rsidP="00E2021E">
      <w:pPr>
        <w:pStyle w:val="ExamTitle1"/>
        <w:rPr>
          <w:rFonts w:hint="eastAsia"/>
        </w:rPr>
      </w:pPr>
      <w:bookmarkStart w:id="9" w:name="_Toc374614914"/>
      <w:r>
        <w:rPr>
          <w:rFonts w:hint="eastAsia"/>
        </w:rPr>
        <w:t>题目分析</w:t>
      </w:r>
      <w:bookmarkEnd w:id="9"/>
    </w:p>
    <w:p w:rsidR="00E2021E" w:rsidRDefault="00E2021E" w:rsidP="00E2021E">
      <w:pPr>
        <w:pStyle w:val="ExamTitle3"/>
        <w:rPr>
          <w:rFonts w:hint="eastAsia"/>
        </w:rPr>
      </w:pPr>
      <w:r>
        <w:rPr>
          <w:rFonts w:hint="eastAsia"/>
        </w:rPr>
        <w:t>第1题</w:t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4.73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1.12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4.69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0.26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4.71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1.16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A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91.00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101.00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B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34.00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37.500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91.63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55.555555555555555555555555560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11.111111111111111111111111110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85.22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C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28.571428571428571428571428570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17.142857142857142857142857140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2.8571428571428571428571428600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2.8571428571428571428571428600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4.66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106.03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6.6666666666666666666666666700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4.73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103.43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35.384615384615384615384615380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18.461538461538461538461538460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15.384615384615384615384615380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13.846153846153846153846153850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7.6923076923076923076923076900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7.6923076923076923076923076900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1.5384615384615384615384615400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4.69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104.83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*D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10.548523206751054852320675110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9.563994374120956399437412100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11.533052039381153305203938120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12.236286919831223628691983120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14.627285513361462728551336150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19.268635724331926863572433190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22.222222222222222222222222220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711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94.67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121.05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15.294117647058823529411764710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19.159663865546218487394957980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17.815126050420168067226890760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16.974789915966386554621848740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14.957983193277310924369747900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9.411764705882352941176470590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6.3865546218487394957983193300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595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93.85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114.83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12.710566615620214395099540580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13.935681470137825421133231240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14.395099540581929555895865240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14.395099540581929555895865240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14.777947932618683001531393570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14.777947932618683001531393570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15.007656967840735068912710570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1306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94.30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118.22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67.00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67.00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ExamTitle3"/>
        <w:rPr>
          <w:rFonts w:hint="eastAsia"/>
        </w:rPr>
      </w:pPr>
      <w:r>
        <w:rPr>
          <w:rFonts w:hint="eastAsia"/>
        </w:rPr>
        <w:t>第2题</w:t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4.85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0.17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4.77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4.82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*A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10.973936899862825788751714680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10.013717421124828532235939640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10.836762688614540466392318240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12.757201646090534979423868310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14.266117969821673525377229080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19.341563786008230452674897120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21.810699588477366255144032920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729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97.07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120.77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15.041322314049586776859504130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19.669421487603305785123966940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18.347107438016528925619834710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16.363636363636363636363636360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15.206611570247933884297520660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9.256198347107438016528925620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6.1157024793388429752066115700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605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95.43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114.82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12.818590704647676161919040480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14.392803598200899550224887560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14.242878560719640179910044980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14.392803598200899550224887560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14.692653673163418290854572710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14.76761619190404797601199400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14.692653673163418290854572710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96.32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118.07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B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18.181818181818181818181818180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9.090909090909090909090909090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63.636363636363636363636363640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9.090909090909090909090909090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1.46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103.27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52.631578947368421052631578950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15.789473684210526315789473680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21.052631578947368421052631580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5.2631578947368421052631578900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5.2631578947368421052631578900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100.16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6.6666666666666666666666666700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3.3333333333333333333333333300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2.17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101.30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C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66.33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72.25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85.71428571428571428571428571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69.71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D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57.142857142857142857142857140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100.71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61.538461538461538461538461540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15.384615384615384615384615380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7.6923076923076923076923076900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15.384615384615384615384615380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100.62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67.00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67.00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ExamTitle3"/>
        <w:rPr>
          <w:rFonts w:hint="eastAsia"/>
        </w:rPr>
      </w:pPr>
      <w:r>
        <w:rPr>
          <w:rFonts w:hint="eastAsia"/>
        </w:rPr>
        <w:t>第3题</w:t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4.78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1.02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4.71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1.17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4.75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1.10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0.23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A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4.1666666666666666666666666700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4.1666666666666666666666666700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3.20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102.04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34.37500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21.87500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28.12500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3.12500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105.59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41.071428571428571428571428570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17.857142857142857142857142860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19.642857142857142857142857140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7.1428571428571428571428571400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5.3571428571428571428571428600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1.7857142857142857142857142900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7.1428571428571428571428571400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104.07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B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66.80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88.88888888888888888888888889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11.111111111111111111111111110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75.78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C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42.00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116.00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60.50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*D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9.470752089136490250696378830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10.027855153203342618384401110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11.838440111420612813370473540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12.813370473537604456824512530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14.484679665738161559888579390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19.637883008356545961002785520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21.727019498607242339832869080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718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95.61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121.41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15.912897822445561139028475710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19.262981574539363484087102180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16.917922948073701842546063650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17.085427135678391959798994970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15.242881072026800670016750420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9.380234505862646566164154100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6.1976549413735343383584589600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597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94.16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114.61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12.395437262357414448669201520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14.220532319391634980988593160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14.144486692015209125475285170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14.752851711026615969581749050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14.828897338403041825095057030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14.98098859315589353612167300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14.676806083650190114068441060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1315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94.95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118.32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67.00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67.00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ExamTitle3"/>
        <w:rPr>
          <w:rFonts w:hint="eastAsia"/>
        </w:rPr>
      </w:pPr>
      <w:r>
        <w:rPr>
          <w:rFonts w:hint="eastAsia"/>
        </w:rPr>
        <w:t>第4题</w:t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4.62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1.32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0.29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4.61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1.35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0.29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4.61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1.33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0.29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0.92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A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100.80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81.50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11.111111111111111111111111110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11.111111111111111111111111110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11.111111111111111111111111110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92.22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B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19.444444444444444444444444440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5.5555555555555555555555555600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5.5555555555555555555555555600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2.7777777777777777777777777800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4.79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103.17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23.684210526315789473684210530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28.947368421052631578947368420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21.052631578947368421052631580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10.526315789473684210526315790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5.2631578947368421052631578900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5.2631578947368421052631578900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5.2631578947368421052631578900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5.99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109.29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28.378378378378378378378378380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27.027027027027027027027027030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20.270270270270270270270270270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9.459459459459459459459459460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5.4054054054054054054054054100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5.4054054054054054054054054100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4.0540540540540540540540540500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106.31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*C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9.798270893371757925072046110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9.221902017291066282420749280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11.095100864553314121037463980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12.824207492795389048991354470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14.553314121037463976945244960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19.884726224783861671469740630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22.622478386167146974063400580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694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92.41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121.57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16.095890410958904109589041100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19.006849315068493150684931510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17.294520547945205479452054790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16.952054794520547945205479450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15.239726027397260273972602740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9.246575342465753424657534250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6.1643835616438356164383561600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584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92.11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114.61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12.676056338028169014084507040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13.693270735524256651017214400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13.928012519561815336463223790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14.710485133020344287949921750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14.866979655712050078247261350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15.023474178403755868544600940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15.101721439749608763693270740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1278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92.27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118.39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D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6.6666666666666666666666666700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6.6666666666666666666666666700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6.6666666666666666666666666700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99.40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106.13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34.782608695652173913043478260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8.695652173913043478260869570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17.391304347826086956521739130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13.043478260869565217391304350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17.391304347826086956521739130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4.3478260869565217391304347800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4.3478260869565217391304347800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1.66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101.74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67.00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67.00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ExamTitle3"/>
        <w:rPr>
          <w:rFonts w:hint="eastAsia"/>
        </w:rPr>
      </w:pPr>
      <w:r>
        <w:rPr>
          <w:rFonts w:hint="eastAsia"/>
        </w:rPr>
        <w:t>第5题</w:t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4.69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0.26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4.68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1.23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0.26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4.69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0.26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A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4.1666666666666666666666666700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4.1666666666666666666666666700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4.1666666666666666666666666700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4.1666666666666666666666666700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3.20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59.259259259259259259259259260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29.629629629629629629629629630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7.4074074074074074074074074100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3.703703703703703703703703700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4.26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93.70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54.901960784313725490196078430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23.529411764705882352941176470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11.764705882352941176470588240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3.9215686274509803921568627500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1.9607843137254901960784313700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1.9607843137254901960784313700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1.9607843137254901960784313700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3.68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93.61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*B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8.794326241134751773049645390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9.361702127659574468085106380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11.631205673758865248226950350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13.191489361702127659574468090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14.751773049645390070921985820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19.858156028368794326241134750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22.411347517730496453900709220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705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93.87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122.24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13.827993254637436762225969650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19.224283305227655986509274870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18.381112984822934232715008430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17.032040472175379426644182120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15.682967959527824620573355820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9.443507588532883642495784150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6.4080944350758853288364249600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593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93.53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115.30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11.093990755007704160246533130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13.867488443759630200308166410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14.714946070878274268104776580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14.946070878274268104776579350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15.177195685670261941448382130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15.100154083204930662557781200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15.100154083204930662557781200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1298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93.72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119.07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C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62.500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84.00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76.923076923076923076923076920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7.6923076923076923076923076900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15.384615384615384615384615380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2.05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97.31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68.965517241379310344827586210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17.241379310344827586206896550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3.4482758620689655172413793100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6.8965517241379310344827586200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3.4482758620689655172413793100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2.09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89.97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D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63.20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95.00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83.33333333333333333333333333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68.50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67.00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67.00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ExamTitle3"/>
        <w:rPr>
          <w:rFonts w:hint="eastAsia"/>
        </w:rPr>
      </w:pPr>
      <w:r>
        <w:rPr>
          <w:rFonts w:hint="eastAsia"/>
        </w:rPr>
        <w:t>第6题</w:t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4.37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1.65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0.38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1.99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4.21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1.82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0.43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0.84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A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15.909090909090909090909090910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27.272727272727272727272727270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9.090909090909090909090909090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9.090909090909090909090909090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9.090909090909090909090909090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4.5454545454545454545454545500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5.86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113.61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26.086956521739130434782608700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24.637681159420289855072463770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26.086956521739130434782608700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8.695652173913043478260869570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7.2463768115942028985507246400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5.7971014492753623188405797100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1.4492753623188405797101449300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10.88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107.90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22.123893805309734513274336280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24.778761061946902654867256640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26.548672566371681415929203540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8.849557522123893805309734510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7.964601769911504424778761060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7.0796460176991150442477876100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2.6548672566371681415929203500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110.12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*B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9.132420091324200913242009130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8.523592085235920852359208520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10.045662100456621004566210050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12.937595129375951293759512940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15.068493150684931506849315070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20.700152207001522070015220700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23.592085235920852359208523590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657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87.48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122.29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13.359528487229862475442043220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17.485265225933202357563850690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16.699410609037328094302554030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18.467583497053045186640471510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16.699410609037328094302554030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10.019646365422396856581532420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7.2691552062868369351669941100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509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80.28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115.89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10.977701543739279588336192110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12.435677530017152658662092620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12.950257289879931389365351630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15.351629502572898799313893650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15.780445969125214408233276160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16.037735849056603773584905660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16.466552315608919382504288160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1166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84.19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119.50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C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29.411764705882352941176470590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23.529411764705882352941176470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17.647058823529411764705882350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17.647058823529411764705882350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5.8823529411764705882352941200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5.8823529411764705882352941200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2.26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104.71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41.176470588235294117647058820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23.529411764705882352941176470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17.647058823529411764705882350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11.764705882352941176470588240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5.8823529411764705882352941200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2.68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102.06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35.294117647058823529411764710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23.529411764705882352941176470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17.647058823529411764705882350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14.705882352941176470588235290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5.8823529411764705882352941200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2.9411764705882352941176470600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2.45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103.38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D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18.7500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3.12500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3.12500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4.26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92.41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42.105263157894736842105263160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31.578947368421052631578947370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13.157894736842105263157894740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5.2631578947368421052631578900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5.2631578947368421052631578900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2.6315789473684210526315789500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5.99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104.95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45.714285714285714285714285710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22.857142857142857142857142860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15.714285714285714285714285710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5.7142857142857142857142857100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4.2857142857142857142857142900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2.8571428571428571428571428600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2.8571428571428571428571428600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99.21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67.00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86.00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ExamTitle3"/>
        <w:rPr>
          <w:rFonts w:hint="eastAsia"/>
        </w:rPr>
      </w:pPr>
      <w:r>
        <w:rPr>
          <w:rFonts w:hint="eastAsia"/>
        </w:rPr>
        <w:t>第7题</w:t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3.68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2.20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3.22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2.39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3.47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2.30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0.69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A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23.529411764705882352941176470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15.126050420168067226890756300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21.848739495798319327731092440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17.647058823529411764705882350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17.647058823529411764705882350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3.3613445378151260504201680700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0.8403361344537815126050420200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108.93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30.718954248366013071895424840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22.875816993464052287581699350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17.647058823529411764705882350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17.647058823529411764705882350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7.8431372549019607843137254900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3.2679738562091503267973856200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24.13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108.05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27.573529411764705882352941180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19.485294117647058823529411760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19.485294117647058823529411760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17.647058823529411764705882350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12.132352941176470588235294120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3.3088235294117647058823529400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0.3676470588235294117647058800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272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19.64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108.44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*B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5.6057866184448462929475587700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6.8716094032549728752260397800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8.679927667269439421338155520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12.296564195298372513562386980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13.743218806509945750452079570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24.593128390596745027124773960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28.209764918625678119349005420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553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73.64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125.18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10.539215686274509803921568630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15.686274509803921568627450980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16.421568627450980392156862750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18.872549019607843137254901960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9.313725490196078431372549020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408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64.35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117.71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7.7003121748178980228928199800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10.613943808532778355879292400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12.070759625390218522372528620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14.047866805411030176899063480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15.920915712799167533818938610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19.458896982310093652445369410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20.187304890738813735691987510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961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69.39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122.01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C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40.909090909090909090909090910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24.242424242424242424242424240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4.5454545454545454545454545500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10.606060606060606060606060610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1.5151515151515151515151515200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1.5151515151515151515151515200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8.79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98.85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28.12500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31.2500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23.437500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14.062500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3.12500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10.09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104.75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34.615384615384615384615384620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27.692307692307692307692307690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9.230769230769230769230769230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6.9230769230769230769230769200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0.7692307692307692307692307700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0.7692307692307692307692307700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9.39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101.75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D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18.181818181818181818181818180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27.272727272727272727272727270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18.181818181818181818181818180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18.181818181818181818181818180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9.090909090909090909090909090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9.090909090909090909090909090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1.46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112.09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37.500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111.88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15.789473684210526315789473680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31.578947368421052631578947370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15.789473684210526315789473680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15.789473684210526315789473680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15.789473684210526315789473680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5.2631578947368421052631578900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1.37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112.00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102.50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33.33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103.33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ExamTitle3"/>
        <w:rPr>
          <w:rFonts w:hint="eastAsia"/>
        </w:rPr>
      </w:pPr>
      <w:r>
        <w:rPr>
          <w:rFonts w:hint="eastAsia"/>
        </w:rPr>
        <w:t>第8题</w:t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3.74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2.17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0.58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3.76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2.16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0.57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3.75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2.16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0.58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0.75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A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6.6666666666666666666666666700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6.6666666666666666666666666700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109.53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20.833333333333333333333333330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20.833333333333333333333333330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3.79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109.17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23.076923076923076923076923080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23.076923076923076923076923080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10.256410256410256410256410260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25.641025641025641025641025640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10.256410256410256410256410260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5.1282051282051282051282051300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2.5641025641025641025641025600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2.82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109.31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B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21.917808219178082191780821920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17.808219178082191780821917810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13.698630136986301369863013700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13.698630136986301369863013700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8.219178082191780821917808220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19.178082191780821917808219180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5.4794520547945205479452054800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9.72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111.97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19.117647058823529411764705880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39.705882352941176470588235290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13.235294117647058823529411760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16.176470588235294117647058820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10.294117647058823529411764710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1.4705882352941176470588235300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10.73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107.84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20.567375886524822695035460990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28.368794326241134751773049650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13.475177304964539007092198580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14.893617021276595744680851060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9.219858156028368794326241130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10.638297872340425531914893620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2.8368794326241134751773049600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10.18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*C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8.362989323843416370106761570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9.074733096085409252669039150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10.854092526690391459074733100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10.854092526690391459074733100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14.946619217081850533807829180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19.395017793594306049822064060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26.512455516014234875444839860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74.83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122.78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16.142557651991614255765199160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14.675052410901467505241090150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18.029350104821802935010482180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16.352201257861635220125786160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15.932914046121593291404612160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10.901467505241090146750524110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7.966457023060796645702306080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477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75.24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115.75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11.934552454282964388835418670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11.645813282001924927815206930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14.148219441770933589990375360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13.378248315688161693936477380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15.399422521655437921077959580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15.495668912415784408084696820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17.998075072184793070259865260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1039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75.02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119.55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D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21.212121212121212121212121210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9.090909090909090909090909090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16.161616161616161616161616160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18.181818181818181818181818180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13.131313131313131313131313130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17.171717171717171717171717170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5.0505050505050505050505050500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13.18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112.67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21.538461538461538461538461540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27.692307692307692307692307690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18.461538461538461538461538460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15.384615384615384615384615380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12.307692307692307692307692310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4.6153846153846153846153846200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10.25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109.18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21.341463414634146341463414630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16.463414634146341463414634150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17.073170731707317073170731710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17.073170731707317073170731710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12.804878048780487804878048780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12.195121951219512195121951220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3.048780487804878048780487800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11.84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111.29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ExamTitle3"/>
        <w:rPr>
          <w:rFonts w:hint="eastAsia"/>
        </w:rPr>
      </w:pPr>
      <w:r>
        <w:rPr>
          <w:rFonts w:hint="eastAsia"/>
        </w:rPr>
        <w:t>第9题</w:t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4.75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1.10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0.23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4.86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0.83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0.17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4.80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55.263157894736842105263157890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23.684210526315789473684210530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10.526315789473684210526315790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2.6315789473684210526315789500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2.6315789473684210526315789500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2.6315789473684210526315789500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2.6315789473684210526315789500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85.58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61.111111111111111111111111110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27.777777777777777777777777780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11.111111111111111111111111110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2.84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88.28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57.142857142857142857142857140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10.714285714285714285714285710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1.7857142857142857142857142900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1.7857142857142857142857142900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1.7857142857142857142857142900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1.7857142857142857142857142900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86.45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9.537166900420757363253856940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9.256661991584852734922861150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11.640953716690042075736325390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13.043478260869565217391304350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14.586255259467040673211781210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19.775596072931276297335203370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22.159887798036465638148667600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94.94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121.88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15.909090909090909090909090910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19.155844155844155844155844160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17.694805194805194805194805190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16.883116883116883116883116880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15.097402597402597402597402600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9.090909090909090909090909090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6.1688311688311688311688311700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97.16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114.73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12.490594431903686982693754700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13.844996237772761474793077500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14.446952595936794582392776520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14.823175319789315274642588410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14.823175319789315274642588410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14.823175319789315274642588410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14.747930775018811136192626030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1329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95.96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118.56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ExamTitle3"/>
        <w:rPr>
          <w:rFonts w:hint="eastAsia"/>
        </w:rPr>
      </w:pPr>
      <w:r>
        <w:rPr>
          <w:rFonts w:hint="eastAsia"/>
        </w:rPr>
        <w:t>第10题</w:t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4.75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0.79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0.17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4.75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0.79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0.17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4.75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0.79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0.17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22.222222222222222222222222220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22.222222222222222222222222220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11.111111111111111111111111110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11.111111111111111111111111110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93.56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81.00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6.6666666666666666666666666700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6.6666666666666666666666666700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88.53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141.00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28.571428571428571428571428570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28.571428571428571428571428570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1.10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114.00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117.38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3.00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33.802816901408450704225352110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8.450704225352112676056338030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9.859154929577464788732394370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12.676056338028169014084507040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12.676056338028169014084507040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8.450704225352112676056338030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14.084507042253521126760563380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9.45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107.23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36.363636363636363636363636360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25.454545454545454545454545450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9.090909090909090909090909090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5.4545454545454545454545454500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16.363636363636363636363636360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1.8181818181818181818181818200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5.4545454545454545454545454500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8.68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105.75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34.920634920634920634920634920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15.873015873015873015873015870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9.523809523809523809523809520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9.523809523809523809523809520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5.5555555555555555555555555600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10.317460317460317460317460320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9.10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106.58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9.253731343283582089552238810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11.641791044776119402985074630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12.686567164179104477611940300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14.179104477611940298507462690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20.149253731343283582089552240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22.089552238805970149253731340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670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89.21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121.72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15.017667844522968197879858660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18.727915194346289752650176680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18.551236749116607773851590110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17.137809187279151943462897530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14.840989399293286219081272080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9.717314487632508833922261480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6.0070671378091872791519434600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89.27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115.13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11.893203883495145631067961170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13.996763754045307443365695790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14.805825242718446601941747570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14.724919093851132686084142390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14.482200647249190938511326860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15.372168284789644012944983820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14.724919093851132686084142390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89.24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118.70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ExamTitle3"/>
        <w:rPr>
          <w:rFonts w:hint="eastAsia"/>
        </w:rPr>
      </w:pPr>
      <w:r>
        <w:rPr>
          <w:rFonts w:hint="eastAsia"/>
        </w:rPr>
        <w:t>第11题</w:t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4.82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0.93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0.19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4.80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4.81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55.555555555555555555555555560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7.4074074074074074074074074100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3.703703703703703703703703700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14.814814814814814814814814810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7.4074074074074074074074074100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3.703703703703703703703703700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7.4074074074074074074074074100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3.60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92.37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44.00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3.94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99.36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17.307692307692307692307692310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7.6923076923076923076923076900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9.615384615384615384615384620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7.6923076923076923076923076900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3.8461538461538461538461538500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3.8461538461538461538461538500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3.75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95.73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10.220994475138121546961325970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10.082872928176795580110497240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11.878453038674033149171270720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12.430939226519337016574585640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14.226519337016574585635359120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19.475138121546961325966850830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21.685082872928176795580110500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724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96.40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121.07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16.091954022988505747126436780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19.047619047619047619047619050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17.733990147783251231527093600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16.912972085385878489326765190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14.942528735632183908045977010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9.031198686371100164203612480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6.2397372742200328407224958900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609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96.06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114.58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12.903225806451612903225806450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14.17854463615903975993998500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14.553638409602400600150037510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14.478619654913728432108027010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14.553638409602400600150037510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14.703675918979744936234058510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14.628657164291072768192048010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1333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96.25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118.11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ExamTitle3"/>
        <w:rPr>
          <w:rFonts w:hint="eastAsia"/>
        </w:rPr>
      </w:pPr>
      <w:r>
        <w:rPr>
          <w:rFonts w:hint="eastAsia"/>
        </w:rPr>
        <w:t>第12题</w:t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4.39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1.64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0.37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4.06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1.95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0.48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4.24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1.80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0.42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0.85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59.782608695652173913043478260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21.739130434782608695652173910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8.695652173913043478260869570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6.5217391304347826086956521700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2.1739130434782608695652173900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1.086956521739130434782608700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12.25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92.77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47.058823529411764705882352940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21.008403361344537815126050420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20.168067226890756302521008400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7.5630252100840336134453781500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3.3613445378151260504201680700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0.8403361344537815126050420200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18.77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101.27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52.606635071090047393364928910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21.327014218009478672985781990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15.165876777251184834123222750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7.1090047393364928909952606600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2.8436018957345971563981042700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0.9478672985781990521327014200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15.23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97.56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5.1593323216995447647951441600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8.345978755690440060698027310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11.987860394537177541729893780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13.353566009104704097116843700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15.629742033383915022761760240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21.396054628224582701062215480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24.127465857359635811836115330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659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87.75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123.85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10.291262135922330097087378640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19.029126213592233009708737860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16.893203883495145631067961170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18.446601941747572815533980580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17.281553398058252427184466020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10.679611650485436893203883500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7.3786407766990291262135922300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515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81.23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116.92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7.4105621805792163543441226600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13.032367972742759795570698470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14.139693356047700170357751280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15.587734241908006814310051110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16.354344122657580919931856900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16.695059625212947189097103920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16.780238500851788756388415670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84.77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120.81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ExamTitle3"/>
        <w:rPr>
          <w:rFonts w:hint="eastAsia"/>
        </w:rPr>
      </w:pPr>
      <w:r>
        <w:rPr>
          <w:rFonts w:hint="eastAsia"/>
        </w:rPr>
        <w:t>第13题</w:t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4.20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0.36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3.77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1.72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0.46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1.61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0.80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60.416666666666666666666666670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10.416666666666666666666666670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2.0833333333333333333333333300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2.0833333333333333333333333300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6.39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88.15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54.838709677419354838709677420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27.419354838709677419354838710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11.290322580645161290322580650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4.8387096774193548387096774200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1.6129032258064516129032258100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9.78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97.76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57.272727272727272727272727270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20.909090909090909090909090910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10.909090909090909090909090910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8.181818181818181818181818180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0.9090909090909090909090909100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1.8181818181818181818181818200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7.94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93.56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30.769230769230769230769230770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15.384615384615384615384615380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15.384615384615384615384615380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11.538461538461538461538461540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15.384615384615384615384615380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8.974358974358974358974358970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2.5641025641025641025641025600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10.39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108.35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31.2500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22.321428571428571428571428570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20.535714285714285714285714290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8.928571428571428571428571430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4.4642857142857142857142857100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17.67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108.03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31.052631578947368421052631580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19.473684210526315789473684210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18.421052631578947368421052630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12.105263157894736842105263160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11.578947368421052631578947370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6.3157894736842105263157894700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1.0526315789473684210526315800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13.72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108.16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3.00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24.193548387096774193548387100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14.516129032258064516129032260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14.516129032258064516129032260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12.903225806451612903225806450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11.290322580645161290322580650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16.129032258064516129032258060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6.4516129032258064516129032300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8.26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112.18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26.470588235294117647058823530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22.058823529411764705882352940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19.117647058823529411764705880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13.235294117647058823529411760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7.3529411764705882352941176500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7.3529411764705882352941176500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4.4117647058823529411764705900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10.73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110.29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25.384615384615384615384615380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18.461538461538461538461538460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16.923076923076923076923076920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13.076923076923076923076923080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9.230769230769230769230769230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11.538461538461538461538461540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5.3846153846153846153846153800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9.39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111.19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3.7300177619893428063943161600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8.525754884547069271758436940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10.834813499111900532859680280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12.611012433392539964476021310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15.097690941385435168738898760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22.024866785079928952042628770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27.175843694493783303730017760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74.97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125.24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5.6122448979591836734693877600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16.836734693877551020408163270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17.346938775510204081632653060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19.897959183673469387755102040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19.897959183673469387755102040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11.479591836734693877551020410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8.928571428571428571428571430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392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61.83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118.89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4.5026178010471204188481675400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11.937172774869109947643979060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13.507853403141361256544502620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15.602094240837696335078534030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17.068062827225130890052356020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17.696335078534031413612565450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19.685863874345549738219895290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955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68.95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122.63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ExamTitle3"/>
        <w:rPr>
          <w:rFonts w:hint="eastAsia"/>
        </w:rPr>
      </w:pPr>
      <w:r>
        <w:rPr>
          <w:rFonts w:hint="eastAsia"/>
        </w:rPr>
        <w:t>第14题</w:t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1.44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2.26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1.57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1.37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3.35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1.98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2.04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0.19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16.635514018691588785046728970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13.084112149532710280373831780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15.514018691588785046728971960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15.140186915887850467289719630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15.700934579439252336448598130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16.448598130841121495327102800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7.4766355140186915887850467300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535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71.24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114.57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18.728522336769759450171821310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21.134020618556701030927835050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18.384879725085910652920962200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16.838487972508591065292096220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14.261168384879725085910652920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7.0446735395189003436426116800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3.6082474226804123711340206200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582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91.80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112.55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17.726051924798567591763652640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17.278424350940017905102954340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17.009847806624888093106535360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16.025067144136078782452999100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14.950760966875559534467323190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11.548791405550581915846016110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5.4610564010743061772605192500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80.65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113.52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2.3148148148148148148148148100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1.8518518518518518518518518500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6.0185185185185185185185185200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9.722222222222222222222222220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55.092592592592592592592592590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28.76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133.57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7.6923076923076923076923076900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11.538461538461538461538461540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19.230769230769230769230769230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28.846153846153846153846153850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32.692307692307692307692307690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8.20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129.98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1.8656716417910447761194029900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2.9850746268656716417910447800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7.0895522388059701492537313400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11.567164179104477611940298510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25.746268656716417910447761190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50.746268656716417910447761190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19.35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132.88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ExamTitle3"/>
        <w:rPr>
          <w:rFonts w:hint="eastAsia"/>
        </w:rPr>
      </w:pPr>
      <w:r>
        <w:rPr>
          <w:rFonts w:hint="eastAsia"/>
        </w:rPr>
        <w:t>第15题</w:t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7.51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7.40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7.46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0.93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34.00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54.75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43.22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59.67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59.00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59.57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78.00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65.67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70.60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3.00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70.75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90.80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88.88888888888888888888888889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11.111111111111111111111111110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81.89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93.67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96.75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71.428571428571428571428571430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95.43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57.142857142857142857142857140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28.571428571428571428571428570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87.29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6.6666666666666666666666666700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2.37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104.80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45.454545454545454545454545450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27.272727272727272727272727270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4.5454545454545454545454545500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4.5454545454545454545454545500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9.090909090909090909090909090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9.090909090909090909090909090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1.59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99.23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6.00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39.130434782608695652173913040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14.492753623188405797101449280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21.739130434782608695652173910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7.2463768115942028985507246400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13.043478260869565217391304350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4.3478260869565217391304347800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9.19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104.78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29.629629629629629629629629630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17.283950617283950617283950620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9.876543209876543209876543210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7.4074074074074074074074074100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2.469135802469135802469135800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12.78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106.26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36.00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3.3333333333333333333333333300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10.83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105.58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7.00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16.470588235294117647058823530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21.176470588235294117647058820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18.823529411764705882352941180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14.117647058823529411764705880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7.0588235294117647058823529400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12.941176470588235294117647060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9.411764705882352941176470590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11.32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114.67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23.076923076923076923076923080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20.512820512820512820512820510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24.358974358974358974358974360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8.974358974358974358974358970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6.4102564102564102564102564100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12.30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112.04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19.631901840490797546012269940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19.018404907975460122699386500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19.631901840490797546012269940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19.018404907975460122699386500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7.975460122699386503067484660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9.815950920245398773006134970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4.9079754601226993865030674800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11.77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113.41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8.00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4.3859649122807017543859649100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7.7192982456140350877192982500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9.824561403508771929824561400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15.789473684210526315789473680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22.456140350877192982456140350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26.491228070175438596491228070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570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75.90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125.11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9.706546275395033860045146730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18.510158013544018058690744920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17.607223476297968397291196390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17.381489841986455981941309260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17.607223476297968397291196390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10.609480812641083521444695260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8.577878103837471783295711060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443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69.87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117.45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6.7127344521224086870681145100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12.438302073050345508390918070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13.228035538005923000987166830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15.103652517275419545903257650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16.584402764067127344521224090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17.275419545903257650542941760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18.657453109575518262586377100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73.14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121.76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ExamTitle3"/>
        <w:rPr>
          <w:rFonts w:hint="eastAsia"/>
        </w:rPr>
      </w:pPr>
      <w:r>
        <w:rPr>
          <w:rFonts w:hint="eastAsia"/>
        </w:rPr>
        <w:t>第16题</w:t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4.06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1.70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0.42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1.72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0.43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1.71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0.42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0.81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46.341463414634146341463414630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14.634146341463414634146341460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12.195121951219512195121951220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7.3170731707317073170731707300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8.536585365853658536585365850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7.3170731707317073170731707300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3.6585365853658536585365853700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10.92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96.35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6.6666666666666666666666666700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2.6666666666666666666666666700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1.3333333333333333333333333300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11.83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101.28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42.675159235668789808917197450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19.108280254777070063694267520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17.197452229299363057324840760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7.0063694267515923566878980900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5.7324840764331210191082802500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5.7324840764331210191082802500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2.5477707006369426751592356700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98.71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52.380952380952380952380952380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9.523809523809523809523809520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19.047619047619047619047619050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9.523809523809523809523809520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4.7619047619047619047619047600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4.7619047619047619047619047600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2.80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101.81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42.857142857142857142857142860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28.571428571428571428571428570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1.10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101.29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17.857142857142857142857142860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7.1428571428571428571428571400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7.1428571428571428571428571400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3.5714285714285714285714285700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2.02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101.68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36.111111111111111111111111110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19.444444444444444444444444440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13.888888888888888888888888890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2.7777777777777777777777777800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11.111111111111111111111111110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4.79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108.50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35.714285714285714285714285710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28.571428571428571428571428570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11.904761904761904761904761900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9.523809523809523809523809520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6.62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105.67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35.897435897435897435897435900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24.358974358974358974358974360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10.256410256410256410256410260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14.102564102564102564102564100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6.4102564102564102564102564100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5.1282051282051282051282051300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3.8461538461538461538461538500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5.63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106.97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3.00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28.571428571428571428571428570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7.1428571428571428571428571400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7.1428571428571428571428571400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1.86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116.07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18.7500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18.7500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18.7500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2.52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6.6666666666666666666666666700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2.17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114.70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6.7567567567567567567567567600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16.216216216216216216216216220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17.567567567567567567567567570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12.162162162162162162162162160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20.270270270270270270270270270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17.567567567567567567567567570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9.459459459459459459459459460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119.04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14.062500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20.312500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14.062500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18.7500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15.62500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14.062500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3.12500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10.09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115.69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10.144927536231884057971014490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18.115942028985507246376811590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15.942028985507246376811594200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15.217391304347826086956521740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18.115942028985507246376811590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15.942028985507246376811594200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6.5217391304347826086956521700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9.96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117.49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3.8167938931297709923664122100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7.6335877862595419847328244300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10.114503816793893129770992370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13.549618320610687022900763360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15.076335877862595419847328240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22.519083969465648854961832060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27.290076335877862595419847330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524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69.77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125.52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11.627906976744186046511627910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17.674418604651162790697674420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17.441860465116279069767441860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18.139534883720930232558139530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17.441860465116279069767441860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9.534883720930232558139534880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8.139534883720930232558139530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430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67.82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116.98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7.3375262054507337526205450700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12.159329140461215932914046120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13.417190775681341719077568130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15.618448637316561844863731660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16.142557651991614255765199160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18.658280922431865828092243190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954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68.88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121.67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ExamTitle3"/>
        <w:rPr>
          <w:rFonts w:hint="eastAsia"/>
        </w:rPr>
      </w:pPr>
      <w:r>
        <w:rPr>
          <w:rFonts w:hint="eastAsia"/>
        </w:rPr>
        <w:t>第17题</w:t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0.12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46.00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29.67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3.00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11.615487316421895861148197600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10.013351134846461949265687580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11.615487316421895861148197600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12.550066755674232309746328440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14.018691588785046728971962620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18.958611481975967957276368490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21.228304405874499332443257680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749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99.73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120.30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17.061611374407582938388625590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19.431279620853080568720379150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17.535545023696682464454976300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16.429699842022116903633491310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14.691943127962085308056872040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8.846761453396524486571879940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6.0031595576619273301737756700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99.84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114.09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14.109985528219971056439942110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14.327062228654124457308248910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14.327062228654124457308248910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14.327062228654124457308248910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14.327062228654124457308248910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14.327062228654124457308248910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14.254703328509406657018813310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99.78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117.46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ExamTitle3"/>
        <w:rPr>
          <w:rFonts w:hint="eastAsia"/>
        </w:rPr>
      </w:pPr>
      <w:r>
        <w:rPr>
          <w:rFonts w:hint="eastAsia"/>
        </w:rPr>
        <w:t>第18题</w:t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3.87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1.59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3.65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1.70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0.47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3.77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1.65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0.75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41.025641025641025641025641030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12.820512820512820512820512820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10.256410256410256410256410260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17.948717948717948717948717950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10.256410256410256410256410260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7.6923076923076923076923076900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5.19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95.23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36.956521739130434782608695650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26.086956521739130434782608700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19.565217391304347826086956520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15.217391304347826086956521740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2.1739130434782608695652173900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7.26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103.24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38.823529411764705882352941180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15.294117647058823529411764710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16.470588235294117647058823530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4.7058823529411764705882352900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4.7058823529411764705882352900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6.14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99.56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24.878048780487804878048780490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19.024390243902439024390243900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14.146341463414634146341463410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14.146341463414634146341463410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11.707317073170731707317073170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11.707317073170731707317073170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4.3902439024390243902439024400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27.30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110.38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33.168316831683168316831683170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20.792079207920792079207920790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16.831683168316831683168316830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17.326732673267326732673267330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8.415841584158415841584158420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2.9702970297029702970297029700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0.495049504950495049504950500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31.86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107.27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28.992628992628992628992628990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19.901719901719901719901719900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15.479115479115479115479115480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15.724815724815724815724815720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10.073710073710073710073710070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7.3710073710073710073710073700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2.4570024570024570024570024600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407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29.39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108.84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3.00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5.5555555555555555555555555600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19.444444444444444444444444440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4.79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119.17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23.809523809523809523809523810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9.523809523809523809523809520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9.523809523809523809523809520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9.523809523809523809523809520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3.31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114.52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10.526315789473684210526315790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19.298245614035087719298245610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17.543859649122807017543859650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19.298245614035087719298245610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10.526315789473684210526315790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7.0175438596491228070175438600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15.789473684210526315789473680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4.12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117.46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4.0339702760084925690021231400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5.3078556263269639065817409800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10.828025477707006369426751590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10.403397027600849256900212310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15.074309978768577494692144370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23.991507430997876857749469210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30.360934182590233545647558390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471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62.72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126.36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6.0439560439560439560439560400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17.582417582417582417582417580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16.758241758241758241758241760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16.208791208791208791208791210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20.879120879120879120879120880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12.912087912087912087912087910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9.615384615384615384615384620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364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57.41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119.02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4.9101796407185628742514970100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10.658682634730538922155688620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13.413173652694610778443113770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12.934131736526946107784431140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17.604790419161676646706586830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19.161676646706586826347305390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21.317365269461077844311377250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835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60.29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123.16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ExamTitle3"/>
        <w:rPr>
          <w:rFonts w:hint="eastAsia"/>
        </w:rPr>
      </w:pPr>
      <w:r>
        <w:rPr>
          <w:rFonts w:hint="eastAsia"/>
        </w:rPr>
        <w:t>第19题</w:t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3.56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2.32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3.14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2.14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0.68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3.37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2.25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0.67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0.56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22.929936305732484076433121020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15.286624203821656050955414010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19.108280254777070063694267520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15.286624203821656050955414010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13.375796178343949044585987260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10.828025477707006369426751590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3.1847133757961783439490445900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20.91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108.07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26.515151515151515151515151520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30.303030303030303030303030300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13.636363636363636363636363640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14.393939393939393939393939390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11.363636363636363636363636360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3.0303030303030303030303030300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0.7575757575757575757575757600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20.82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108.19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24.567474048442906574394463670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22.145328719723183391003460210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16.608996539792387543252595160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14.878892733564013840830449830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12.456747404844290657439446370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7.2664359861591695501730103800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2.0761245674740484429065743900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20.87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108.12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24.060150375939849624060150380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17.293233082706766917293233080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13.533834586466165413533834590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11.278195488721804511278195490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11.278195488721804511278195490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8.270676691729323308270676690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17.71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112.35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26.219512195121951219512195120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21.341463414634146341463414630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21.341463414634146341463414630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19.512195121951219512195121950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9.146341463414634146341463410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1.8292682926829268292682926800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0.6097560975609756097560975600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25.87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108.45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25.252525252525252525252525250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19.528619528619528619528619530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17.845117845117845117845117850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15.824915824915824915824915820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10.101010101010101010101010100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7.4074074074074074074074074100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4.0404040404040404040404040400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297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21.44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110.20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3.00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106.00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8.875739644970414201183431950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13.609467455621301775147928990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13.017751479289940828402366860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15.976331360946745562130177510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21.301775147928994082840236690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16.568047337278106508875739640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10.650887573964497041420118340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22.50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119.39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13.372093023255813953488372090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20.930232558139534883720930230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19.186046511627906976744186050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16.860465116279069767441860470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16.279069767441860465116279070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9.883720930232558139534883720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3.4883720930232558139534883700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27.13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115.16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11.143695014662756598240469210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17.302052785923753665689149560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16.129032258064516129032258060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16.422287390029325513196480940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18.768328445747800586510263930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13.196480938416422287390029330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7.0381231671554252199413489700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341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24.62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11.111111111111111111111111110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11.111111111111111111111111110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11.111111111111111111111111110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134.67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5.2631578947368421052631578900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26.315789473684210526315789470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15.789473684210526315789473680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26.315789473684210526315789470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15.789473684210526315789473680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10.526315789473684210526315790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121.42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3.5714285714285714285714285700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17.857142857142857142857142860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21.428571428571428571428571430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28.571428571428571428571428570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2.02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125.68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6.00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1.7857142857142857142857142900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1.7857142857142857142857142900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5.7142857142857142857142857100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11.428571428571428571428571430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27.500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42.500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37.28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130.48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4.1095890410958904109589041100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8.219178082191780821917808220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13.698630136986301369863013700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14.383561643835616438356164380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20.547945205479452054794520550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19.863013698630136986301369860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19.178082191780821917808219180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23.03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123.16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2.5821596244131455399061032900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3.9906103286384976525821596200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8.450704225352112676056338030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11.032863849765258215962441310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14.553990610328638497652582160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24.882629107981220657276995310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34.507042253521126760563380280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426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30.76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127.97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ExamTitle3"/>
        <w:rPr>
          <w:rFonts w:hint="eastAsia"/>
        </w:rPr>
      </w:pPr>
      <w:r>
        <w:rPr>
          <w:rFonts w:hint="eastAsia"/>
        </w:rPr>
        <w:t>第20题</w:t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2.66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2.54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0.59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0.23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2.60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0.56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0.87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118.00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118.00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21.739130434782608695652173910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4.3478260869565217391304347800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8.695652173913043478260869570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17.391304347826086956521739130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21.739130434782608695652173910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13.043478260869565217391304350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13.043478260869565217391304350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111.09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21.428571428571428571428571430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10.714285714285714285714285710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3.5714285714285714285714285700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4.42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107.64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23.529411764705882352941176470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13.725490196078431372549019610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17.647058823529411764705882350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15.686274509803921568627450980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15.686274509803921568627450980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5.8823529411764705882352941200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7.8431372549019607843137254900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3.68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109.20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15.492957746478873239436619720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13.615023474178403755868544600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13.145539906103286384976525820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15.023474178403755868544600940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12.206572769953051643192488260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16.431924882629107981220657280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14.084507042253521126760563380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28.36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116.11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22.413793103448275862068965520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21.551724137931034482758620690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17.241379310344827586206896550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15.517241379310344827586206900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10.775862068965517241379310340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9.051724137931034482758620690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3.4482758620689655172413793100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36.59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111.85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19.101123595505617977528089890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17.752808988764044943820224720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15.280898876404494382022471910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15.280898876404494382022471910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11.460674157303370786516853930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12.584269662921348314606741570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8.539325842696629213483146070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445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32.13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113.89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3.00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9.902912621359223300970873790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8.737864077669902912621359220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11.067961165048543689320388350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11.262135922330097087378640780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14.368932038834951456310679610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20.194174757281553398058252430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24.466019417475728155339805830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515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68.58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122.06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13.404825737265415549597855230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17.962466487935656836461126010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17.158176943699731903485254690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16.890080428954423592493297590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17.426273458445040214477211800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9.383378016085790884718498660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7.7747989276139410187667560300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373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58.83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115.77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11.373873873873873873873873870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12.612612612612612612612612610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13.626126126126126126126126130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13.626126126126126126126126130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15.653153153153153153153153150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15.653153153153153153153153150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17.454954954954954954954954950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888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64.12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119.42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ExamTitle3"/>
        <w:rPr>
          <w:rFonts w:hint="eastAsia"/>
        </w:rPr>
      </w:pPr>
      <w:r>
        <w:rPr>
          <w:rFonts w:hint="eastAsia"/>
        </w:rPr>
        <w:t>第21题</w:t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4.63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4.52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1.13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4.58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1.06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0.23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0.92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115.33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103.50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42.857142857142857142857142860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108.57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31.818181818181818181818181820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4.5454545454545454545454545500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22.727272727272727272727272730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18.181818181818181818181818180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13.636363636363636363636363640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9.090909090909090909090909090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2.93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106.55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42.307692307692307692307692310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23.076923076923076923076923080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19.230769230769230769230769230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7.6923076923076923076923076900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7.6923076923076923076923076900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4.10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102.15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37.500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14.583333333333333333333333330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20.833333333333333333333333330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10.416666666666666666666666670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4.1666666666666666666666666700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3.47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104.17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21.87500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21.87500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9.37500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3.12500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4.26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106.16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17.948717948717948717948717950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23.076923076923076923076923080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12.820512820512820512820512820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12.820512820512820512820512820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6.15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106.56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29.577464788732394366197183100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19.718309859154929577464788730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22.535211267605633802816901410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12.676056338028169014084507040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11.267605633802816901408450700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2.8169014084507042253521126800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1.4084507042253521126760563400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106.38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3.00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19.047619047619047619047619050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4.7619047619047619047619047600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4.7619047619047619047619047600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9.523809523809523809523809520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2.80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113.43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1.89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115.33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18.181818181818181818181818180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15.151515151515151515151515150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15.151515151515151515151515150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6.0606060606060606060606060600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9.090909090909090909090909090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30.303030303030303030303030300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6.0606060606060606060606060600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2.38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114.12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2.702702702702702702702702700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10.810810810810810810810810810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16.216216216216216216216216220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13.513513513513513513513513510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16.216216216216216216216216220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16.216216216216216216216216220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24.324324324324324324324324320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4.93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123.11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19.512195121951219512195121950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24.390243902439024390243902440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12.195121951219512195121951220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21.951219512195121951219512200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12.195121951219512195121951220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7.3170731707317073170731707300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2.4390243902439024390243902400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6.47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111.07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11.538461538461538461538461540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17.948717948717948717948717950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14.102564102564102564102564100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17.948717948717948717948717950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14.102564102564102564102564100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11.538461538461538461538461540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12.820512820512820512820512820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5.63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116.78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10.849056603773584905660377360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9.276729559748427672955974840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10.377358490566037735849056600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12.421383647798742138364779870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14.308176100628930817610062890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19.968553459119496855345911950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22.798742138364779874213836480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84.69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121.27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14.45312500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18.7500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17.382812500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16.992187500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15.429687500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9.76562500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7.226562500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512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80.76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115.43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12.456445993031358885017421600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13.501742160278745644599303140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13.501742160278745644599303140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14.459930313588850174216027870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14.808362369337979094076655050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15.418118466898954703832752610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15.853658536585365853658536590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1148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82.89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118.66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ExamTitle3"/>
        <w:rPr>
          <w:rFonts w:hint="eastAsia"/>
        </w:rPr>
      </w:pPr>
      <w:r>
        <w:rPr>
          <w:rFonts w:hint="eastAsia"/>
        </w:rPr>
        <w:t>第22题</w:t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3.36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1.91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0.57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2.94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2.02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0.69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3.17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1.97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0.62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0.63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44.444444444444444444444444440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7.936507936507936507936507940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19.047619047619047619047619050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12.698412698412698412698412700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4.7619047619047619047619047600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7.936507936507936507936507940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3.1746031746031746031746031700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8.39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96.40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34.482758620689655172413793100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40.229885057471264367816091950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10.344827586206896551724137930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8.045977011494252873563218390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6.8965517241379310344827586200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13.72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102.17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3.3333333333333333333333333300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1.3333333333333333333333333300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10.83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99.75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20.481927710843373493975903610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18.674698795180722891566265060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13.855421686746987951807228920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15.662650602409638554216867470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12.048192771084337349397590360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14.457831325301204819277108430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4.8192771084337349397590361400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22.10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112.84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25.146198830409356725146198830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26.900584795321637426900584800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22.222222222222222222222222220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10.526315789473684210526315790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9.941520467836257309941520470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4.0935672514619883040935672500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1.1695906432748538011695906400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26.97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109.38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22.848664688427299703264094960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22.848664688427299703264094960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18.100890207715133531157270030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13.056379821958456973293768550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10.979228486646884272997032640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9.198813056379821958456973290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2.9673590504451038575667655800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24.33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111.08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10.810810810810810810810810810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21.621621621621621621621621620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16.216216216216216216216216220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5.4054054054054054054054054100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16.216216216216216216216216220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13.513513513513513513513513510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16.216216216216216216216216220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4.93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117.59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15.384615384615384615384615380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11.538461538461538461538461540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23.076923076923076923076923080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23.076923076923076923076923080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11.538461538461538461538461540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11.538461538461538461538461540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3.8461538461538461538461538500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4.10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115.46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12.698412698412698412698412700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17.460317460317460317460317460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19.047619047619047619047619050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12.698412698412698412698412700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12.698412698412698412698412700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11.111111111111111111111111110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4.55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116.71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3.00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4.7619047619047619047619047600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4.7619047619047619047619047600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4.7619047619047619047619047600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19.047619047619047619047619050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19.047619047619047619047619050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2.80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123.14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21.428571428571428571428571430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21.428571428571428571428571430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21.428571428571428571428571430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21.428571428571428571428571430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7.1428571428571428571428571400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7.1428571428571428571428571400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2.21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111.93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11.428571428571428571428571430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11.428571428571428571428571430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11.428571428571428571428571430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22.857142857142857142857142860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11.428571428571428571428571430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11.428571428571428571428571430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2.53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118.66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3.12500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13.541666666666666666666666670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15.62500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20.833333333333333333333333330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23.958333333333333333333333330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12.78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124.35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8.641975308641975308641975310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11.111111111111111111111111110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22.222222222222222222222222220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19.753086419753086419753086420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13.580246913580246913580246910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22.222222222222222222222222220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2.469135802469135802469135800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12.78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5.6497175141242937853107344600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8.474576271186440677966101690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17.514124293785310734463276840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18.079096045197740112994350280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14.689265536723163841807909600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21.468926553672316384180790960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14.124293785310734463276836160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12.78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121.44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5.163043478260869565217391300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6.5217391304347826086956521700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8.695652173913043478260869570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10.326086956521739130434782610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14.673913043478260869565217390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22.826086956521739130434782610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31.793478260869565217391304350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368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49.00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126.28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8.627450980392156862745098040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10.588235294117647058823529410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14.509803921568627450980392160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21.176470588235294117647058820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21.568627450980392156862745100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10.980392156862745098039215690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12.549019607843137254901960780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40.22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119.78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6.5810593900481540930979133200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8.186195826645264847512038520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11.075441412520064205457463880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14.767255216693418940609951850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17.495987158908507223113964690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17.977528089887640449438202250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23.916532905296950240770465490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623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44.98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123.62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ExamTitle3"/>
        <w:rPr>
          <w:rFonts w:hint="eastAsia"/>
        </w:rPr>
      </w:pPr>
      <w:r>
        <w:rPr>
          <w:rFonts w:hint="eastAsia"/>
        </w:rPr>
        <w:t>第23题</w:t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5.55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5.61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1.11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5.58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1.18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0.93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1.46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53.00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55.50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53.67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55.555555555555555555555555560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11.111111111111111111111111110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89.56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82.00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71.428571428571428571428571430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21.428571428571428571428571430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7.1428571428571428571428571400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86.86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7.1428571428571428571428571400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7.1428571428571428571428571400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7.1428571428571428571428571400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1.86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90.21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47.058823529411764705882352940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35.294117647058823529411764710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11.764705882352941176470588240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5.8823529411764705882352941200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2.68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99.47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54.838709677419354838709677420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22.580645161290322580645161290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12.903225806451612903225806450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6.4516129032258064516129032300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3.2258064516129032258064516100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2.24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95.29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3.00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34.146341463414634146341463410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12.195121951219512195121951220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12.195121951219512195121951220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14.634146341463414634146341460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4.8780487804878048780487804900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17.073170731707317073170731710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4.8780487804878048780487804900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5.46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107.07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3.94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104.88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36.363636363636363636363636360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12.121212121212121212121212120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15.151515151515151515151515150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4.5454545454545454545454545500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10.606060606060606060606060610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4.5454545454545454545454545500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4.77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106.24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47.826086956521739130434782610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21.739130434782608695652173910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13.043478260869565217391304350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8.695652173913043478260869570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8.695652173913043478260869570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106.57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15.384615384615384615384615380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30.769230769230769230769230770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11.538461538461538461538461540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15.384615384615384615384615380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15.384615384615384615384615380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7.6923076923076923076923076900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3.8461538461538461538461538500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4.10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113.65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30.612244897959183673469387760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26.530612244897959183673469390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6.1224489795918367346938775500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8.163265306122448979591836730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8.163265306122448979591836730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6.1224489795918367346938775500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3.54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110.33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133.00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102.20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6.00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5.981595092024539877300613500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9.355828220858895705521472390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12.269938650306748466257668710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13.343558282208588957055214720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15.337423312883435582822085890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20.092024539877300613496932520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23.619631901840490797546012270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652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86.82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13.562386980108499095840867990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18.625678119349005424954792040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18.625678119349005424954792040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17.179023508137432188065099460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15.913200723327305605786618440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9.764918625678119349005424950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6.3291139240506329113924050600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553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87.22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115.71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9.460580912863070539419087140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13.609958506224066390041493780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15.186721991701244813278008300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15.103734439834024896265560170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15.601659751037344398340248960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15.352697095435684647302904560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15.684647302904564315352697100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119.92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ExamTitle3"/>
        <w:rPr>
          <w:rFonts w:hint="eastAsia"/>
        </w:rPr>
      </w:pPr>
      <w:r>
        <w:rPr>
          <w:rFonts w:hint="eastAsia"/>
        </w:rPr>
        <w:t>第24题</w:t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3.52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0.27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3.38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3.46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0.28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0.86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86.20689655172413793103448276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6.8965517241379310344827586200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3.4482758620689655172413793100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3.4482758620689655172413793100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3.86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68.79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84.00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3.94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81.92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85.18518518518518518518518519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11.111111111111111111111111110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1.8518518518518518518518518500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1.8518518518518518518518518500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3.90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74.87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21.428571428571428571428571430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7.1428571428571428571428571400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7.1428571428571428571428571400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1.86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97.71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47.058823529411764705882352940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29.411764705882352941176470590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17.647058823529411764705882350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5.8823529411764705882352941200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2.68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99.06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48.387096774193548387096774190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25.806451612903225806451612900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12.903225806451612903225806450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9.677419354838709677419354840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3.2258064516129032258064516100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2.24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98.45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54.838709677419354838709677420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16.129032258064516129032258060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9.677419354838709677419354840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6.4516129032258064516129032300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6.4516129032258064516129032300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6.4516129032258064516129032300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98.77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52.500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6.31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102.03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53.521126760563380281690140850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23.943661971830985915492957750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9.859154929577464788732394370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4.2253521126760563380281690100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5.6338028169014084507042253500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2.8169014084507042253521126800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100.61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3.00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17.857142857142857142857142860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12.142857142857142857142857140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13.571428571428571428571428570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11.428571428571428571428571430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18.64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117.02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15.950920245398773006134969330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25.153374233128834355828220860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21.472392638036809815950920250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16.564417177914110429447852760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11.042944785276073619631901840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5.5214723926380368098159509200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4.2944785276073619631901840500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25.71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113.10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15.511551155115511551155115510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21.782178217821782178217821780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17.161716171617161716171617160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15.841584158415841584158415840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12.871287128712871287128712870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9.240924092409240924092409240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7.5907590759075907590759075900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303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21.88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114.91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3.5381750465549348230912476700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7.4487895716945996275605214200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12.104283054003724394785847300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12.662942271880819366852886410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15.083798882681564245810055870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22.532588454376163873370577280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26.629422718808193668528864060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537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71.50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125.40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8.483290488431876606683804630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15.681233933161953727506426740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17.737789203084832904884318770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19.280205655526992287917737790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18.766066838046272493573264780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12.082262210796915167095115680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7.969151670951156812339331620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61.36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118.29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5.6155507559395248380129589600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10.907127429805615550755939520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14.470842332613390928725701940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15.442764578833693304535637150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16.630669546436285097192224620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18.142548596112311015118790500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18.790496760259179265658747300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926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66.86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122.41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ExamTitle3"/>
        <w:rPr>
          <w:rFonts w:hint="eastAsia"/>
        </w:rPr>
      </w:pPr>
      <w:r>
        <w:rPr>
          <w:rFonts w:hint="eastAsia"/>
        </w:rPr>
        <w:t>第25题</w:t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2.68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2.53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0.93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0.37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2.61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0.87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0.33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0.87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73.076923076923076923076923080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9.615384615384615384615384620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5.7692307692307692307692307700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7.6923076923076923076923076900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3.8461538461538461538461538500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6.92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81.48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70.491803278688524590163934430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18.032786885245901639344262300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6.5573770491803278688524590200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3.2786885245901639344262295100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1.6393442622950819672131147500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9.62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91.84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71.681415929203539823008849560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14.159292035398230088495575220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6.1946902654867256637168141600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5.3097345132743362831858407100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2.6548672566371681415929203500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87.07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11.111111111111111111111111110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22.222222222222222222222222220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11.111111111111111111111111110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11.111111111111111111111111110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11.111111111111111111111111110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115.56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1.89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112.25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23.809523809523809523809523810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28.571428571428571428571428570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9.523809523809523809523809520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4.7619047619047619047619047600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4.7619047619047619047619047600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1.52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113.67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31.428571428571428571428571430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22.857142857142857142857142860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8.571428571428571428571428570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2.8571428571428571428571428600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11.428571428571428571428571430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2.8571428571428571428571428600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9.32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107.51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28.089887640449438202247191010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28.089887640449438202247191010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19.101123595505617977528089890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12.359550561797752808988764040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8.988764044943820224719101120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2.2471910112359550561797752800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1.1235955056179775280898876400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14.04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108.57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29.559748427672955974842767300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25.786163522012578616352201260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19.496855345911949685534591190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10.691823899371069182389937110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6.2893081761006289308176100600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6.2893081761006289308176100600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1.8867924528301886792452830200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11.48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108.11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3.00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4.5161290322580645161290322600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8.387096774193548387096774190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10.806451612903225806451612900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13.387096774193548387096774190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16.290322580645161290322580650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21.451612903225806451612903230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25.161290322580645161290322580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620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82.56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124.75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8.262711864406779661016949150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17.796610169491525423728813560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18.432203389830508474576271190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19.067796610169491525423728810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17.161016949152542372881355930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11.440677966101694915254237290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7.8389830508474576271186440700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472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74.45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117.90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6.1355311355311355311355311400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12.454212454212454212454212450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14.102564102564102564102564100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15.842490842490842490842490840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17.124542124542124542124542120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17.673992673992673992673992670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78.84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121.79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ExamTitle3"/>
        <w:rPr>
          <w:rFonts w:hint="eastAsia"/>
        </w:rPr>
      </w:pPr>
      <w:r>
        <w:rPr>
          <w:rFonts w:hint="eastAsia"/>
        </w:rPr>
        <w:t>第26题</w:t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4.92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4.86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0.68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4.89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0.12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37.50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39.00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101.00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57.142857142857142857142857140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28.571428571428571428571428570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1.10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91.86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62.500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54.545454545454545454545454550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18.181818181818181818181818180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9.090909090909090909090909090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18.181818181818181818181818180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1.46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94.64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6.6666666666666666666666666700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2.37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57.692307692307692307692307690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19.230769230769230769230769230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11.538461538461538461538461540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11.538461538461538461538461540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1.88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94.27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3.00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75.67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61.00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72.00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95.00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95.00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10.504774897680763983628922240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9.959072305593451568894952250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11.732605729877216916780354710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12.414733969986357435197817190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14.324693042291950886766712140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19.372442019099590723055934520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21.691678035470668485675306960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733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97.60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120.95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14.851485148514851485148514850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19.471947194719471947194719470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17.821782178217821782178217820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16.99669966996699669966996700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15.346534653465346534653465350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9.240924092409240924092409240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6.2706270627062706270627062700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606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95.58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115.16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12.471994025392083644510828980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14.264376400298730395817774460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14.488424197162061239731142640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14.488424197162061239731142640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14.787154592979835698282300220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14.787154592979835698282300220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14.712471994025392083644510830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1339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96.68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118.33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ExamTitle3"/>
        <w:rPr>
          <w:rFonts w:hint="eastAsia"/>
        </w:rPr>
      </w:pPr>
      <w:r>
        <w:rPr>
          <w:rFonts w:hint="eastAsia"/>
        </w:rPr>
        <w:t>第27题</w:t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5.19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1.60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1.66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0.33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5.13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1.63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0.32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0.85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3.3333333333333333333333333300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3.3333333333333333333333333300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3.3333333333333333333333333300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3.99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72.23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92.00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3.94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82.12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85.45454545454545454545454545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7.2727272727272727272727272700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1.8181818181818181818181818200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3.6363636363636363636363636400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1.8181818181818181818181818200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3.97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76.73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94.11764705882352941176470588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5.8823529411764705882352941200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2.26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89.59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59.090909090909090909090909090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27.272727272727272727272727270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13.636363636363636363636363640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3.47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97.32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74.358974358974358974358974360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15.384615384615384615384615380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10.256410256410256410256410260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2.82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93.95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37.931034482758620689655172410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31.034482758620689655172413790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10.344827586206896551724137930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13.793103448275862068965517240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3.4482758620689655172413793100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3.4482758620689655172413793100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3.86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104.55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45.833333333333333333333333330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20.833333333333333333333333330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4.1666666666666666666666666700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3.79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102.63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41.509433962264150943396226420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26.415094339622641509433962260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11.320754716981132075471698110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15.094339622641509433962264150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1.8867924528301886792452830200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3.7735849056603773584905660400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3.83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103.68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3.00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58.333333333333333333333333330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1.60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102.50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21.428571428571428571428571430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21.428571428571428571428571430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7.1428571428571428571428571400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21.428571428571428571428571430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2.21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115.64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34.615384615384615384615384620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15.384615384615384615384615380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11.538461538461538461538461540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11.538461538461538461538461540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11.538461538461538461538461540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15.384615384615384615384615380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1.88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109.58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16.901408450704225352112676060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30.985915492957746478873239440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21.126760563380281690140845070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11.267605633802816901408450700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7.0422535211267605633802816900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11.267605633802816901408450700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1.4084507042253521126760563400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9.45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111.18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29.870129870129870129870129870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31.168831168831168831168831170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25.974025974025974025974025970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6.4935064935064935064935064900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6.4935064935064935064935064900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12.15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107.35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23.648648648648648648648648650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31.081081081081081081081081080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23.648648648648648648648648650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8.783783783783783783783783780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6.7567567567567567567567567600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5.4054054054054054054054054100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0.6756756756756756756756756800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10.69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109.19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6.66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115.68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22.916666666666666666666666670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14.583333333333333333333333330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14.583333333333333333333333330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4.1666666666666666666666666700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7.57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113.58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17.346938775510204081632653060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20.408163265306122448979591840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18.367346938775510204081632650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15.306122448979591836734693880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9.183673469387755102040816330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5.1020408163265306122448979600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7.08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114.65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6.00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2.3985239852398523985239852400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6.0885608856088560885608856100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9.778597785977859778597785980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13.468634686346863468634686350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16.420664206642066420664206640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23.247232472324723247232472320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28.597785977859778597785977860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542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72.17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126.42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6.1320754716981132075471698100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18.160377358490566037735849060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17.924528301886792452830188680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19.103773584905660377358490570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18.632075471698113207547169810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11.556603773584905660377358490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8.490566037735849056603773580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424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66.88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118.56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4.037267080745341614906832300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11.387163561076604554865424430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13.354037267080745341614906830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15.942028985507246376811594200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17.391304347826086956521739130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18.115942028985507246376811590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19.772256728778467908902691510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966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69.75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122.97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ExamTitle3"/>
        <w:rPr>
          <w:rFonts w:hint="eastAsia"/>
        </w:rPr>
      </w:pPr>
      <w:r>
        <w:rPr>
          <w:rFonts w:hint="eastAsia"/>
        </w:rPr>
        <w:t>第28题</w:t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1.91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1.22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1.56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1.19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0.76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1.75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1.22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0.58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46.451612903225806451612903230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20.645161290322580645161290320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10.967741935483870967741935480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8.387096774193548387096774190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9.032258064516129032258064520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3.8709677419354838709677419400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0.6451612903225806451612903200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20.64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98.90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44.099378881987577639751552800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23.602484472049689440993788820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16.770186335403726708074534160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7.4534161490683229813664596300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5.5900621118012422360248447200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2.4844720496894409937888198800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25.39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101.98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45.253164556962025316455696200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22.151898734177215189873417720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13.924050632911392405063291140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7.9113924050632911392405063300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7.2784810126582278481012658200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3.1645569620253164556962025300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0.3164556962025316455696202500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22.82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100.47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10.370370370370370370370370370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21.481481481481481481481481480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20.740740740740740740740740740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15.555555555555555555555555560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16.296296296296296296296296300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11.111111111111111111111111110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4.4444444444444444444444444400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17.98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115.46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19.161676646706586826347305390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25.748502994011976047904191620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21.556886227544910179640718560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17.964071856287425149700598800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10.179640718562874251497005990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5.3892215568862275449101796400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26.34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111.80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15.231788079470198675496688740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23.841059602649006622516556290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21.192052980132450331125827810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16.887417218543046357615894040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12.913907284768211920529801320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7.947019867549668874172185430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1.9867549668874172185430463600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302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21.81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113.43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3.4482758620689655172413793100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8.045977011494252873563218390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18.390804597701149425287356320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22.988505747126436781609195400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13.793103448275862068965517240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22.988505747126436781609195400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10.344827586206896551724137930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11.58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121.71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3.1578947368421052631578947400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24.210526315789473684210526320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16.842105263157894736842105260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23.157894736842105263157894740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18.947368421052631578947368420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6.3157894736842105263157894700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7.3684210526315789473684210500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14.98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117.88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3.296703296703296703296703300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16.483516483516483516483516480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17.582417582417582417582417580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23.076923076923076923076923080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16.483516483516483516483516480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8.791208791208791208791208790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13.14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119.71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3.00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1.871657754010695187165775400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6.9518716577540106951871657800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10.695187165775401069518716580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15.240641711229946524064171120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27.005347593582887700534759360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38.235294117647058823529411760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374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49.80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130.06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1.4218009478672985781990521300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9.004739336492890995260663510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15.165876777251184834123222750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18.957345971563981042654028440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23.222748815165876777251184830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17.535545023696682464454976300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14.691943127962085308056872040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33.28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123.10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0.5128205128205128205128205100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4.4444444444444444444444444400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9.914529914529914529914529910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13.675213675213675213675213680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18.119658119658119658119658120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23.589743589743589743589743590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29.743589743589743589743589740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42.24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127.55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ExamTitle3"/>
        <w:rPr>
          <w:rFonts w:hint="eastAsia"/>
        </w:rPr>
      </w:pPr>
      <w:r>
        <w:rPr>
          <w:rFonts w:hint="eastAsia"/>
        </w:rPr>
        <w:t>第29题</w:t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2.34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2.03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1.19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0.59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2.20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1.12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0.73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47.500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23.7500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10.65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94.35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36.521739130434782608695652170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28.695652173913043478260869570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15.652173913043478260869565220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9.565217391304347826086956520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7.8260869565217391304347826100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1.7391304347826086956521739100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18.14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103.26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41.025641025641025641025641030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14.358974358974358974358974360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8.205128205128205128205128210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7.1794871794871794871794871800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2.0512820512820512820512820500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0.5128205128205128205128205100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14.08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99.61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14.814814814814814814814814810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20.987654320987654320987654320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20.987654320987654320987654320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14.814814814814814814814814810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12.345679012345679012345679010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11.111111111111111111111111110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4.938271604938271604938271600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10.79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113.73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15.789473684210526315789473680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21.052631578947368421052631580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22.105263157894736842105263160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15.789473684210526315789473680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5.2631578947368421052631578900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14.98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113.34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15.340909090909090909090909090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21.022727272727272727272727270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21.590909090909090909090909090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17.613636363636363636363636360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14.204545454545454545454545450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7.954545454545454545454545450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2.2727272727272727272727272700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12.71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113.52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7.7777777777777777777777777800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14.444444444444444444444444440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14.444444444444444444444444440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21.111111111111111111111111110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18.888888888888888888888888890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11.98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119.13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9.090909090909090909090909090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19.480519480519480519480519480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24.675324675324675324675324680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20.779220779220779220779220780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19.480519480519480519480519480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6.4935064935064935064935064900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12.15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115.26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11.377245508982035928143712570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13.173652694610778443113772460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19.161676646706586826347305390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17.365269461077844311377245510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20.359281437125748502994011980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13.173652694610778443113772460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5.3892215568862275449101796400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12.06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117.35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3.00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29.00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66.58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125.33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12.968299711815561959654178670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15.850144092219020172910662820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15.273775216138328530259365990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16.714697406340057636887608070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15.561959654178674351585014410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12.680115273775216138328530260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10.951008645533141210374639770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347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54.73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117.42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8.500590318772136953955135770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10.271546635182998819362455730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11.806375442739079102715466350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14.403778040141676505312868950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14.757969303423848878394332940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18.654073199527744982290436840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21.605667060212514757969303420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847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61.16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122.09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0.88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0.73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ExamTitle3"/>
        <w:rPr>
          <w:rFonts w:hint="eastAsia"/>
        </w:rPr>
      </w:pPr>
      <w:r>
        <w:rPr>
          <w:rFonts w:hint="eastAsia"/>
        </w:rPr>
        <w:t>第30题</w:t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1.32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1.79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1.36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1.90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1.59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1.58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0.20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21.447028423772609819121447030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16.795865633074935400516795870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16.279069767441860465116279070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14.728682170542635658914728680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14.987080103359173126614987080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11.627906976744186046511627910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4.1343669250645994832041343700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51.53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111.11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21.232876712328767123287671230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23.744292237442922374429223740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18.264840182648401826484018260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16.894977168949771689497716890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13.698630136986301369863013700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5.4794520547945205479452054800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0.6849315068493150684931506800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438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69.09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110.61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20.484848484848484848484848480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15.878787878787878787878787880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14.303030303030303030303030300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8.363636363636363636363636360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2.303030303030303030303030300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825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59.57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110.84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2.797202797202797202797202800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4.895104895104895104895104900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12.587412587412587412587412590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13.286713286713286713286713290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17.482517482517482517482517480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34.265734265734265734265734270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14.685314685314685314685314690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19.04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124.11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10.309278350515463917525773200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15.463917525773195876288659790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22.680412371134020618556701030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17.525773195876288659793814430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11.340206185567010309278350520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15.463917525773195876288659790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7.2164948453608247422680412400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15.30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117.62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5.8333333333333333333333333300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9.166666666666666666666666670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17.33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121.49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2.0408163265306122448979591800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4.0816326530612244897959183700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6.1224489795918367346938775500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24.489795918367346938775510200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6.1224489795918367346938775500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30.612244897959183673469387760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26.530612244897959183673469390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6.52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126.76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11.904761904761904761904761900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4.7619047619047619047619047600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11.904761904761904761904761900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28.571428571428571428571428570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11.904761904761904761904761900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6.62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120.24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6.5934065934065934065934065900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4.395604395604395604395604400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10.989010989010989010989010990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18.681318681318681318681318680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16.483516483516483516483516480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23.076923076923076923076923080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19.780219780219780219780219780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6.57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123.75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3.00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2.6315789473684210526315789500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7.8947368421052631578947368400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18.421052631578947368421052630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34.210526315789473684210526320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36.842105263157894736842105260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130.92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24.00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3.94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124.56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3.1746031746031746031746031700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3.1746031746031746031746031700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3.1746031746031746031746031700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12.698412698412698412698412700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20.634920634920634920634920630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26.984126984126984126984126980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30.158730158730158730158730160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4.55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128.40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2.9411764705882352941176470600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2.9411764705882352941176470600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2.9411764705882352941176470600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17.647058823529411764705882350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29.411764705882352941176470590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44.117647058823529411764705880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4.53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131.03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18.181818181818181818181818180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9.090909090909090909090909090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18.181818181818181818181818180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54.545454545454545454545454550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1.74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131.27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2.2222222222222222222222222200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2.2222222222222222222222222200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6.6666666666666666666666666700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15.555555555555555555555555560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3.25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131.09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13.32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137.62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4.7619047619047619047619047600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14.285714285714285714285714290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23.809523809523809523809523810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57.142857142857142857142857140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3.31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133.38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1.6528925619834710743801652900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2.4793388429752066115702479300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7.438016528925619834710743800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12.396694214876033057851239670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76.033057851239669421487603310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8.74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136.88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0.68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ExamTitle3"/>
        <w:rPr>
          <w:rFonts w:hint="eastAsia"/>
        </w:rPr>
      </w:pPr>
      <w:r>
        <w:rPr>
          <w:rFonts w:hint="eastAsia"/>
        </w:rPr>
        <w:t>第31题</w:t>
      </w: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3.16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0.03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0.03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0.17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5.85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0.01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0.09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0.35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3.92</w:t>
            </w:r>
          </w:p>
        </w:tc>
        <w:tc>
          <w:tcPr>
            <w:tcW w:w="1071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0.02</w:t>
            </w:r>
          </w:p>
        </w:tc>
      </w:tr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题目分组分析表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</w:tblGrid>
      <w:tr w:rsidR="00E2021E" w:rsidTr="00E202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G7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13.253012048192771084337349400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11.144578313253012048192771080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13.102409638554216867469879520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13.554216867469879518072289160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15.210843373493975903614457830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19.427710843373493975903614460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14.307228915662650602409638550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664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88.42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117.86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17.694805194805194805194805190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19.967532467532467532467532470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18.019480519480519480519480520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16.720779220779220779220779220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14.772727272727272727272727270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8.116883116883116883116883120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4.7077922077922077922077922100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97.16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113.42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15.39062500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15.39062500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15.4687500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15.07812500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13.98437500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9.687500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1280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92.42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115.72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1.00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1.2820512820512820512820512800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1.2820512820512820512820512800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5.1282051282051282051282051300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5.1282051282051282051282051300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70.512820512820512820512820510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10.39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136.00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5.5555555555555555555555555600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11.111111111111111111111111110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33.333333333333333333333333330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50.0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18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2.84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133.22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1.0416666666666666666666666700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1.0416666666666666666666666700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5.2083333333333333333333333300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6.2500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19.791666666666666666666666670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66.666666666666666666666666670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96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6.93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135.48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2.00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0.40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143.67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143.67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3.00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0.53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139.75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0.29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139.75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t>4.00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0.27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144.50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144.50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87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142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159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751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120.04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123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104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93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56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38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634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113.98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198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197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1385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100.00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117.26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 w:val="restart"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  <w:bookmarkStart w:id="10" w:name="_GoBack" w:colFirst="0" w:colLast="0"/>
            <w:r>
              <w:rPr>
                <w:rFonts w:hint="eastAsia"/>
              </w:rPr>
              <w:t>得分率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0.10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0.03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0.05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tr w:rsidR="00E2021E" w:rsidTr="00E2021E">
        <w:tblPrEx>
          <w:tblCellMar>
            <w:top w:w="0" w:type="dxa"/>
            <w:bottom w:w="0" w:type="dxa"/>
          </w:tblCellMar>
        </w:tblPrEx>
        <w:tc>
          <w:tcPr>
            <w:tcW w:w="803" w:type="dxa"/>
            <w:vMerge/>
            <w:shd w:val="clear" w:color="auto" w:fill="auto"/>
            <w:vAlign w:val="center"/>
          </w:tcPr>
          <w:p w:rsidR="00E2021E" w:rsidRDefault="00E2021E" w:rsidP="00E2021E">
            <w:pPr>
              <w:pStyle w:val="TableContent2"/>
            </w:pP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0.00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0.01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0.02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0.09</w:t>
            </w:r>
          </w:p>
        </w:tc>
        <w:tc>
          <w:tcPr>
            <w:tcW w:w="803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0.02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  <w:tc>
          <w:tcPr>
            <w:tcW w:w="804" w:type="dxa"/>
            <w:shd w:val="clear" w:color="auto" w:fill="auto"/>
          </w:tcPr>
          <w:p w:rsidR="00E2021E" w:rsidRDefault="00E2021E" w:rsidP="00E2021E">
            <w:pPr>
              <w:pStyle w:val="TableContent2"/>
            </w:pPr>
            <w:r>
              <w:t>-</w:t>
            </w:r>
          </w:p>
        </w:tc>
      </w:tr>
      <w:bookmarkEnd w:id="10"/>
    </w:tbl>
    <w:p w:rsidR="00E2021E" w:rsidRDefault="00E2021E" w:rsidP="00E2021E">
      <w:pPr>
        <w:pStyle w:val="ExamBodyText"/>
      </w:pPr>
    </w:p>
    <w:p w:rsidR="00E2021E" w:rsidRDefault="00E2021E" w:rsidP="00E2021E">
      <w:pPr>
        <w:pStyle w:val="ExamBodyText"/>
      </w:pPr>
    </w:p>
    <w:sectPr w:rsidR="00E2021E" w:rsidSect="00E51E3C">
      <w:pgSz w:w="11906" w:h="16838" w:code="9"/>
      <w:pgMar w:top="1418" w:right="1134" w:bottom="1134" w:left="1134" w:header="680" w:footer="68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21E" w:rsidRDefault="00E2021E">
      <w:r>
        <w:separator/>
      </w:r>
    </w:p>
  </w:endnote>
  <w:endnote w:type="continuationSeparator" w:id="0">
    <w:p w:rsidR="00E2021E" w:rsidRDefault="00E2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0C2" w:rsidRPr="00E866AF" w:rsidRDefault="003930C2">
    <w:pPr>
      <w:pStyle w:val="a3"/>
      <w:framePr w:wrap="auto" w:vAnchor="text" w:hAnchor="margin" w:xAlign="right" w:y="1"/>
      <w:rPr>
        <w:rStyle w:val="a4"/>
        <w:sz w:val="21"/>
        <w:szCs w:val="21"/>
      </w:rPr>
    </w:pPr>
    <w:r w:rsidRPr="00E866AF">
      <w:rPr>
        <w:rStyle w:val="a4"/>
        <w:sz w:val="21"/>
        <w:szCs w:val="21"/>
      </w:rPr>
      <w:fldChar w:fldCharType="begin"/>
    </w:r>
    <w:r w:rsidRPr="00E866AF">
      <w:rPr>
        <w:rStyle w:val="a4"/>
        <w:sz w:val="21"/>
        <w:szCs w:val="21"/>
      </w:rPr>
      <w:instrText xml:space="preserve">PAGE  </w:instrText>
    </w:r>
    <w:r w:rsidRPr="00E866AF">
      <w:rPr>
        <w:rStyle w:val="a4"/>
        <w:sz w:val="21"/>
        <w:szCs w:val="21"/>
      </w:rPr>
      <w:fldChar w:fldCharType="separate"/>
    </w:r>
    <w:r w:rsidR="00E2021E">
      <w:rPr>
        <w:rStyle w:val="a4"/>
        <w:noProof/>
        <w:sz w:val="21"/>
        <w:szCs w:val="21"/>
      </w:rPr>
      <w:t>75</w:t>
    </w:r>
    <w:r w:rsidRPr="00E866AF">
      <w:rPr>
        <w:rStyle w:val="a4"/>
        <w:sz w:val="21"/>
        <w:szCs w:val="21"/>
      </w:rPr>
      <w:fldChar w:fldCharType="end"/>
    </w:r>
  </w:p>
  <w:p w:rsidR="003930C2" w:rsidRDefault="003930C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21E" w:rsidRDefault="00E2021E">
      <w:r>
        <w:separator/>
      </w:r>
    </w:p>
  </w:footnote>
  <w:footnote w:type="continuationSeparator" w:id="0">
    <w:p w:rsidR="00E2021E" w:rsidRDefault="00E202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E65" w:rsidRDefault="00366CD2" w:rsidP="008114F7">
    <w:pPr>
      <w:pStyle w:val="a5"/>
      <w:pBdr>
        <w:bottom w:val="none" w:sz="0" w:space="0" w:color="auto"/>
      </w:pBdr>
      <w:jc w:val="left"/>
    </w:pPr>
    <w:r>
      <w:rPr>
        <w:rFonts w:hint="eastAsia"/>
        <w:noProof/>
      </w:rPr>
      <w:drawing>
        <wp:anchor distT="0" distB="0" distL="114300" distR="114300" simplePos="0" relativeHeight="251658752" behindDoc="0" locked="0" layoutInCell="1" allowOverlap="1" wp14:anchorId="109C5E10" wp14:editId="59D15265">
          <wp:simplePos x="0" y="0"/>
          <wp:positionH relativeFrom="margin">
            <wp:posOffset>4824730</wp:posOffset>
          </wp:positionH>
          <wp:positionV relativeFrom="paragraph">
            <wp:posOffset>-88900</wp:posOffset>
          </wp:positionV>
          <wp:extent cx="1295400" cy="228600"/>
          <wp:effectExtent l="0" t="0" r="0" b="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47FC293" wp14:editId="44587564">
              <wp:simplePos x="0" y="0"/>
              <wp:positionH relativeFrom="column">
                <wp:posOffset>-186690</wp:posOffset>
              </wp:positionH>
              <wp:positionV relativeFrom="paragraph">
                <wp:posOffset>160949</wp:posOffset>
              </wp:positionV>
              <wp:extent cx="6469380" cy="7956"/>
              <wp:effectExtent l="0" t="0" r="26670" b="30480"/>
              <wp:wrapNone/>
              <wp:docPr id="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69380" cy="7956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66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C25294C" id="Line 23" o:spid="_x0000_s1026" style="position:absolute;left:0;text-align:left;flip:y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7pt,12.65pt" to="494.7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" strokecolor="#669"/>
          </w:pict>
        </mc:Fallback>
      </mc:AlternateContent>
    </w:r>
    <w:r w:rsidR="003B2E65">
      <w:rPr>
        <w:rFonts w:hint="eastAsia"/>
      </w:rP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351" w:rsidRDefault="00920351" w:rsidP="0092035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3F2933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1172C05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9544D55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EAB0E10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76CAADE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3C097C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C5CCB9D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DBC23A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1F44E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DC1835A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556BDB"/>
    <w:multiLevelType w:val="multilevel"/>
    <w:tmpl w:val="E00EFDF0"/>
    <w:numStyleLink w:val="1"/>
  </w:abstractNum>
  <w:abstractNum w:abstractNumId="11">
    <w:nsid w:val="0DD97C3D"/>
    <w:multiLevelType w:val="multilevel"/>
    <w:tmpl w:val="E00EFDF0"/>
    <w:styleLink w:val="1"/>
    <w:lvl w:ilvl="0">
      <w:start w:val="1"/>
      <w:numFmt w:val="chineseCountingThousand"/>
      <w:pStyle w:val="ExamTitle1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ExamTitle2"/>
      <w:suff w:val="nothing"/>
      <w:lvlText w:val="(%2)、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ExamTitle3"/>
      <w:suff w:val="nothing"/>
      <w:lvlText w:val="%3、"/>
      <w:lvlJc w:val="left"/>
      <w:pPr>
        <w:ind w:left="1304" w:hanging="130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1BD27E6A"/>
    <w:multiLevelType w:val="multilevel"/>
    <w:tmpl w:val="E00EFDF0"/>
    <w:numStyleLink w:val="1"/>
  </w:abstractNum>
  <w:abstractNum w:abstractNumId="13">
    <w:nsid w:val="34851B5C"/>
    <w:multiLevelType w:val="hybridMultilevel"/>
    <w:tmpl w:val="4AE47864"/>
    <w:lvl w:ilvl="0" w:tplc="8BE2BD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38473C78"/>
    <w:multiLevelType w:val="hybridMultilevel"/>
    <w:tmpl w:val="E90AD55A"/>
    <w:lvl w:ilvl="0" w:tplc="7A26899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3CC62EAE"/>
    <w:multiLevelType w:val="multilevel"/>
    <w:tmpl w:val="E00EFDF0"/>
    <w:numStyleLink w:val="1"/>
  </w:abstractNum>
  <w:abstractNum w:abstractNumId="16">
    <w:nsid w:val="4A3C1A1C"/>
    <w:multiLevelType w:val="multilevel"/>
    <w:tmpl w:val="E00EFDF0"/>
    <w:numStyleLink w:val="1"/>
  </w:abstractNum>
  <w:abstractNum w:abstractNumId="17">
    <w:nsid w:val="4B32769A"/>
    <w:multiLevelType w:val="multilevel"/>
    <w:tmpl w:val="E00EFDF0"/>
    <w:numStyleLink w:val="1"/>
  </w:abstractNum>
  <w:abstractNum w:abstractNumId="18">
    <w:nsid w:val="50010C46"/>
    <w:multiLevelType w:val="multilevel"/>
    <w:tmpl w:val="E00EFDF0"/>
    <w:numStyleLink w:val="1"/>
  </w:abstractNum>
  <w:abstractNum w:abstractNumId="19">
    <w:nsid w:val="551432EE"/>
    <w:multiLevelType w:val="multilevel"/>
    <w:tmpl w:val="E00EFDF0"/>
    <w:numStyleLink w:val="1"/>
  </w:abstractNum>
  <w:abstractNum w:abstractNumId="20">
    <w:nsid w:val="64416FB3"/>
    <w:multiLevelType w:val="multilevel"/>
    <w:tmpl w:val="E00EFDF0"/>
    <w:numStyleLink w:val="1"/>
  </w:abstractNum>
  <w:abstractNum w:abstractNumId="21">
    <w:nsid w:val="68A841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21"/>
  </w:num>
  <w:num w:numId="5">
    <w:abstractNumId w:val="20"/>
  </w:num>
  <w:num w:numId="6">
    <w:abstractNumId w:val="19"/>
  </w:num>
  <w:num w:numId="7">
    <w:abstractNumId w:val="16"/>
  </w:num>
  <w:num w:numId="8">
    <w:abstractNumId w:val="12"/>
  </w:num>
  <w:num w:numId="9">
    <w:abstractNumId w:val="10"/>
  </w:num>
  <w:num w:numId="10">
    <w:abstractNumId w:val="18"/>
  </w:num>
  <w:num w:numId="11">
    <w:abstractNumId w:val="17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21E"/>
    <w:rsid w:val="00026EA9"/>
    <w:rsid w:val="0004419C"/>
    <w:rsid w:val="00054C74"/>
    <w:rsid w:val="00065E1F"/>
    <w:rsid w:val="00073307"/>
    <w:rsid w:val="00090BFE"/>
    <w:rsid w:val="00144ACB"/>
    <w:rsid w:val="001501FB"/>
    <w:rsid w:val="00180D0C"/>
    <w:rsid w:val="00191E43"/>
    <w:rsid w:val="001A2139"/>
    <w:rsid w:val="001B1ACB"/>
    <w:rsid w:val="001C78B7"/>
    <w:rsid w:val="00200178"/>
    <w:rsid w:val="0022078B"/>
    <w:rsid w:val="002231D5"/>
    <w:rsid w:val="00247D20"/>
    <w:rsid w:val="00261B43"/>
    <w:rsid w:val="002976E4"/>
    <w:rsid w:val="002A1BC5"/>
    <w:rsid w:val="002C7B32"/>
    <w:rsid w:val="002E3303"/>
    <w:rsid w:val="00334F8E"/>
    <w:rsid w:val="00362A98"/>
    <w:rsid w:val="003640AD"/>
    <w:rsid w:val="00366CD2"/>
    <w:rsid w:val="003930C2"/>
    <w:rsid w:val="003A5A0D"/>
    <w:rsid w:val="003B2E65"/>
    <w:rsid w:val="003D0EEF"/>
    <w:rsid w:val="003E5A95"/>
    <w:rsid w:val="004268B6"/>
    <w:rsid w:val="00440019"/>
    <w:rsid w:val="00450281"/>
    <w:rsid w:val="00464F4A"/>
    <w:rsid w:val="00481D83"/>
    <w:rsid w:val="004A7D6F"/>
    <w:rsid w:val="00502F8E"/>
    <w:rsid w:val="00554AE1"/>
    <w:rsid w:val="00557C73"/>
    <w:rsid w:val="00562D8D"/>
    <w:rsid w:val="005758C4"/>
    <w:rsid w:val="005821B8"/>
    <w:rsid w:val="00586108"/>
    <w:rsid w:val="005E751D"/>
    <w:rsid w:val="005F10E5"/>
    <w:rsid w:val="00600FDF"/>
    <w:rsid w:val="00620BA8"/>
    <w:rsid w:val="00627288"/>
    <w:rsid w:val="006361B6"/>
    <w:rsid w:val="0067073B"/>
    <w:rsid w:val="00677243"/>
    <w:rsid w:val="006C2A5B"/>
    <w:rsid w:val="006D2D6A"/>
    <w:rsid w:val="006E0B51"/>
    <w:rsid w:val="006F05D0"/>
    <w:rsid w:val="006F3752"/>
    <w:rsid w:val="007231CF"/>
    <w:rsid w:val="0072718F"/>
    <w:rsid w:val="0074085B"/>
    <w:rsid w:val="007807E9"/>
    <w:rsid w:val="00785D13"/>
    <w:rsid w:val="007936FC"/>
    <w:rsid w:val="007D7128"/>
    <w:rsid w:val="007E2C74"/>
    <w:rsid w:val="007E5578"/>
    <w:rsid w:val="007F4F6F"/>
    <w:rsid w:val="008114F7"/>
    <w:rsid w:val="00831DEC"/>
    <w:rsid w:val="008A23E1"/>
    <w:rsid w:val="008B1FA0"/>
    <w:rsid w:val="008B255C"/>
    <w:rsid w:val="008B2B67"/>
    <w:rsid w:val="008B44CF"/>
    <w:rsid w:val="008B7BF1"/>
    <w:rsid w:val="008C27C7"/>
    <w:rsid w:val="008E335A"/>
    <w:rsid w:val="008F0DD2"/>
    <w:rsid w:val="008F32F1"/>
    <w:rsid w:val="0090396C"/>
    <w:rsid w:val="00910F01"/>
    <w:rsid w:val="00920351"/>
    <w:rsid w:val="00952FE5"/>
    <w:rsid w:val="0095381A"/>
    <w:rsid w:val="00961FFE"/>
    <w:rsid w:val="00975FEB"/>
    <w:rsid w:val="009810DD"/>
    <w:rsid w:val="00986060"/>
    <w:rsid w:val="00997DAC"/>
    <w:rsid w:val="009D4199"/>
    <w:rsid w:val="00A2655B"/>
    <w:rsid w:val="00A26B4E"/>
    <w:rsid w:val="00A32AA2"/>
    <w:rsid w:val="00A47C04"/>
    <w:rsid w:val="00A923DC"/>
    <w:rsid w:val="00AD0E8E"/>
    <w:rsid w:val="00AE2A0C"/>
    <w:rsid w:val="00AF77B2"/>
    <w:rsid w:val="00B01675"/>
    <w:rsid w:val="00B44229"/>
    <w:rsid w:val="00B46CA2"/>
    <w:rsid w:val="00B9598E"/>
    <w:rsid w:val="00BA05BB"/>
    <w:rsid w:val="00BD26B9"/>
    <w:rsid w:val="00BF6D7F"/>
    <w:rsid w:val="00C00343"/>
    <w:rsid w:val="00C606C1"/>
    <w:rsid w:val="00C96833"/>
    <w:rsid w:val="00CA0E65"/>
    <w:rsid w:val="00CA780D"/>
    <w:rsid w:val="00CF0B34"/>
    <w:rsid w:val="00D0426D"/>
    <w:rsid w:val="00D118C5"/>
    <w:rsid w:val="00D209A9"/>
    <w:rsid w:val="00D457EA"/>
    <w:rsid w:val="00D461AA"/>
    <w:rsid w:val="00D55E3B"/>
    <w:rsid w:val="00D82859"/>
    <w:rsid w:val="00D96B3C"/>
    <w:rsid w:val="00DA3C1A"/>
    <w:rsid w:val="00DC146D"/>
    <w:rsid w:val="00DE41EB"/>
    <w:rsid w:val="00E007ED"/>
    <w:rsid w:val="00E2021E"/>
    <w:rsid w:val="00E35A9F"/>
    <w:rsid w:val="00E51E3C"/>
    <w:rsid w:val="00E5270F"/>
    <w:rsid w:val="00E63DDA"/>
    <w:rsid w:val="00E723CB"/>
    <w:rsid w:val="00E967B0"/>
    <w:rsid w:val="00EA7090"/>
    <w:rsid w:val="00EA7731"/>
    <w:rsid w:val="00EB264B"/>
    <w:rsid w:val="00ED78ED"/>
    <w:rsid w:val="00EF76A8"/>
    <w:rsid w:val="00F0220D"/>
    <w:rsid w:val="00F13C64"/>
    <w:rsid w:val="00F4265B"/>
    <w:rsid w:val="00F461EF"/>
    <w:rsid w:val="00F52073"/>
    <w:rsid w:val="00F6068C"/>
    <w:rsid w:val="00F76126"/>
    <w:rsid w:val="00F76FCF"/>
    <w:rsid w:val="00F777C6"/>
    <w:rsid w:val="00F836D7"/>
    <w:rsid w:val="00F84DB3"/>
    <w:rsid w:val="00F864EC"/>
    <w:rsid w:val="00F9463D"/>
    <w:rsid w:val="00FB5886"/>
    <w:rsid w:val="00FD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B3DCE4-BDD6-42F2-A5A3-4C73250E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DD2"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basedOn w:val="a"/>
    <w:next w:val="a"/>
    <w:link w:val="1Char"/>
    <w:qFormat/>
    <w:rsid w:val="000733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Pr>
      <w:rFonts w:cs="Times New Roman"/>
    </w:rPr>
  </w:style>
  <w:style w:type="paragraph" w:styleId="a5">
    <w:name w:val="header"/>
    <w:basedOn w:val="a"/>
    <w:rsid w:val="003B2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rsid w:val="001A2139"/>
    <w:pPr>
      <w:tabs>
        <w:tab w:val="right" w:leader="dot" w:pos="9628"/>
      </w:tabs>
      <w:spacing w:line="360" w:lineRule="auto"/>
    </w:pPr>
    <w:rPr>
      <w:b/>
    </w:rPr>
  </w:style>
  <w:style w:type="character" w:styleId="a6">
    <w:name w:val="Hyperlink"/>
    <w:basedOn w:val="a0"/>
    <w:uiPriority w:val="99"/>
    <w:rsid w:val="00D461AA"/>
    <w:rPr>
      <w:color w:val="0000FF"/>
      <w:u w:val="single"/>
    </w:rPr>
  </w:style>
  <w:style w:type="paragraph" w:customStyle="1" w:styleId="ExamTitle1">
    <w:name w:val="ExamTitle1"/>
    <w:basedOn w:val="a"/>
    <w:qFormat/>
    <w:rsid w:val="006E0B51"/>
    <w:pPr>
      <w:numPr>
        <w:numId w:val="12"/>
      </w:numPr>
      <w:spacing w:before="306"/>
    </w:pPr>
    <w:rPr>
      <w:b/>
    </w:rPr>
  </w:style>
  <w:style w:type="paragraph" w:styleId="2">
    <w:name w:val="toc 2"/>
    <w:basedOn w:val="a"/>
    <w:next w:val="a"/>
    <w:uiPriority w:val="39"/>
    <w:rsid w:val="00F76126"/>
    <w:pPr>
      <w:spacing w:line="360" w:lineRule="auto"/>
      <w:ind w:leftChars="200" w:left="200"/>
    </w:pPr>
  </w:style>
  <w:style w:type="paragraph" w:styleId="3">
    <w:name w:val="toc 3"/>
    <w:basedOn w:val="a"/>
    <w:next w:val="a"/>
    <w:semiHidden/>
    <w:rsid w:val="00F76126"/>
    <w:pPr>
      <w:spacing w:line="360" w:lineRule="auto"/>
      <w:ind w:leftChars="400" w:left="400"/>
    </w:pPr>
  </w:style>
  <w:style w:type="paragraph" w:customStyle="1" w:styleId="CaptionTitle">
    <w:name w:val="CaptionTitle"/>
    <w:basedOn w:val="a"/>
    <w:qFormat/>
    <w:rsid w:val="00627288"/>
    <w:pPr>
      <w:spacing w:before="624" w:after="78"/>
      <w:jc w:val="center"/>
    </w:pPr>
    <w:rPr>
      <w:rFonts w:ascii="黑体" w:eastAsia="黑体" w:cs="宋体"/>
      <w:sz w:val="21"/>
      <w:szCs w:val="20"/>
    </w:rPr>
  </w:style>
  <w:style w:type="paragraph" w:customStyle="1" w:styleId="TableContent">
    <w:name w:val="TableContent"/>
    <w:basedOn w:val="a"/>
    <w:qFormat/>
    <w:rsid w:val="00E967B0"/>
    <w:pPr>
      <w:outlineLvl w:val="0"/>
    </w:pPr>
  </w:style>
  <w:style w:type="paragraph" w:customStyle="1" w:styleId="TableContent2">
    <w:name w:val="TableContent2"/>
    <w:basedOn w:val="a"/>
    <w:qFormat/>
    <w:rsid w:val="00627288"/>
    <w:pPr>
      <w:ind w:leftChars="-50" w:left="-120" w:rightChars="-50" w:right="-120"/>
      <w:jc w:val="center"/>
    </w:pPr>
    <w:rPr>
      <w:rFonts w:ascii="黑体" w:eastAsia="黑体" w:hAnsi="宋体" w:cs="宋体"/>
      <w:kern w:val="0"/>
      <w:sz w:val="20"/>
      <w:szCs w:val="20"/>
    </w:rPr>
  </w:style>
  <w:style w:type="paragraph" w:customStyle="1" w:styleId="ExamTitle2">
    <w:name w:val="ExamTitle2"/>
    <w:basedOn w:val="a"/>
    <w:qFormat/>
    <w:rsid w:val="006E0B51"/>
    <w:pPr>
      <w:numPr>
        <w:ilvl w:val="1"/>
        <w:numId w:val="12"/>
      </w:numPr>
      <w:spacing w:before="468" w:after="156"/>
    </w:pPr>
    <w:rPr>
      <w:rFonts w:ascii="宋体" w:cs="宋体"/>
      <w:szCs w:val="20"/>
    </w:rPr>
  </w:style>
  <w:style w:type="paragraph" w:customStyle="1" w:styleId="ExamTitle3">
    <w:name w:val="ExamTitle3"/>
    <w:basedOn w:val="a"/>
    <w:qFormat/>
    <w:rsid w:val="006E0B51"/>
    <w:pPr>
      <w:numPr>
        <w:ilvl w:val="2"/>
        <w:numId w:val="12"/>
      </w:numPr>
      <w:spacing w:before="156" w:after="156"/>
    </w:pPr>
    <w:rPr>
      <w:rFonts w:ascii="宋体" w:cs="宋体"/>
      <w:szCs w:val="20"/>
    </w:rPr>
  </w:style>
  <w:style w:type="paragraph" w:customStyle="1" w:styleId="ExamBodyText">
    <w:name w:val="ExamBodyText"/>
    <w:basedOn w:val="a"/>
    <w:qFormat/>
    <w:rsid w:val="00627288"/>
    <w:pPr>
      <w:spacing w:before="156" w:after="156"/>
      <w:ind w:leftChars="200" w:left="480"/>
    </w:pPr>
    <w:rPr>
      <w:rFonts w:ascii="宋体" w:cs="宋体"/>
      <w:sz w:val="21"/>
      <w:szCs w:val="20"/>
    </w:rPr>
  </w:style>
  <w:style w:type="numbering" w:customStyle="1" w:styleId="1">
    <w:name w:val="样式1"/>
    <w:uiPriority w:val="99"/>
    <w:rsid w:val="006E0B51"/>
    <w:pPr>
      <w:numPr>
        <w:numId w:val="3"/>
      </w:numPr>
    </w:pPr>
  </w:style>
  <w:style w:type="paragraph" w:styleId="a7">
    <w:name w:val="List Paragraph"/>
    <w:basedOn w:val="a"/>
    <w:uiPriority w:val="34"/>
    <w:qFormat/>
    <w:rsid w:val="00BD26B9"/>
    <w:pPr>
      <w:ind w:firstLineChars="200" w:firstLine="420"/>
    </w:pPr>
  </w:style>
  <w:style w:type="character" w:customStyle="1" w:styleId="1Char">
    <w:name w:val="标题 1 Char"/>
    <w:basedOn w:val="a0"/>
    <w:link w:val="10"/>
    <w:rsid w:val="00073307"/>
    <w:rPr>
      <w:b/>
      <w:bCs/>
      <w:kern w:val="44"/>
      <w:sz w:val="44"/>
      <w:szCs w:val="44"/>
    </w:rPr>
  </w:style>
  <w:style w:type="table" w:styleId="a8">
    <w:name w:val="Table Grid"/>
    <w:basedOn w:val="a1"/>
    <w:rsid w:val="00191E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nhideWhenUsed/>
    <w:qFormat/>
    <w:rsid w:val="00961FFE"/>
    <w:pPr>
      <w:spacing w:before="240" w:after="240"/>
      <w:jc w:val="center"/>
    </w:pPr>
    <w:rPr>
      <w:rFonts w:asciiTheme="majorHAnsi" w:eastAsia="黑体" w:hAnsiTheme="majorHAnsi" w:cstheme="majorBidi"/>
      <w:sz w:val="21"/>
      <w:szCs w:val="20"/>
    </w:rPr>
  </w:style>
  <w:style w:type="table" w:customStyle="1" w:styleId="20">
    <w:name w:val="样式2"/>
    <w:basedOn w:val="a1"/>
    <w:uiPriority w:val="99"/>
    <w:rsid w:val="008F0DD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100" w:after="100" w:afterAutospacing="0"/>
      </w:pPr>
      <w:rPr>
        <w:rFonts w:eastAsiaTheme="majorEastAsia"/>
        <w:sz w:val="28"/>
      </w:rPr>
    </w:tblStylePr>
  </w:style>
  <w:style w:type="paragraph" w:styleId="aa">
    <w:name w:val="table of figures"/>
    <w:basedOn w:val="a"/>
    <w:next w:val="a"/>
    <w:rsid w:val="00961FFE"/>
    <w:pPr>
      <w:ind w:leftChars="200" w:left="200" w:hangingChars="200" w:hanging="200"/>
    </w:pPr>
    <w:rPr>
      <w:rFonts w:eastAsia="黑体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oner\documents\visual%20studio%202010\Projects\ExamReport\ExamReport\bin\Debug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E33FA-803D-4523-8622-C9EB64510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34</TotalTime>
  <Pages>77</Pages>
  <Words>19144</Words>
  <Characters>109126</Characters>
  <Application>Microsoft Office Word</Application>
  <DocSecurity>0</DocSecurity>
  <Lines>909</Lines>
  <Paragraphs>256</Paragraphs>
  <ScaleCrop>false</ScaleCrop>
  <Company>TAEA</Company>
  <LinksUpToDate>false</LinksUpToDate>
  <CharactersWithSpaces>128014</CharactersWithSpaces>
  <SharedDoc>false</SharedDoc>
  <HLinks>
    <vt:vector size="54" baseType="variant"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_Toc361399133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_Toc361399132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_Toc361399131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_Toc361399130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_Toc361399129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_Toc361399128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_Toc361399127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_Toc361399126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_Toc361399125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实测考试数据统计分析报告</dc:title>
  <dc:subject/>
  <dc:creator>sooner</dc:creator>
  <cp:keywords/>
  <dc:description/>
  <cp:lastModifiedBy>sooner</cp:lastModifiedBy>
  <cp:revision>1</cp:revision>
  <dcterms:created xsi:type="dcterms:W3CDTF">2013-12-12T03:59:00Z</dcterms:created>
  <dcterms:modified xsi:type="dcterms:W3CDTF">2013-12-12T04:33:00Z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