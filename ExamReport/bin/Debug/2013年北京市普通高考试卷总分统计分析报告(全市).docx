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2C35F0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/>
          <w:sz w:val="56"/>
          <w:szCs w:val="56"/>
        </w:rPr>
        <w:t>2013年北京市普通高考</w:t>
      </w:r>
    </w:p>
    <w:bookmarkEnd w:id="0"/>
    <w:p w:rsidR="00562D8D" w:rsidRPr="00200178" w:rsidRDefault="002C35F0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试卷总分统计分析报告</w:t>
      </w:r>
    </w:p>
    <w:p w:rsidR="00A32AA2" w:rsidRPr="00997DAC" w:rsidRDefault="002C35F0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全市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057400" cy="257175"/>
            <wp:effectExtent l="0" t="0" r="0" b="9525"/>
            <wp:docPr id="4" name="图片 2" descr="LOGO_BE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E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1" w:name="date"/>
      <w:r>
        <w:rPr>
          <w:rFonts w:ascii="宋体" w:hAnsi="宋体"/>
          <w:sz w:val="36"/>
          <w:szCs w:val="36"/>
        </w:rPr>
        <w:t>2013年7月</w:t>
      </w:r>
      <w:bookmarkEnd w:id="1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2C35F0" w:rsidRDefault="002C35F0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"ExamTitle1,1,ExamTitle2,2" </w:instrText>
      </w:r>
      <w:r>
        <w:fldChar w:fldCharType="separate"/>
      </w:r>
      <w:hyperlink w:anchor="_Toc371360204" w:history="1">
        <w:r w:rsidRPr="00FE4299">
          <w:rPr>
            <w:rStyle w:val="a6"/>
            <w:rFonts w:hint="eastAsia"/>
            <w:noProof/>
          </w:rPr>
          <w:t>一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299">
          <w:rPr>
            <w:rStyle w:val="a6"/>
            <w:rFonts w:hint="eastAsia"/>
            <w:noProof/>
          </w:rPr>
          <w:t>试卷整体分析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_Toc371360204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C35F0" w:rsidRDefault="002C35F0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60205" w:history="1">
        <w:r w:rsidRPr="00FE4299">
          <w:rPr>
            <w:rStyle w:val="a6"/>
            <w:rFonts w:hint="eastAsia"/>
            <w:noProof/>
          </w:rPr>
          <w:t>二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299">
          <w:rPr>
            <w:rStyle w:val="a6"/>
            <w:rFonts w:hint="eastAsia"/>
            <w:noProof/>
          </w:rPr>
          <w:t>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_Toc371360205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C35F0" w:rsidRDefault="002C35F0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60206" w:history="1">
        <w:r w:rsidRPr="00FE4299">
          <w:rPr>
            <w:rStyle w:val="a6"/>
            <w:rFonts w:hint="eastAsia"/>
            <w:noProof/>
          </w:rPr>
          <w:t>三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299">
          <w:rPr>
            <w:rStyle w:val="a6"/>
            <w:rFonts w:hint="eastAsia"/>
            <w:noProof/>
          </w:rPr>
          <w:t>各科目难度曲线图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_Toc371360206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C35F0" w:rsidRDefault="002C35F0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60207" w:history="1">
        <w:r w:rsidRPr="00FE4299">
          <w:rPr>
            <w:rStyle w:val="a6"/>
            <w:rFonts w:hint="eastAsia"/>
            <w:noProof/>
          </w:rPr>
          <w:t>四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299">
          <w:rPr>
            <w:rStyle w:val="a6"/>
            <w:rFonts w:hint="eastAsia"/>
            <w:noProof/>
          </w:rPr>
          <w:t>总分分数分布图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_Toc371360207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396C" w:rsidRDefault="002C35F0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2A1BC5" w:rsidRPr="00E967B0" w:rsidRDefault="002A1BC5" w:rsidP="00E967B0">
      <w:pPr>
        <w:pStyle w:val="TableContent"/>
      </w:pPr>
    </w:p>
    <w:p w:rsidR="002C35F0" w:rsidRDefault="002C35F0" w:rsidP="002C35F0">
      <w:pPr>
        <w:pStyle w:val="ExamTitle1"/>
        <w:rPr>
          <w:rFonts w:hint="eastAsia"/>
        </w:rPr>
      </w:pPr>
      <w:bookmarkStart w:id="2" w:name="_Toc371360204"/>
      <w:r>
        <w:rPr>
          <w:rFonts w:hint="eastAsia"/>
        </w:rPr>
        <w:t>试卷整体分析</w:t>
      </w:r>
      <w:bookmarkEnd w:id="2"/>
    </w:p>
    <w:p w:rsidR="002C35F0" w:rsidRDefault="002C35F0" w:rsidP="002C35F0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2C35F0" w:rsidTr="002C35F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文科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20243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670.0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416.2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92.45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理科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41819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712.0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75.0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458.2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97.56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0.61</w:t>
            </w:r>
          </w:p>
        </w:tc>
      </w:tr>
    </w:tbl>
    <w:p w:rsidR="004268B6" w:rsidRDefault="004268B6" w:rsidP="002C35F0">
      <w:pPr>
        <w:pStyle w:val="ExamBodyText"/>
      </w:pPr>
    </w:p>
    <w:p w:rsidR="002C35F0" w:rsidRDefault="002C35F0" w:rsidP="002C35F0">
      <w:pPr>
        <w:pStyle w:val="ExamTitle1"/>
        <w:rPr>
          <w:rFonts w:hint="eastAsia"/>
        </w:rPr>
      </w:pPr>
      <w:bookmarkStart w:id="3" w:name="_Toc371360205"/>
      <w:r>
        <w:rPr>
          <w:rFonts w:hint="eastAsia"/>
        </w:rPr>
        <w:t>总分分布曲线图</w:t>
      </w:r>
      <w:bookmarkEnd w:id="3"/>
    </w:p>
    <w:p w:rsidR="002C35F0" w:rsidRDefault="002C35F0" w:rsidP="002C35F0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总分分布曲线图</w:t>
      </w:r>
    </w:p>
    <w:p w:rsidR="002C35F0" w:rsidRDefault="002C35F0" w:rsidP="002C35F0">
      <w:pPr>
        <w:pStyle w:val="ExamBodyText"/>
        <w:jc w:val="center"/>
      </w:pPr>
      <w:r>
        <w:object w:dxaOrig="18480" w:dyaOrig="8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5pt;height:219.75pt" o:ole="">
            <v:imagedata r:id="rId13" o:title=""/>
          </v:shape>
          <o:OLEObject Type="Embed" ProgID="Excel.Sheet.12" ShapeID="_x0000_i1026" DrawAspect="Content" ObjectID="_1445102047" r:id="rId14"/>
        </w:object>
      </w:r>
    </w:p>
    <w:p w:rsidR="002C35F0" w:rsidRDefault="002C35F0" w:rsidP="002C35F0">
      <w:pPr>
        <w:pStyle w:val="ExamTitle1"/>
        <w:rPr>
          <w:rFonts w:hint="eastAsia"/>
        </w:rPr>
      </w:pPr>
      <w:bookmarkStart w:id="4" w:name="_Toc371360206"/>
      <w:r>
        <w:rPr>
          <w:rFonts w:hint="eastAsia"/>
        </w:rPr>
        <w:t>各科目难度曲线图</w:t>
      </w:r>
      <w:bookmarkEnd w:id="4"/>
    </w:p>
    <w:p w:rsidR="002C35F0" w:rsidRDefault="002C35F0" w:rsidP="002C35F0">
      <w:pPr>
        <w:pStyle w:val="ExamTitle3"/>
        <w:rPr>
          <w:rFonts w:hint="eastAsia"/>
        </w:rPr>
      </w:pPr>
      <w:r>
        <w:rPr>
          <w:rFonts w:hint="eastAsia"/>
        </w:rPr>
        <w:t>语文学科</w:t>
      </w:r>
    </w:p>
    <w:p w:rsidR="002C35F0" w:rsidRDefault="002C35F0" w:rsidP="002C35F0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语文学科难度曲线图</w:t>
      </w:r>
    </w:p>
    <w:p w:rsidR="002C35F0" w:rsidRDefault="002C35F0" w:rsidP="002C35F0">
      <w:pPr>
        <w:pStyle w:val="ExamBodyText"/>
        <w:jc w:val="center"/>
      </w:pPr>
      <w:r>
        <w:object w:dxaOrig="18480" w:dyaOrig="8680">
          <v:shape id="_x0000_i1028" type="#_x0000_t75" style="width:375pt;height:219.75pt" o:ole="">
            <v:imagedata r:id="rId15" o:title=""/>
          </v:shape>
          <o:OLEObject Type="Embed" ProgID="Excel.Sheet.12" ShapeID="_x0000_i1028" DrawAspect="Content" ObjectID="_1445102048" r:id="rId16"/>
        </w:object>
      </w:r>
    </w:p>
    <w:p w:rsidR="002C35F0" w:rsidRDefault="002C35F0" w:rsidP="002C35F0">
      <w:pPr>
        <w:pStyle w:val="ExamTitle3"/>
        <w:rPr>
          <w:rFonts w:hint="eastAsia"/>
        </w:rPr>
      </w:pPr>
      <w:r>
        <w:rPr>
          <w:rFonts w:hint="eastAsia"/>
        </w:rPr>
        <w:t>数学文科</w:t>
      </w:r>
    </w:p>
    <w:p w:rsidR="002C35F0" w:rsidRDefault="002C35F0" w:rsidP="002C35F0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数学文科难度曲线图</w:t>
      </w:r>
    </w:p>
    <w:p w:rsidR="002C35F0" w:rsidRDefault="002C35F0" w:rsidP="002C35F0">
      <w:pPr>
        <w:pStyle w:val="ExamBodyText"/>
        <w:jc w:val="center"/>
      </w:pPr>
      <w:r>
        <w:object w:dxaOrig="18480" w:dyaOrig="8680">
          <v:shape id="_x0000_i1030" type="#_x0000_t75" style="width:375pt;height:219.75pt" o:ole="">
            <v:imagedata r:id="rId17" o:title=""/>
          </v:shape>
          <o:OLEObject Type="Embed" ProgID="Excel.Sheet.12" ShapeID="_x0000_i1030" DrawAspect="Content" ObjectID="_1445102049" r:id="rId18"/>
        </w:object>
      </w:r>
    </w:p>
    <w:p w:rsidR="002C35F0" w:rsidRDefault="002C35F0" w:rsidP="002C35F0">
      <w:pPr>
        <w:pStyle w:val="ExamTitle3"/>
        <w:rPr>
          <w:rFonts w:hint="eastAsia"/>
        </w:rPr>
      </w:pPr>
      <w:r>
        <w:rPr>
          <w:rFonts w:hint="eastAsia"/>
        </w:rPr>
        <w:t>数学理科</w:t>
      </w:r>
    </w:p>
    <w:p w:rsidR="002C35F0" w:rsidRDefault="002C35F0" w:rsidP="002C35F0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数学理科难度曲线图</w:t>
      </w:r>
    </w:p>
    <w:p w:rsidR="002C35F0" w:rsidRDefault="002C35F0" w:rsidP="002C35F0">
      <w:pPr>
        <w:pStyle w:val="ExamBodyText"/>
        <w:jc w:val="center"/>
      </w:pPr>
      <w:r>
        <w:object w:dxaOrig="18480" w:dyaOrig="8680">
          <v:shape id="_x0000_i1032" type="#_x0000_t75" style="width:375pt;height:219.75pt" o:ole="">
            <v:imagedata r:id="rId19" o:title=""/>
          </v:shape>
          <o:OLEObject Type="Embed" ProgID="Excel.Sheet.12" ShapeID="_x0000_i1032" DrawAspect="Content" ObjectID="_1445102050" r:id="rId20"/>
        </w:object>
      </w:r>
    </w:p>
    <w:p w:rsidR="002C35F0" w:rsidRDefault="002C35F0" w:rsidP="002C35F0">
      <w:pPr>
        <w:pStyle w:val="ExamTitle3"/>
        <w:rPr>
          <w:rFonts w:hint="eastAsia"/>
        </w:rPr>
      </w:pPr>
      <w:r>
        <w:rPr>
          <w:rFonts w:hint="eastAsia"/>
        </w:rPr>
        <w:t>英语学科</w:t>
      </w:r>
    </w:p>
    <w:p w:rsidR="002C35F0" w:rsidRDefault="002C35F0" w:rsidP="002C35F0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英语学科难度曲线图</w:t>
      </w:r>
    </w:p>
    <w:p w:rsidR="002C35F0" w:rsidRDefault="002C35F0" w:rsidP="002C35F0">
      <w:pPr>
        <w:pStyle w:val="ExamBodyText"/>
        <w:jc w:val="center"/>
      </w:pPr>
      <w:r>
        <w:object w:dxaOrig="18480" w:dyaOrig="8680">
          <v:shape id="_x0000_i1034" type="#_x0000_t75" style="width:375pt;height:219.75pt" o:ole="">
            <v:imagedata r:id="rId21" o:title=""/>
          </v:shape>
          <o:OLEObject Type="Embed" ProgID="Excel.Sheet.12" ShapeID="_x0000_i1034" DrawAspect="Content" ObjectID="_1445102051" r:id="rId22"/>
        </w:object>
      </w:r>
    </w:p>
    <w:p w:rsidR="002C35F0" w:rsidRDefault="002C35F0" w:rsidP="002C35F0">
      <w:pPr>
        <w:pStyle w:val="ExamTitle3"/>
        <w:rPr>
          <w:rFonts w:hint="eastAsia"/>
        </w:rPr>
      </w:pPr>
      <w:r>
        <w:rPr>
          <w:rFonts w:hint="eastAsia"/>
        </w:rPr>
        <w:t>文科综合</w:t>
      </w:r>
    </w:p>
    <w:p w:rsidR="002C35F0" w:rsidRDefault="002C35F0" w:rsidP="002C35F0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文科综合难度曲线图</w:t>
      </w:r>
    </w:p>
    <w:p w:rsidR="002C35F0" w:rsidRDefault="002C35F0" w:rsidP="002C35F0">
      <w:pPr>
        <w:pStyle w:val="ExamBodyText"/>
        <w:jc w:val="center"/>
      </w:pPr>
      <w:r>
        <w:object w:dxaOrig="18480" w:dyaOrig="8680">
          <v:shape id="_x0000_i1036" type="#_x0000_t75" style="width:375pt;height:219.75pt" o:ole="">
            <v:imagedata r:id="rId23" o:title=""/>
          </v:shape>
          <o:OLEObject Type="Embed" ProgID="Excel.Sheet.12" ShapeID="_x0000_i1036" DrawAspect="Content" ObjectID="_1445102052" r:id="rId24"/>
        </w:object>
      </w:r>
    </w:p>
    <w:p w:rsidR="002C35F0" w:rsidRDefault="002C35F0" w:rsidP="002C35F0">
      <w:pPr>
        <w:pStyle w:val="ExamTitle3"/>
        <w:rPr>
          <w:rFonts w:hint="eastAsia"/>
        </w:rPr>
      </w:pPr>
      <w:r>
        <w:rPr>
          <w:rFonts w:hint="eastAsia"/>
        </w:rPr>
        <w:t>理科综合</w:t>
      </w:r>
    </w:p>
    <w:p w:rsidR="002C35F0" w:rsidRDefault="002C35F0" w:rsidP="002C35F0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理科综合难度曲线图</w:t>
      </w:r>
    </w:p>
    <w:p w:rsidR="002C35F0" w:rsidRDefault="002C35F0" w:rsidP="002C35F0">
      <w:pPr>
        <w:pStyle w:val="ExamBodyText"/>
        <w:jc w:val="center"/>
      </w:pPr>
      <w:r>
        <w:object w:dxaOrig="18480" w:dyaOrig="8680">
          <v:shape id="_x0000_i1038" type="#_x0000_t75" style="width:375pt;height:219.75pt" o:ole="">
            <v:imagedata r:id="rId25" o:title=""/>
          </v:shape>
          <o:OLEObject Type="Embed" ProgID="Excel.Sheet.12" ShapeID="_x0000_i1038" DrawAspect="Content" ObjectID="_1445102053" r:id="rId26"/>
        </w:object>
      </w:r>
    </w:p>
    <w:p w:rsidR="002C35F0" w:rsidRDefault="002C35F0" w:rsidP="002C35F0">
      <w:pPr>
        <w:pStyle w:val="ExamTitle1"/>
        <w:rPr>
          <w:rFonts w:hint="eastAsia"/>
        </w:rPr>
      </w:pPr>
      <w:bookmarkStart w:id="5" w:name="_Toc371360207"/>
      <w:r>
        <w:rPr>
          <w:rFonts w:hint="eastAsia"/>
        </w:rPr>
        <w:t>总分分数分布图</w:t>
      </w:r>
      <w:bookmarkEnd w:id="5"/>
    </w:p>
    <w:p w:rsidR="002C35F0" w:rsidRDefault="002C35F0" w:rsidP="002C35F0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总分分数分布表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2C35F0" w:rsidTr="002C35F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rPr>
                <w:rFonts w:hint="eastAsia"/>
              </w:rPr>
              <w:t>累计比率（%）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712.0</w:t>
            </w:r>
          </w:p>
          <w:p w:rsidR="002C35F0" w:rsidRDefault="002C35F0" w:rsidP="002C35F0">
            <w:pPr>
              <w:pStyle w:val="TableContent2"/>
              <w:rPr>
                <w:rFonts w:hint="eastAsia"/>
              </w:rPr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702.0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695.0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694.0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693.0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691.0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690.0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689.0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688.0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686.0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685.0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684.0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683.0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682.0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681.0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679.0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678.0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677.0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676.0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675.0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674.0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673.0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672.0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671.0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670.0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669.0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668.0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667.0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666.0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665.0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664.0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663.0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0.52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662.0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0.59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661.0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660.0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659.0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0.74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658.0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657.0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656.0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655.0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654.0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653.0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1.06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652.0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1.11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651.0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1.19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650.0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649.0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648.0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1.39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647.0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646.0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645.0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644.0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643.0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642.0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641.0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640.0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2.09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639.0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2.24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638.0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2.35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637.0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2.44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636.0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2.56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635.0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2.66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634.0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633.0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632.0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1271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631.0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3.16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630.0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1372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629.0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628.0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1486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627.0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626.0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625.0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624.0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623.0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622.0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4.39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621.0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620.0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1945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619.0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618.0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0.50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617.0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616.0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2186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5.23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615.0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614.0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0.67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5.59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613.0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0.70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5.74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612.0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611.0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610.0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0.83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6.24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609.0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608.0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607.0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606.0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605.0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1.13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2987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604.0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1.21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603.0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1.25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602.0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601.0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1.37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7.86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600.0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1.43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599.0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598.0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1.57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8.44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597.0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596.0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595.0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1.73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594.0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593.0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9.50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592.0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591.0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4145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9.91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590.0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589.0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588.0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2.38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4399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10.52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587.0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2.45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586.0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585.0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584.0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583.0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11.57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582.0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581.0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580.0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3.13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579.0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3.24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12.50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578.0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577.0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3.42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576.0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5487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575.0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3.73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5571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13.32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574.0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3.82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573.0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572.0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5867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571.0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4.15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570.0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6068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569.0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4.46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568.0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4.56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6273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567.0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15.21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566.0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4.86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565.0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6557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564.0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6658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563.0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562.0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5.46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6852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16.38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561.0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6960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16.64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560.0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559.0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7187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17.19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558.0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17.38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557.0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7380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556.0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6.44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7494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555.0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1345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6.64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18.13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554.0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1375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6.79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18.42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553.0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18.66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552.0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18.91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551.0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550.0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7.43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19.43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549.0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7.64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548.0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1592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7.86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547.0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546.0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1658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8.19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20.46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545.0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8.36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8654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544.0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8.56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543.0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542.0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1799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541.0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9.09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540.0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539.0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538.0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9.70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22.57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537.0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9575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536.0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23.22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535.0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23.50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534.0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9948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23.79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533.0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10091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24.13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532.0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10232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531.0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11.11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10356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24.76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530.0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10465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529.0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10600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25.35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528.0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11.86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10716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527.0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2454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10847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526.0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12.35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10959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26.21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525.0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11081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26.50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524.0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12.82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11218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26.83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523.0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11344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27.13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522.0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2699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11469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27.43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521.0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13.56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11615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520.0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11752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519.0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11877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518.0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2882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14.24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12002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28.70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517.0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14.48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12136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516.0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2982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14.73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12265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515.0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12371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514.0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3092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12517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513.0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3160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12660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512.0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12802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511.0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16.21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12955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510.0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16.46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13104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509.0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16.74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13240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31.66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508.0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13359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507.0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13500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506.0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13623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505.0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13765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504.0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13895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33.23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503.0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14025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33.54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502.0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14169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501.0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14306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34.21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500.0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14439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499.0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19.32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14587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498.0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19.66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14746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497.0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14902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496.0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15054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495.0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20.64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15205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36.36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494.0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15351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493.0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15492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492.0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15636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37.39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491.0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15798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490.0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22.25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15943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489.0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16096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488.0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487.0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16392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486.0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16549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39.57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485.0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16682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484.0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16820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40.22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483.0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16973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40.59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482.0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5060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17151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481.0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25.35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17297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41.36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480.0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25.70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17417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479.0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5267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17579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478.0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26.36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17721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42.38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477.0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17849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476.0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18019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43.09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475.0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27.43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18176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43.46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474.0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27.82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18337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473.0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28.23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18496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44.23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472.0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5792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18665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471.0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5876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18829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470.0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29.42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18986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469.0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6022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19177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45.86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468.0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6097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19359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467.0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6172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19525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466.0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47.09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465.0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31.21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47.48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464.0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6399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47.86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463.0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6475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48.21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462.0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6539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20325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48.60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461.0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20503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460.0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20663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459.0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6772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33.45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20848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458.0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21013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50.25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457.0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21167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456.0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34.59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21319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455.0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21500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454.0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21653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453.0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35.70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21823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452.0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36.06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22014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52.64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451.0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36.45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22166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450.0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7460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22336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449.0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22497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448.0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37.70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22642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447.0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38.19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22804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446.0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38.57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22961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54.91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445.0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23121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444.0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39.36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23296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443.0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23466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56.11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442.0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40.22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23620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56.48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441.0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40.66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23783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440.0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23953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439.0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24124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438.0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24291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58.09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437.0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24426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436.0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24590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435.0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8758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24749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434.0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43.67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24913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59.57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433.0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44.06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25064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432.0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44.50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25235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60.34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431.0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25407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60.75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430.0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25569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429.0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25726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61.52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428.0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46.44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25901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427.0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26050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426.0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9594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47.39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26201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425.0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47.86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26368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424.0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26525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63.43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423.0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9867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48.74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26690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63.82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422.0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26860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64.23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421.0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27027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420.0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10142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27164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419.0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10230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50.54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27309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65.30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418.0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10312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27469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65.69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417.0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10398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51.37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27627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66.06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416.0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10488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27770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415.0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10582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27930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66.79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414.0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10659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52.66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28074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67.13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413.0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10746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53.09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28225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412.0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10841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28368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67.84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411.0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10936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28509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68.17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410.0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11013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28660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409.0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11089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28805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408.0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11174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28940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407.0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11276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55.70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29100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69.59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406.0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11365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29267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405.0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11450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56.56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29402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404.0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11518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29559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403.0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11597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29698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402.0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11691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29839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71.35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401.0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11764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58.11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29996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71.73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400.0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11838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58.48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30140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399.0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11924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30278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398.0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11991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59.24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30420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72.74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397.0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12079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59.67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30578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396.0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12154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60.04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30728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73.48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395.0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12223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60.38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30844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73.76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394.0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12303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60.78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30957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393.0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12373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31096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74.36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392.0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12457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61.54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31229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391.0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12541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31361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390.0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12629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62.39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31495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389.0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12713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31661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388.0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12813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31781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387.0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12893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31910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386.0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12970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32034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76.60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385.0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13071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64.57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32170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384.0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13139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64.91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32295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77.23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383.0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13214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65.28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32423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382.0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13296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65.68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32553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77.84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381.0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13374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32704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380.0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13455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32837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78.52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379.0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13525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32970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78.84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378.0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13589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67.13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33089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377.0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13644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33190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79.37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376.0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13702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33312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79.66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375.0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13773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33422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374.0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13830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68.32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33537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373.0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13891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33651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372.0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13964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33757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371.0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14026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33879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370.0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14110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69.70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33983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369.0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14193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70.11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34110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81.57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368.0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14274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34206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367.0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14364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34321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366.0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14429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34451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82.38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365.0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14505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34551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364.0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14575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34656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363.0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14643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34771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83.15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362.0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14711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72.67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34851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361.0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14775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34966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360.0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14837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35062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83.84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359.0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14912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73.66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35168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358.0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14966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73.93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35262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84.32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357.0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15032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35364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84.56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356.0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15104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35474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84.83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355.0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15175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35589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354.0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15249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35716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353.0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15326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35811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352.0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15385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35914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351.0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15447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35998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350.0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15511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36095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349.0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15579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76.96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36194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348.0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15641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36279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347.0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15699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36353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346.0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15759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36452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87.17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345.0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15817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36544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87.39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344.0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15874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78.42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36624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343.0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15929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36701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87.76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342.0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15981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36773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341.0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16025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79.16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36851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340.0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16096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36935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88.32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339.0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16159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79.83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37030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338.0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37102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337.0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16259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80.32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37163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336.0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16322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37232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89.03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335.0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16376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80.90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37294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334.0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16416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81.09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37362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333.0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16497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37424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332.0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16552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81.77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37507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331.0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16616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37577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89.86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330.0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16664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82.32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37656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329.0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16722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37728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90.22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328.0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16778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82.88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37803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327.0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16839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37878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326.0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16888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83.43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37961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325.0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16943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83.70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38035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324.0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16989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83.93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38113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323.0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17056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38185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322.0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17105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84.50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38252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321.0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17160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84.77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38338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320.0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17210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38401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91.83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319.0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17249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85.21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38463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318.0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17288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38537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92.15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317.0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17327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85.60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38603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316.0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17373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85.82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38674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92.48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315.0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17417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38743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92.64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314.0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17464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38800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313.0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17514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86.52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38868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312.0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17547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38920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311.0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17589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86.89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38974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310.0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17630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87.09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39028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309.0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17675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39087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308.0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17713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87.50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39151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307.0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17758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39210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93.76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306.0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17801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87.94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39255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305.0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17841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88.13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39307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304.0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17883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39351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303.0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17921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39393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302.0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17966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39426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301.0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17996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88.90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39487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94.42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300.0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18036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39546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94.56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299.0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18066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89.25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39599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298.0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18107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89.45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39650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297.0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18140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39684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296.0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18173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39731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95.01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295.0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18207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89.94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39779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294.0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18230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90.06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39829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95.24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293.0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18255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39869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292.0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18283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90.32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39922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95.46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291.0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18321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39960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290.0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18355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90.67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39997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95.64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289.0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18383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40029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288.0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18417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90.98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40076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95.83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287.0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18455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91.17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40115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286.0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18490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40146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285.0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18513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91.45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40183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96.09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284.0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18539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40229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283.0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18567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40269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282.0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18591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91.84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40305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96.38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281.0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18623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40350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280.0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18654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92.15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40385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96.57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279.0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18687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40417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278.0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18714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92.45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40446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277.0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18744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92.59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40469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276.0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18790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92.82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40503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275.0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18821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92.98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40531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274.0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18861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93.17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40558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273.0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18885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40584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272.0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18919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93.46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40616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271.0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18946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93.59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40653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97.21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270.0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18977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40677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269.0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18989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40703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268.0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19018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93.95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40732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267.0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19039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40757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97.46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266.0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19061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94.16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40786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265.0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19083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94.27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40807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264.0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19097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40826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263.0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19112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40847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262.0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19135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40863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261.0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19165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94.67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40891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260.0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19185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40920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259.0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19210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40933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258.0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19227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94.98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40959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257.0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19245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40981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256.0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19269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95.19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40998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255.0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19280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95.24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41025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254.0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19304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95.36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41042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253.0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19326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41065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252.0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19344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95.56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41084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98.24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251.0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19357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41106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250.0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19369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41121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249.0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19389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41141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98.38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248.0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19409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41163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98.43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247.0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19417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41184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98.48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246.0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19427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95.97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41204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245.0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19441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41214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244.0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19458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41230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98.59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243.0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19474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41240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242.0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19495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41256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241.0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19514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41278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240.0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19530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96.48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41298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239.0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19545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41310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238.0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19554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96.60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41325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98.82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237.0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19570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41336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236.0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19590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41354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235.0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19596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41368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234.0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41385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233.0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41398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232.0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96.99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41408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231.0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41423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230.0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41432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99.07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229.0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19676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97.20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41445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99.11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228.0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97.24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41453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99.12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227.0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19699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41470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99.17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226.0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19713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97.38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41479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99.19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225.0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19727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97.45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41491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99.22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224.0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19744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41497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99.23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223.0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19760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99.25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222.0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19772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97.67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99.26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221.0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19783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97.73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99.29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220.0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19796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97.79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219.0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97.84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218.0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217.0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19830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97.96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41548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216.0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19839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41554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215.0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19848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98.05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214.0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98.11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213.0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98.16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41588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212.0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19875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211.0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19883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98.22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41599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210.0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19895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209.0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208.0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98.37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207.0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98.43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206.0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205.0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98.52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204.0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98.55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203.0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98.61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202.0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98.67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201.0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200.0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19986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98.73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199.0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19993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41663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198.0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41667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197.0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98.83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196.0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41673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195.0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194.0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41682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193.0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98.96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192.0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99.02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191.0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99.04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41696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190.0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20057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99.08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189.0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99.10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188.0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20069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99.14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187.0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20073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99.16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186.0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99.18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185.0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99.22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184.0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20092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99.25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183.0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20098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99.28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41720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182.0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181.0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180.0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179.0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178.0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99.37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177.0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20121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176.0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20123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175.0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174.0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41749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173.0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41751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172.0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171.0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41756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170.0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99.49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41761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169.0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20144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41765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168.0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20146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167.0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20150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166.0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20153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165.0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20157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99.58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41773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164.0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20162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41774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163.0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20166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41777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162.0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20168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161.0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20170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160.0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20172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41782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159.0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20175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41782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158.0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20179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157.0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20181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99.69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41785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156.0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20186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41786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155.0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154.0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41789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153.0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152.0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20194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151.0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20198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149.0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148.0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99.79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147.0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146.0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145.0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144.0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20209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143.0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142.0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41799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141.0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140.0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138.0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137.0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136.0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135.0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99.88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134.0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132.0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20222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131.0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20224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130.0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20225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99.91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129.0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128.0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20226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127.0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20227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99.92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41808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126.0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125.0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20228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124.0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20229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99.93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122.0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99.94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118.0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116.0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110.0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99.95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109.0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108.0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99.96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106.0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105.0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99.97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103.0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100.0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95.0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41814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90.0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20238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99.98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87.0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20240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85.0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41815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82.0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20241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41816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99.99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81.0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41817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lastRenderedPageBreak/>
              <w:t>77.0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41818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r>
              <w:t>75.0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20242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  <w:bookmarkStart w:id="6" w:name="_GoBack" w:colFirst="0" w:colLast="0"/>
            <w:r>
              <w:t>50.0</w:t>
            </w:r>
          </w:p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文科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20243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100.00</w:t>
            </w:r>
          </w:p>
        </w:tc>
      </w:tr>
      <w:tr w:rsidR="002C35F0" w:rsidTr="002C35F0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2C35F0" w:rsidRDefault="002C35F0" w:rsidP="002C35F0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  <w:rPr>
                <w:rFonts w:hint="eastAsia"/>
              </w:rPr>
            </w:pPr>
            <w:r>
              <w:rPr>
                <w:rFonts w:hint="eastAsia"/>
              </w:rPr>
              <w:t>理科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41819</w:t>
            </w:r>
          </w:p>
        </w:tc>
        <w:tc>
          <w:tcPr>
            <w:tcW w:w="1607" w:type="dxa"/>
            <w:shd w:val="clear" w:color="auto" w:fill="auto"/>
          </w:tcPr>
          <w:p w:rsidR="002C35F0" w:rsidRDefault="002C35F0" w:rsidP="002C35F0">
            <w:pPr>
              <w:pStyle w:val="TableContent2"/>
            </w:pPr>
            <w:r>
              <w:t>100.00</w:t>
            </w:r>
          </w:p>
        </w:tc>
      </w:tr>
      <w:bookmarkEnd w:id="6"/>
    </w:tbl>
    <w:p w:rsidR="002C35F0" w:rsidRDefault="002C35F0" w:rsidP="002C35F0">
      <w:pPr>
        <w:pStyle w:val="ExamBodyText"/>
      </w:pPr>
    </w:p>
    <w:p w:rsidR="002C35F0" w:rsidRDefault="002C35F0" w:rsidP="002C35F0">
      <w:pPr>
        <w:pStyle w:val="ExamBodyText"/>
      </w:pPr>
    </w:p>
    <w:sectPr w:rsidR="002C35F0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5F0" w:rsidRDefault="002C35F0">
      <w:r>
        <w:separator/>
      </w:r>
    </w:p>
  </w:endnote>
  <w:endnote w:type="continuationSeparator" w:id="0">
    <w:p w:rsidR="002C35F0" w:rsidRDefault="002C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2C35F0">
      <w:rPr>
        <w:rStyle w:val="a4"/>
        <w:noProof/>
        <w:sz w:val="21"/>
        <w:szCs w:val="21"/>
      </w:rPr>
      <w:t>32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5F0" w:rsidRDefault="002C35F0">
      <w:r>
        <w:separator/>
      </w:r>
    </w:p>
  </w:footnote>
  <w:footnote w:type="continuationSeparator" w:id="0">
    <w:p w:rsidR="002C35F0" w:rsidRDefault="002C3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627288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-182880</wp:posOffset>
              </wp:positionH>
              <wp:positionV relativeFrom="margin">
                <wp:posOffset>-518160</wp:posOffset>
              </wp:positionV>
              <wp:extent cx="6469380" cy="219710"/>
              <wp:effectExtent l="13335" t="1270" r="13335" b="762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9380" cy="219710"/>
                        <a:chOff x="846" y="604"/>
                        <a:chExt cx="10188" cy="359"/>
                      </a:xfrm>
                    </wpg:grpSpPr>
                    <wps:wsp>
                      <wps:cNvPr id="2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846" y="950"/>
                          <a:ext cx="10188" cy="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24" descr="LOGO_BEE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05" y="604"/>
                          <a:ext cx="2455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7BA014" id="Group 22" o:spid="_x0000_s1026" style="position:absolute;left:0;text-align:left;margin-left:-14.4pt;margin-top:-40.8pt;width:509.4pt;height:17.3pt;z-index:-251658752;mso-position-horizontal-relative:margin;mso-position-vertical-relative:margin" coordorigin="846,604" coordsize="10188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">
              <v:line id="Line 23" o:spid="_x0000_s1027" style="position:absolute;flip:y;visibility:visible;mso-wrap-style:square" from="846,950" to="11034,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dWE8IAAADaAAAADwAAAGRycy9kb3ducmV2LnhtbESPQWsCMRSE7wX/Q3iCNzerB9HVKFIV&#10;epBCVUq9PTbPzdrNy5Kkuv77piD0OMzMN8xi1dlG3MiH2rGCUZaDIC6drrlScDruhlMQISJrbByT&#10;ggcFWC17LwsstLvzB90OsRIJwqFABSbGtpAylIYshsy1xMm7OG8xJukrqT3eE9w2cpznE2mx5rRg&#10;sKVXQ+X34ccqIH+e6vCFe+L3mfk82+ts6zdKDfrdeg4iUhf/w8/2m1Ywhr8r6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dWE8IAAADaAAAADwAAAAAAAAAAAAAA&#10;AAChAgAAZHJzL2Rvd25yZXYueG1sUEsFBgAAAAAEAAQA+QAAAJADAAAAAA==&#10;" strokecolor="#669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alt="LOGO_BEEA2" style="position:absolute;left:8405;top:604;width:2455;height: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u9zC9AAAA2gAAAA8AAABkcnMvZG93bnJldi54bWxEj80KwjAQhO+C7xBW8KZpK0ipRhFF8Ogf&#10;npdmbavNpjRR69sbQfA4zMw3zHzZmVo8qXWVZQXxOAJBnFtdcaHgfNqOUhDOI2usLZOCNzlYLvq9&#10;OWbavvhAz6MvRICwy1BB6X2TSenykgy6sW2Ig3e1rUEfZFtI3eIrwE0tkyiaSoMVh4USG1qXlN+P&#10;D6PgtDFpeolvt2S9n0yrB13ucZwoNRx0qxkIT53/h3/tnVYwge+Vc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S73ML0AAADaAAAADwAAAAAAAAAAAAAAAACfAgAAZHJz&#10;L2Rvd25yZXYueG1sUEsFBgAAAAAEAAQA9wAAAIkDAAAAAA==&#10;">
                <v:imagedata r:id="rId2" o:title="LOGO_BEEA2"/>
              </v:shape>
              <w10:wrap anchorx="margin" anchory="margin"/>
            </v:group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C3D"/>
    <w:multiLevelType w:val="multilevel"/>
    <w:tmpl w:val="07E2D3AA"/>
    <w:styleLink w:val="1"/>
    <w:lvl w:ilvl="0">
      <w:start w:val="1"/>
      <w:numFmt w:val="chineseCountingThousand"/>
      <w:pStyle w:val="ExamTitle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ExamTitle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4416FB3"/>
    <w:multiLevelType w:val="multilevel"/>
    <w:tmpl w:val="07E2D3AA"/>
    <w:numStyleLink w:val="1"/>
  </w:abstractNum>
  <w:abstractNum w:abstractNumId="4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F0"/>
    <w:rsid w:val="00026EA9"/>
    <w:rsid w:val="0004419C"/>
    <w:rsid w:val="00054C74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35F0"/>
    <w:rsid w:val="002C7B32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7073B"/>
    <w:rsid w:val="00677243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A23E1"/>
    <w:rsid w:val="008B1FA0"/>
    <w:rsid w:val="008B255C"/>
    <w:rsid w:val="008B2B67"/>
    <w:rsid w:val="008B44CF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6060"/>
    <w:rsid w:val="00997DAC"/>
    <w:rsid w:val="009D4199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9598E"/>
    <w:rsid w:val="00BA05BB"/>
    <w:rsid w:val="00BD26B9"/>
    <w:rsid w:val="00BF6D7F"/>
    <w:rsid w:val="00C00343"/>
    <w:rsid w:val="00C96833"/>
    <w:rsid w:val="00CA0E65"/>
    <w:rsid w:val="00CA780D"/>
    <w:rsid w:val="00D0426D"/>
    <w:rsid w:val="00D209A9"/>
    <w:rsid w:val="00D457EA"/>
    <w:rsid w:val="00D461AA"/>
    <w:rsid w:val="00D55E3B"/>
    <w:rsid w:val="00D82859"/>
    <w:rsid w:val="00D96B3C"/>
    <w:rsid w:val="00DA3C1A"/>
    <w:rsid w:val="00DC146D"/>
    <w:rsid w:val="00DE41EB"/>
    <w:rsid w:val="00E007ED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461EF"/>
    <w:rsid w:val="00F52073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2AEB7-2F98-4B8F-8B3E-56B56DBF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F76126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A923DC"/>
    <w:pPr>
      <w:numPr>
        <w:numId w:val="5"/>
      </w:numPr>
      <w:spacing w:before="306"/>
    </w:pPr>
    <w:rPr>
      <w:b/>
    </w:rPr>
  </w:style>
  <w:style w:type="paragraph" w:styleId="2">
    <w:name w:val="toc 2"/>
    <w:basedOn w:val="a"/>
    <w:next w:val="a"/>
    <w:semiHidden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7807E9"/>
    <w:pPr>
      <w:numPr>
        <w:ilvl w:val="1"/>
        <w:numId w:val="5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7807E9"/>
    <w:pPr>
      <w:numPr>
        <w:ilvl w:val="2"/>
        <w:numId w:val="5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7807E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2C35F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Excel____3.xlsx"/><Relationship Id="rId26" Type="http://schemas.openxmlformats.org/officeDocument/2006/relationships/package" Target="embeddings/Microsoft_Excel____7.xls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2.xlsx"/><Relationship Id="rId20" Type="http://schemas.openxmlformats.org/officeDocument/2006/relationships/package" Target="embeddings/Microsoft_Excel____4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Excel____6.xls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___1.xlsx"/><Relationship Id="rId22" Type="http://schemas.openxmlformats.org/officeDocument/2006/relationships/package" Target="embeddings/Microsoft_Excel____5.xlsx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..\..\Resources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C6B2-1F6B-4B5C-99F8-E86A33B5A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6</Pages>
  <Words>4901</Words>
  <Characters>27940</Characters>
  <Application>Microsoft Office Word</Application>
  <DocSecurity>0</DocSecurity>
  <Lines>232</Lines>
  <Paragraphs>65</Paragraphs>
  <ScaleCrop>false</ScaleCrop>
  <Company>TAEA</Company>
  <LinksUpToDate>false</LinksUpToDate>
  <CharactersWithSpaces>32776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2013-11-04T12:23:00Z</dcterms:created>
  <dcterms:modified xsi:type="dcterms:W3CDTF">2013-11-04T12:27:00Z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