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7F3A90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</w:p>
    <w:bookmarkEnd w:id="0"/>
    <w:p w:rsidR="00562D8D" w:rsidRPr="00200178" w:rsidRDefault="007F3A90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7F3A90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物理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7F3A90" w:rsidRDefault="00366CD2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374825139" w:history="1">
        <w:r w:rsidR="007F3A90" w:rsidRPr="00C2695C">
          <w:rPr>
            <w:rStyle w:val="a6"/>
            <w:rFonts w:hint="eastAsia"/>
            <w:noProof/>
          </w:rPr>
          <w:t>一、</w:t>
        </w:r>
        <w:r w:rsidR="007F3A90" w:rsidRPr="00C2695C">
          <w:rPr>
            <w:rStyle w:val="a6"/>
            <w:rFonts w:hint="eastAsia"/>
            <w:noProof/>
          </w:rPr>
          <w:t xml:space="preserve"> </w:t>
        </w:r>
        <w:r w:rsidR="007F3A90" w:rsidRPr="00C2695C">
          <w:rPr>
            <w:rStyle w:val="a6"/>
            <w:rFonts w:hint="eastAsia"/>
            <w:noProof/>
          </w:rPr>
          <w:t>总体分析</w:t>
        </w:r>
        <w:r w:rsidR="007F3A90">
          <w:rPr>
            <w:noProof/>
            <w:webHidden/>
          </w:rPr>
          <w:tab/>
        </w:r>
        <w:r w:rsidR="007F3A90">
          <w:rPr>
            <w:noProof/>
            <w:webHidden/>
          </w:rPr>
          <w:fldChar w:fldCharType="begin"/>
        </w:r>
        <w:r w:rsidR="007F3A90">
          <w:rPr>
            <w:noProof/>
            <w:webHidden/>
          </w:rPr>
          <w:instrText xml:space="preserve"> PAGEREF _Toc374825139 \h </w:instrText>
        </w:r>
        <w:r w:rsidR="007F3A90">
          <w:rPr>
            <w:noProof/>
            <w:webHidden/>
          </w:rPr>
        </w:r>
        <w:r w:rsidR="007F3A90">
          <w:rPr>
            <w:noProof/>
            <w:webHidden/>
          </w:rPr>
          <w:fldChar w:fldCharType="separate"/>
        </w:r>
        <w:r w:rsidR="007F3A90">
          <w:rPr>
            <w:noProof/>
            <w:webHidden/>
          </w:rPr>
          <w:t>1</w:t>
        </w:r>
        <w:r w:rsidR="007F3A90">
          <w:rPr>
            <w:noProof/>
            <w:webHidden/>
          </w:rPr>
          <w:fldChar w:fldCharType="end"/>
        </w:r>
      </w:hyperlink>
    </w:p>
    <w:p w:rsidR="007F3A90" w:rsidRDefault="007F3A90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825140" w:history="1">
        <w:r w:rsidRPr="00C2695C">
          <w:rPr>
            <w:rStyle w:val="a6"/>
            <w:rFonts w:hint="eastAsia"/>
            <w:noProof/>
          </w:rPr>
          <w:t>二、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3A90" w:rsidRDefault="007F3A9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825141" w:history="1">
        <w:r w:rsidRPr="00C2695C">
          <w:rPr>
            <w:rStyle w:val="a6"/>
            <w:rFonts w:hint="eastAsia"/>
            <w:noProof/>
          </w:rPr>
          <w:t>(</w:t>
        </w:r>
        <w:r w:rsidRPr="00C2695C">
          <w:rPr>
            <w:rStyle w:val="a6"/>
            <w:rFonts w:hint="eastAsia"/>
            <w:noProof/>
          </w:rPr>
          <w:t>一</w:t>
        </w:r>
        <w:r w:rsidRPr="00C2695C">
          <w:rPr>
            <w:rStyle w:val="a6"/>
            <w:rFonts w:hint="eastAsia"/>
            <w:noProof/>
          </w:rPr>
          <w:t>)</w:t>
        </w:r>
        <w:r w:rsidRPr="00C2695C">
          <w:rPr>
            <w:rStyle w:val="a6"/>
            <w:rFonts w:hint="eastAsia"/>
            <w:noProof/>
          </w:rPr>
          <w:t>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综合性分析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3A90" w:rsidRDefault="007F3A9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825142" w:history="1">
        <w:r w:rsidRPr="00C2695C">
          <w:rPr>
            <w:rStyle w:val="a6"/>
            <w:rFonts w:hint="eastAsia"/>
            <w:noProof/>
          </w:rPr>
          <w:t>(</w:t>
        </w:r>
        <w:r w:rsidRPr="00C2695C">
          <w:rPr>
            <w:rStyle w:val="a6"/>
            <w:rFonts w:hint="eastAsia"/>
            <w:noProof/>
          </w:rPr>
          <w:t>二</w:t>
        </w:r>
        <w:r w:rsidRPr="00C2695C">
          <w:rPr>
            <w:rStyle w:val="a6"/>
            <w:rFonts w:hint="eastAsia"/>
            <w:noProof/>
          </w:rPr>
          <w:t>)</w:t>
        </w:r>
        <w:r w:rsidRPr="00C2695C">
          <w:rPr>
            <w:rStyle w:val="a6"/>
            <w:rFonts w:hint="eastAsia"/>
            <w:noProof/>
          </w:rPr>
          <w:t>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提高性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3A90" w:rsidRDefault="007F3A9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825143" w:history="1">
        <w:r w:rsidRPr="00C2695C">
          <w:rPr>
            <w:rStyle w:val="a6"/>
            <w:rFonts w:hint="eastAsia"/>
            <w:noProof/>
          </w:rPr>
          <w:t>(</w:t>
        </w:r>
        <w:r w:rsidRPr="00C2695C">
          <w:rPr>
            <w:rStyle w:val="a6"/>
            <w:rFonts w:hint="eastAsia"/>
            <w:noProof/>
          </w:rPr>
          <w:t>三</w:t>
        </w:r>
        <w:r w:rsidRPr="00C2695C">
          <w:rPr>
            <w:rStyle w:val="a6"/>
            <w:rFonts w:hint="eastAsia"/>
            <w:noProof/>
          </w:rPr>
          <w:t>)</w:t>
        </w:r>
        <w:r w:rsidRPr="00C2695C">
          <w:rPr>
            <w:rStyle w:val="a6"/>
            <w:rFonts w:hint="eastAsia"/>
            <w:noProof/>
          </w:rPr>
          <w:t>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大题组块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3A90" w:rsidRDefault="007F3A90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825144" w:history="1">
        <w:r w:rsidRPr="00C2695C">
          <w:rPr>
            <w:rStyle w:val="a6"/>
            <w:rFonts w:hint="eastAsia"/>
            <w:noProof/>
          </w:rPr>
          <w:t>三、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F3A90" w:rsidRDefault="007F3A90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825145" w:history="1">
        <w:r w:rsidRPr="00C2695C">
          <w:rPr>
            <w:rStyle w:val="a6"/>
            <w:rFonts w:hint="eastAsia"/>
            <w:noProof/>
          </w:rPr>
          <w:t>四、</w:t>
        </w:r>
        <w:r w:rsidRPr="00C2695C">
          <w:rPr>
            <w:rStyle w:val="a6"/>
            <w:rFonts w:hint="eastAsia"/>
            <w:noProof/>
          </w:rPr>
          <w:t xml:space="preserve"> </w:t>
        </w:r>
        <w:r w:rsidRPr="00C2695C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_Toc374825145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90396C" w:rsidRDefault="00366CD2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7F3A90" w:rsidRDefault="007F3A90" w:rsidP="007F3A90">
      <w:pPr>
        <w:pStyle w:val="ExamTitle1"/>
        <w:rPr>
          <w:rFonts w:hint="eastAsia"/>
        </w:rPr>
      </w:pPr>
      <w:bookmarkStart w:id="2" w:name="_Toc374825139"/>
      <w:r>
        <w:rPr>
          <w:rFonts w:hint="eastAsia"/>
        </w:rPr>
        <w:t>总体分析</w:t>
      </w:r>
      <w:bookmarkEnd w:id="2"/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13.04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74.67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80.0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-1.14</w:t>
            </w:r>
          </w:p>
        </w:tc>
        <w:tc>
          <w:tcPr>
            <w:tcW w:w="13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</w:tr>
    </w:tbl>
    <w:p w:rsidR="008F0DD2" w:rsidRDefault="008F0DD2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EAD76E8" wp14:editId="70183F0B">
            <wp:extent cx="466666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32F979D" wp14:editId="3565D61A">
            <wp:extent cx="4666667" cy="2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-0.34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7.46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23.85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5.60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9.58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21_6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4.40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14.19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22_7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8.90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23_2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23_3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23_7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27_1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6.51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10.92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9.55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63.86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9.33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96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4.72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2.57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3060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4235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5748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7580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8.98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2.58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9755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11.55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2433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12188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14.44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14968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17.73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17977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21.29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3014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20991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3196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3.79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24187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28.65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27292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32.33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3149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3.73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30441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3015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33456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3.40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36324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2767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39091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2676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41767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49.47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44375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52.56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2510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2.97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46885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2.96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49387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58.49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2381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51768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54106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2314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56420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66.82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58593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69.40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60673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62641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74.19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64554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76.46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66267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78.49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67876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69384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82.18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1327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70711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83.75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71977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85.25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73130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86.62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74120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87.79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74986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75785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89.76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76553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90.67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77256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77855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78400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78920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93.47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79352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93.99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79783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80158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80540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80887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95.80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81199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96.17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81454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81720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96.79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81946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82145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97.29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82349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82526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97.74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82701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82851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83000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83142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98.47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83257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83370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98.74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83448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98.84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83540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83616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83696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83749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99.19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83801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99.26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83863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99.33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83913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83946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84006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84032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84076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99.58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84101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84146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99.66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84167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99.69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84216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99.75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84232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84271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84284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84323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84337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99.89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84369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84372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84404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84416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84425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99.99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84427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92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1928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1"/>
        <w:rPr>
          <w:rFonts w:hint="eastAsia"/>
        </w:rPr>
      </w:pPr>
      <w:bookmarkStart w:id="3" w:name="_Toc374825140"/>
      <w:r>
        <w:rPr>
          <w:rFonts w:hint="eastAsia"/>
        </w:rPr>
        <w:t>题组分析</w:t>
      </w:r>
      <w:bookmarkEnd w:id="3"/>
    </w:p>
    <w:p w:rsidR="007F3A90" w:rsidRDefault="007F3A90" w:rsidP="007F3A90">
      <w:pPr>
        <w:pStyle w:val="ExamTitle2"/>
        <w:rPr>
          <w:rFonts w:hint="eastAsia"/>
        </w:rPr>
      </w:pPr>
      <w:bookmarkStart w:id="4" w:name="_Toc374825141"/>
      <w:r>
        <w:rPr>
          <w:rFonts w:hint="eastAsia"/>
        </w:rPr>
        <w:t>综合性分析</w:t>
      </w:r>
      <w:bookmarkEnd w:id="4"/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F1392D1" wp14:editId="0BA38AB8">
            <wp:extent cx="4666667" cy="23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8D9D781" wp14:editId="0EC37633">
            <wp:extent cx="4666667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54.32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77126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72.99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～</w:t>
      </w:r>
      <w:r>
        <w:t>7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6.51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F7C7D2A" wp14:editId="08C776BD">
            <wp:extent cx="4666667" cy="2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EDA3405" wp14:editId="3295AE1C">
            <wp:extent cx="4666667" cy="2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14.70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25.73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42.44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53.67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64.69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53984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2"/>
        <w:rPr>
          <w:rFonts w:hint="eastAsia"/>
        </w:rPr>
      </w:pPr>
      <w:bookmarkStart w:id="5" w:name="_Toc374825142"/>
      <w:r>
        <w:rPr>
          <w:rFonts w:hint="eastAsia"/>
        </w:rPr>
        <w:t>提高性</w:t>
      </w:r>
      <w:bookmarkEnd w:id="5"/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FE48253" wp14:editId="70B5C6E2">
            <wp:extent cx="4666667" cy="23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488F310" wp14:editId="56379EEF">
            <wp:extent cx="4666667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45.14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12923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59.66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16710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25262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29.92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73.76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25842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79.76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2"/>
        <w:rPr>
          <w:rFonts w:hint="eastAsia"/>
        </w:rPr>
      </w:pPr>
      <w:bookmarkStart w:id="6" w:name="_Toc374825143"/>
      <w:r>
        <w:rPr>
          <w:rFonts w:hint="eastAsia"/>
        </w:rPr>
        <w:t>大题组块</w:t>
      </w:r>
      <w:bookmarkEnd w:id="6"/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单选题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14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10.92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B8009FE" wp14:editId="028EE80C">
            <wp:extent cx="4666667" cy="23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2088905" wp14:editId="2702008A">
            <wp:extent cx="4666667" cy="23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25.40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9.84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23.25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29.41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33.78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39.37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45.36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45682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76.75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76.34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多选题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～</w:t>
      </w:r>
      <w:r>
        <w:t>18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9.55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E95C1A7" wp14:editId="1E4EF1AF">
            <wp:extent cx="4666667" cy="23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8D944EA" wp14:editId="356F8AA5">
            <wp:extent cx="4666667" cy="2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58.36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69.71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28.72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67.55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65.51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10682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48.20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76.68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填空题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～</w:t>
      </w:r>
      <w:r>
        <w:t>24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63.86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9.33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D891E6D" wp14:editId="36C75CA3">
            <wp:extent cx="4666667" cy="2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A7DC74D" wp14:editId="45263FDB">
            <wp:extent cx="4666667" cy="23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19.12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20.09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21.17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29.12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31.18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32.09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34.12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35.19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36.33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37.19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39.23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40.24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42.44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44.52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45.51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46.62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47.76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48.84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49.96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50.98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52.18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53.47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54.74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58.51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61.24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2419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62.68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64.36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65.72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67.34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4036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70.64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75.66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78.80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4.50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81.49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83.32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84.34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85.69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86.99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89.71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92.38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实验探究</w:t>
      </w:r>
    </w:p>
    <w:p w:rsidR="007F3A90" w:rsidRDefault="007F3A90" w:rsidP="007F3A9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～</w:t>
      </w:r>
      <w:r>
        <w:t>27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7.19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4.72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实验探究分数分布表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03BB6B1" wp14:editId="67EAF465">
            <wp:extent cx="4666667" cy="23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AE3BA59" wp14:editId="6E51A17F">
            <wp:extent cx="4666667" cy="23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47.79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58.26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61.60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64.23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66.41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68.41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72.46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4886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5434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76.38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6083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78.27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83.24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88.64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92.15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1"/>
        <w:rPr>
          <w:rFonts w:hint="eastAsia"/>
        </w:rPr>
      </w:pPr>
      <w:bookmarkStart w:id="7" w:name="_Toc374825144"/>
      <w:r>
        <w:rPr>
          <w:rFonts w:hint="eastAsia"/>
        </w:rPr>
        <w:t>题目分析</w:t>
      </w:r>
      <w:bookmarkEnd w:id="7"/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62F7C9F" wp14:editId="2D13709F">
            <wp:extent cx="4666667" cy="2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7AEE979" wp14:editId="16D03F1E">
            <wp:extent cx="4666667" cy="238095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81692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96.76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A7E307F" wp14:editId="642BAAC6">
            <wp:extent cx="4666667" cy="23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37B3B76" wp14:editId="4B6169CD">
            <wp:extent cx="4666667" cy="238095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80106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15A77C7" wp14:editId="4B46E65B">
            <wp:extent cx="4666667" cy="23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8861C7D" wp14:editId="012A46F2">
            <wp:extent cx="4666667" cy="2380952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10704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82543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F7D65EA" wp14:editId="2160DC1C">
            <wp:extent cx="4666667" cy="23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41189E4" wp14:editId="5BAB5425">
            <wp:extent cx="4666667" cy="238095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81747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B26C213" wp14:editId="31B69829">
            <wp:extent cx="4666667" cy="238095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A5BD5E3" wp14:editId="67938DCA">
            <wp:extent cx="4666667" cy="2380952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82937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A7E9F5A" wp14:editId="3273F3F9">
            <wp:extent cx="4666667" cy="2380952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4138736" wp14:editId="67B65569">
            <wp:extent cx="4666667" cy="238095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83394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FBC5008" wp14:editId="287AF473">
            <wp:extent cx="4666667" cy="2380952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DBBEB47" wp14:editId="398EFF0B">
            <wp:extent cx="4666667" cy="2380952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81447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96.47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62EB3D7" wp14:editId="136EEC63">
            <wp:extent cx="4666667" cy="2380952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34C7FB5" wp14:editId="28BF3F3E">
            <wp:extent cx="4666667" cy="238095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81279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D03B8E7" wp14:editId="2B83BFC0">
            <wp:extent cx="4666667" cy="2380952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EE83108" wp14:editId="06433506">
            <wp:extent cx="4666667" cy="2380952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79888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0.32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4F3CF66" wp14:editId="106197AA">
            <wp:extent cx="4666667" cy="2380952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5542FDC" wp14:editId="6A1397A3">
            <wp:extent cx="4666667" cy="2380952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74798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4228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5A07F18" wp14:editId="2320FFC5">
            <wp:extent cx="4666667" cy="2380952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3F7E3C0" wp14:editId="756FD162">
            <wp:extent cx="4666667" cy="2380952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10766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76823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-0.34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-0.21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4D7099F" wp14:editId="3040CA2E">
            <wp:extent cx="4666667" cy="2380952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D22D55B" wp14:editId="0A63A4B1">
            <wp:extent cx="4666667" cy="2380952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4398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70075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-0.10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A4D228A" wp14:editId="0D42840C">
            <wp:extent cx="4666667" cy="2380952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29BB40C" wp14:editId="68794066">
            <wp:extent cx="4666667" cy="238095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14864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35864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19943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5E7C804" wp14:editId="66A2C839">
            <wp:extent cx="4666667" cy="238095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BB6F2E3" wp14:editId="3A15224E">
            <wp:extent cx="4666667" cy="2380952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14404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19603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27403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Pr="007F3A90" w:rsidRDefault="007F3A90" w:rsidP="007F3A90">
            <w:pPr>
              <w:pStyle w:val="TableContent2"/>
              <w:rPr>
                <w:sz w:val="18"/>
              </w:rPr>
            </w:pPr>
            <w:r w:rsidRPr="007F3A9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EADD268" wp14:editId="4B79844B">
            <wp:extent cx="4666667" cy="2380952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8493789" wp14:editId="01DF42BC">
            <wp:extent cx="4666667" cy="2380952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57212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67.76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9DD21F9" wp14:editId="61941F90">
            <wp:extent cx="4666667" cy="2380952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7741137" wp14:editId="2A100D1B">
            <wp:extent cx="4666667" cy="2380952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40202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21606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2697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3.19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FD04624" wp14:editId="3EAD7218">
            <wp:extent cx="4666667" cy="2380952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0A18C19" wp14:editId="6171320D">
            <wp:extent cx="4666667" cy="2380952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*AC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14508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16581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348E13D" wp14:editId="274AE91B">
            <wp:extent cx="4666667" cy="2380952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3586D19" wp14:editId="408637AC">
            <wp:extent cx="4666667" cy="2380952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31416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*CD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22.76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3750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ABC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BCD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ACD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23.85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35EE787" wp14:editId="18E3FDF7">
            <wp:extent cx="4666667" cy="2380952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795067F" wp14:editId="12ACD616">
            <wp:extent cx="4666667" cy="2380952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13.27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21.67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33.15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42.85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48.89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55.57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63.36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33878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25196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29.84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77.57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84.38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5.60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1E1B6F6" wp14:editId="356348D9">
            <wp:extent cx="4666667" cy="2380952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60809BA" wp14:editId="0A72C6C6">
            <wp:extent cx="4666667" cy="2380952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2122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46.24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4950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5.86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56.25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7650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67.28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60.44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75.85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9.58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BA156DB" wp14:editId="46447DB6">
            <wp:extent cx="4666667" cy="2380952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3E040CE" wp14:editId="5FCCAC04">
            <wp:extent cx="4666667" cy="2380952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22.40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32.60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59.42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67760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80.26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73.75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84.88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631B4F1" wp14:editId="3592C2FC">
            <wp:extent cx="4666667" cy="2380952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C3DEACE" wp14:editId="577B5D7A">
            <wp:extent cx="4666667" cy="2380952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41.86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80530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95.38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72.46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A8789C0" wp14:editId="1BF86D7F">
            <wp:extent cx="4666667" cy="2380952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5274FB4" wp14:editId="6443D1D3">
            <wp:extent cx="4666667" cy="2380952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82678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97.92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71.78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23D4253" wp14:editId="41CD3B41">
            <wp:extent cx="4666667" cy="2380952"/>
            <wp:effectExtent l="0" t="0" r="63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4B96385" wp14:editId="05A06FED">
            <wp:extent cx="4666667" cy="2380952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82485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27B5DC2" wp14:editId="4CBD5B8D">
            <wp:extent cx="4666667" cy="2380952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05FDE46" wp14:editId="28858712">
            <wp:extent cx="4666667" cy="2380952"/>
            <wp:effectExtent l="0" t="0" r="63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7537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10792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76893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6E6C1EE" wp14:editId="59872C19">
            <wp:extent cx="4666667" cy="2380952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4393CE3" wp14:editId="22BB5B35">
            <wp:extent cx="4666667" cy="2380952"/>
            <wp:effectExtent l="0" t="0" r="635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46.42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77845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92.20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73.13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第21_6题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4.40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1A93E75" wp14:editId="2E13335B">
            <wp:extent cx="4666667" cy="2380952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604C18A" wp14:editId="68C17892">
            <wp:extent cx="4666667" cy="2380952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80288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95.09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70.38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4142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14.19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AE68CD7" wp14:editId="74868555">
            <wp:extent cx="4666667" cy="2380952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2E51FA2" wp14:editId="3AA60419">
            <wp:extent cx="4666667" cy="2380952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20.46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27.65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36.68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40.11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1409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50.60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4183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10.54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64.28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10.83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66.96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57100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67.63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825A743" wp14:editId="067D8436">
            <wp:extent cx="4666667" cy="2380952"/>
            <wp:effectExtent l="0" t="0" r="635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877C384" wp14:editId="5325035B">
            <wp:extent cx="4666667" cy="2380952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47.88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82570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A02FF5B" wp14:editId="2102B8FE">
            <wp:extent cx="4666667" cy="2380952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C021A3B" wp14:editId="7492E12E">
            <wp:extent cx="4666667" cy="2380952"/>
            <wp:effectExtent l="0" t="0" r="635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30.02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83418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98.80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5EB0A63" wp14:editId="48139DA8">
            <wp:extent cx="4666667" cy="2380952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33BEA57" wp14:editId="010B66C7">
            <wp:extent cx="4666667" cy="2380952"/>
            <wp:effectExtent l="0" t="0" r="635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41.65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83089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98.41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502F014" wp14:editId="30FF2A49">
            <wp:extent cx="4666667" cy="2380952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78C9FCD" wp14:editId="199AC29F">
            <wp:extent cx="4666667" cy="2380952"/>
            <wp:effectExtent l="0" t="0" r="63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1696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44.91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82734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0.35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43B546D" wp14:editId="45F318E5">
            <wp:extent cx="4666667" cy="2380952"/>
            <wp:effectExtent l="0" t="0" r="635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FAD57A4" wp14:editId="21401426">
            <wp:extent cx="4666667" cy="2380952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13.48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54.89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9805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10823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73052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73.56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0.05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DCD401E" wp14:editId="2235DF79">
            <wp:extent cx="4666667" cy="2380952"/>
            <wp:effectExtent l="0" t="0" r="635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B745A44" wp14:editId="6B10ACE5">
            <wp:extent cx="4666667" cy="2380952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12019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82238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97.40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第22_7题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02DF524" wp14:editId="6FA9C38D">
            <wp:extent cx="4666667" cy="2380952"/>
            <wp:effectExtent l="0" t="0" r="635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2179B64" wp14:editId="016C1DA1">
            <wp:extent cx="4666667" cy="2380952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2791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6.11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54.45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12551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14.87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11074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63932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75.72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75.21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8.90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6E6773D" wp14:editId="3F9C7EE2">
            <wp:extent cx="4666667" cy="2380952"/>
            <wp:effectExtent l="0" t="0" r="635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E2F0A70" wp14:editId="08CD1179">
            <wp:extent cx="4666667" cy="2380952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25.10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34.95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37.31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42.99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2818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3.34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51.85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4.69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64.55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14343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68.07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8.03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14478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6499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78.43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19988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23.67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83.26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0.22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5866386" wp14:editId="2C6F36C6">
            <wp:extent cx="4666667" cy="2380952"/>
            <wp:effectExtent l="0" t="0" r="635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8F2594D" wp14:editId="70FCD551">
            <wp:extent cx="4666667" cy="2380952"/>
            <wp:effectExtent l="0" t="0" r="635" b="6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6.76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78724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93.24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2.86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91874FA" wp14:editId="20665814">
            <wp:extent cx="4666667" cy="2380952"/>
            <wp:effectExtent l="0" t="0" r="635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17270EC" wp14:editId="6954C131">
            <wp:extent cx="4666667" cy="2380952"/>
            <wp:effectExtent l="0" t="0" r="635" b="63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2.17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32.00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46.48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51.90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77663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91.99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73.26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1.93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207F6DD" wp14:editId="1A5CABC4">
            <wp:extent cx="4666667" cy="2380952"/>
            <wp:effectExtent l="0" t="0" r="635" b="63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7225243" wp14:editId="19BE7152">
            <wp:extent cx="4666667" cy="2380952"/>
            <wp:effectExtent l="0" t="0" r="635" b="63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2764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9752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81666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96.73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4E3DC26" wp14:editId="4080DECA">
            <wp:extent cx="4666667" cy="2380952"/>
            <wp:effectExtent l="0" t="0" r="63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B3FCD52" wp14:editId="4CEE66AE">
            <wp:extent cx="4666667" cy="2380952"/>
            <wp:effectExtent l="0" t="0" r="635" b="63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7453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5283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31758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10495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11587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52672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62.39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33FFC2F" wp14:editId="6C0EAC28">
            <wp:extent cx="4666667" cy="2380952"/>
            <wp:effectExtent l="0" t="0" r="635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4EBE8A9" wp14:editId="25217FD5">
            <wp:extent cx="4666667" cy="2380952"/>
            <wp:effectExtent l="0" t="0" r="635" b="63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5738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39874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8767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44556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52.77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78.39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09F1D54" wp14:editId="5D77298B">
            <wp:extent cx="4666667" cy="2380952"/>
            <wp:effectExtent l="0" t="0" r="635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13C54C68" wp14:editId="19CA7F92">
            <wp:extent cx="4666667" cy="2380952"/>
            <wp:effectExtent l="0" t="0" r="635" b="63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11607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10688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53752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63.66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65.30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6033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10913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30678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36.34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81.12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第23_7题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0.83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7E2257BE" wp14:editId="67B8F495">
            <wp:extent cx="4666667" cy="2380952"/>
            <wp:effectExtent l="0" t="0" r="635" b="63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A004E17" wp14:editId="1E0AF9F5">
            <wp:extent cx="4666667" cy="2380952"/>
            <wp:effectExtent l="0" t="0" r="635" b="63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11891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7772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41071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48.65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62.82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1711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8751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11348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43359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51.35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78.83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580119F" wp14:editId="249E7471">
            <wp:extent cx="4666667" cy="2380952"/>
            <wp:effectExtent l="0" t="0" r="635" b="63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A6C3691" wp14:editId="3448E940">
            <wp:extent cx="4666667" cy="2380952"/>
            <wp:effectExtent l="0" t="0" r="635" b="63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67.96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31.40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73.27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0.59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378C9A3" wp14:editId="3CC76574">
            <wp:extent cx="4666667" cy="2380952"/>
            <wp:effectExtent l="0" t="0" r="635" b="63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90A2D87" wp14:editId="4BA10827">
            <wp:extent cx="4666667" cy="2380952"/>
            <wp:effectExtent l="0" t="0" r="635" b="63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15951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55.92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1260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18.88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67.96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4723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5009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4916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31.40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73.27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2042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4465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8836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26020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79.93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第25题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8171DF1" wp14:editId="5FBD6294">
            <wp:extent cx="4666667" cy="2380952"/>
            <wp:effectExtent l="0" t="0" r="635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0A35A554" wp14:editId="26FC6D90">
            <wp:extent cx="4666667" cy="2380952"/>
            <wp:effectExtent l="0" t="0" r="635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14835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16610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75.69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78.52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第25_1题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0.50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8AC9486" wp14:editId="16E6123C">
            <wp:extent cx="4666667" cy="2380952"/>
            <wp:effectExtent l="0" t="0" r="635" b="63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5F6BDF01" wp14:editId="177A073F">
            <wp:extent cx="4666667" cy="2380952"/>
            <wp:effectExtent l="0" t="0" r="635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9010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3349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14835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17.57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53.61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10340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12.25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67.06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3385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2859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2698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16610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19.67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72.22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2112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4275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22913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27.14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75.69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15443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18.29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78.52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2633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4289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第26题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B04630E" wp14:editId="4CF5B353">
            <wp:extent cx="4666667" cy="2380952"/>
            <wp:effectExtent l="0" t="0" r="635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26C6EC63" wp14:editId="7E6233DF">
            <wp:extent cx="4666667" cy="2380952"/>
            <wp:effectExtent l="0" t="0" r="635" b="6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65.74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75.42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29395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81.64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第26_1题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3.25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2.46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0.87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E93598A" wp14:editId="582C6AB7">
            <wp:extent cx="4666667" cy="2380952"/>
            <wp:effectExtent l="0" t="0" r="635" b="63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6F151B0" wp14:editId="7ED26DA1">
            <wp:extent cx="4666667" cy="2380952"/>
            <wp:effectExtent l="0" t="0" r="635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17478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20.70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53.08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12846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15.21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65.74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7974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9.44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69.77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5135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6.08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72.53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3879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75.42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7723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9.15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78.35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6322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8845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10527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29395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34.82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81.64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第27题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6BA4DA83" wp14:editId="2165C4B2">
            <wp:extent cx="4666667" cy="2380952"/>
            <wp:effectExtent l="0" t="0" r="635" b="63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3EDF1025" wp14:editId="5B3B1AA9">
            <wp:extent cx="4666667" cy="2380952"/>
            <wp:effectExtent l="0" t="0" r="635" b="63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30585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18.90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76.72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86.45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89.20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第27_1题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1.62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0.44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E1E1E6F" wp14:editId="76B5AB4F">
            <wp:extent cx="4666667" cy="2380952"/>
            <wp:effectExtent l="0" t="0" r="635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题分组难度曲线图</w:t>
      </w:r>
    </w:p>
    <w:p w:rsidR="007F3A90" w:rsidRDefault="007F3A90" w:rsidP="007F3A90">
      <w:pPr>
        <w:pStyle w:val="ExamBodyText"/>
        <w:jc w:val="center"/>
      </w:pPr>
      <w:r>
        <w:rPr>
          <w:noProof/>
        </w:rPr>
        <w:drawing>
          <wp:inline distT="0" distB="0" distL="0" distR="0" wp14:anchorId="4C8B3A2E" wp14:editId="64C27BC7">
            <wp:extent cx="4666667" cy="2380952"/>
            <wp:effectExtent l="0" t="0" r="635" b="63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11162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8605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5821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3092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30585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36.23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59.81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3468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2726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14732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17.45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71.54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1925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3174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15959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18.90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76.72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734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1794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2902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3786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3338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12831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15.20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79.63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5567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6.59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81.94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946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1689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83.81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656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86.45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89.20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  <w:jc w:val="center"/>
      </w:pPr>
    </w:p>
    <w:p w:rsidR="007F3A90" w:rsidRDefault="007F3A90" w:rsidP="007F3A90">
      <w:pPr>
        <w:pStyle w:val="ExamTitle1"/>
        <w:rPr>
          <w:rFonts w:hint="eastAsia"/>
        </w:rPr>
      </w:pPr>
      <w:bookmarkStart w:id="8" w:name="_Toc374825145"/>
      <w:r>
        <w:rPr>
          <w:rFonts w:hint="eastAsia"/>
        </w:rPr>
        <w:t>相关分析</w:t>
      </w:r>
      <w:bookmarkEnd w:id="8"/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综合性分析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>综合性分析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0.6438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0.5160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0.6438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0.7010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0.5160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0.7010</w:t>
            </w:r>
          </w:p>
        </w:tc>
        <w:tc>
          <w:tcPr>
            <w:tcW w:w="2410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提高性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>提高性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0.6401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0.6401</w:t>
            </w:r>
          </w:p>
        </w:tc>
        <w:tc>
          <w:tcPr>
            <w:tcW w:w="3213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ExamTitle3"/>
        <w:rPr>
          <w:rFonts w:hint="eastAsia"/>
        </w:rPr>
      </w:pPr>
      <w:r>
        <w:rPr>
          <w:rFonts w:hint="eastAsia"/>
        </w:rPr>
        <w:t>大题组块</w:t>
      </w:r>
    </w:p>
    <w:p w:rsidR="007F3A90" w:rsidRDefault="007F3A90" w:rsidP="007F3A9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>大题组块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7F3A90" w:rsidTr="007F3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bookmarkStart w:id="9" w:name="_GoBack"/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0.1882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0.7148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0.4144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0.6612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0.1882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0.4292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0.3362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0.4287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0.7148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0.4292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0.6901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0.9650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0.4144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0.3362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0.6901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0.8557</w:t>
            </w:r>
          </w:p>
        </w:tc>
      </w:tr>
      <w:tr w:rsidR="007F3A90" w:rsidTr="007F3A90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0.6612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0.4287</w:t>
            </w:r>
          </w:p>
        </w:tc>
        <w:tc>
          <w:tcPr>
            <w:tcW w:w="1606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0.9650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0.8557</w:t>
            </w:r>
          </w:p>
        </w:tc>
        <w:tc>
          <w:tcPr>
            <w:tcW w:w="1607" w:type="dxa"/>
            <w:shd w:val="clear" w:color="auto" w:fill="auto"/>
          </w:tcPr>
          <w:p w:rsidR="007F3A90" w:rsidRDefault="007F3A90" w:rsidP="007F3A90">
            <w:pPr>
              <w:pStyle w:val="TableContent2"/>
            </w:pPr>
            <w:r>
              <w:t>-</w:t>
            </w:r>
          </w:p>
        </w:tc>
      </w:tr>
      <w:bookmarkEnd w:id="9"/>
    </w:tbl>
    <w:p w:rsidR="007F3A90" w:rsidRDefault="007F3A90" w:rsidP="007F3A90">
      <w:pPr>
        <w:pStyle w:val="ExamBodyText"/>
      </w:pPr>
    </w:p>
    <w:p w:rsidR="007F3A90" w:rsidRDefault="007F3A90" w:rsidP="007F3A90">
      <w:pPr>
        <w:pStyle w:val="ExamBodyText"/>
      </w:pPr>
    </w:p>
    <w:sectPr w:rsidR="007F3A90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A90" w:rsidRDefault="007F3A90">
      <w:r>
        <w:separator/>
      </w:r>
    </w:p>
  </w:endnote>
  <w:endnote w:type="continuationSeparator" w:id="0">
    <w:p w:rsidR="007F3A90" w:rsidRDefault="007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7F3A90">
      <w:rPr>
        <w:rStyle w:val="a4"/>
        <w:noProof/>
        <w:sz w:val="21"/>
        <w:szCs w:val="21"/>
      </w:rPr>
      <w:t>82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A90" w:rsidRDefault="007F3A90">
      <w:r>
        <w:separator/>
      </w:r>
    </w:p>
  </w:footnote>
  <w:footnote w:type="continuationSeparator" w:id="0">
    <w:p w:rsidR="007F3A90" w:rsidRDefault="007F3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366CD2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A72FF3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E00EFDF0"/>
    <w:numStyleLink w:val="1"/>
  </w:abstractNum>
  <w:abstractNum w:abstractNumId="11">
    <w:nsid w:val="0DD97C3D"/>
    <w:multiLevelType w:val="multilevel"/>
    <w:tmpl w:val="E00EFDF0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、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E00EFDF0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E00EFDF0"/>
    <w:numStyleLink w:val="1"/>
  </w:abstractNum>
  <w:abstractNum w:abstractNumId="16">
    <w:nsid w:val="4A3C1A1C"/>
    <w:multiLevelType w:val="multilevel"/>
    <w:tmpl w:val="E00EFDF0"/>
    <w:numStyleLink w:val="1"/>
  </w:abstractNum>
  <w:abstractNum w:abstractNumId="17">
    <w:nsid w:val="4B32769A"/>
    <w:multiLevelType w:val="multilevel"/>
    <w:tmpl w:val="E00EFDF0"/>
    <w:numStyleLink w:val="1"/>
  </w:abstractNum>
  <w:abstractNum w:abstractNumId="18">
    <w:nsid w:val="50010C46"/>
    <w:multiLevelType w:val="multilevel"/>
    <w:tmpl w:val="E00EFDF0"/>
    <w:numStyleLink w:val="1"/>
  </w:abstractNum>
  <w:abstractNum w:abstractNumId="19">
    <w:nsid w:val="551432EE"/>
    <w:multiLevelType w:val="multilevel"/>
    <w:tmpl w:val="E00EFDF0"/>
    <w:numStyleLink w:val="1"/>
  </w:abstractNum>
  <w:abstractNum w:abstractNumId="20">
    <w:nsid w:val="64416FB3"/>
    <w:multiLevelType w:val="multilevel"/>
    <w:tmpl w:val="E00EFDF0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90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2A98"/>
    <w:rsid w:val="003640AD"/>
    <w:rsid w:val="00366CD2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3A90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D567A-CC52-4672-9916-D506C4C6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1A2139"/>
    <w:pPr>
      <w:tabs>
        <w:tab w:val="right" w:leader="dot" w:pos="9628"/>
      </w:tabs>
      <w:spacing w:line="360" w:lineRule="auto"/>
    </w:pPr>
    <w:rPr>
      <w:b/>
    </w:r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6E0B51"/>
    <w:pPr>
      <w:numPr>
        <w:numId w:val="12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6E0B51"/>
    <w:pPr>
      <w:numPr>
        <w:ilvl w:val="1"/>
        <w:numId w:val="12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6E0B51"/>
    <w:pPr>
      <w:numPr>
        <w:ilvl w:val="2"/>
        <w:numId w:val="12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6E0B51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footer" Target="footer1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theme" Target="theme/theme1.xml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0" Type="http://schemas.openxmlformats.org/officeDocument/2006/relationships/header" Target="header1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F986-F1A7-4D8A-AC0F-AAC17BAB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84</Pages>
  <Words>7394</Words>
  <Characters>42148</Characters>
  <Application>Microsoft Office Word</Application>
  <DocSecurity>0</DocSecurity>
  <Lines>351</Lines>
  <Paragraphs>98</Paragraphs>
  <ScaleCrop>false</ScaleCrop>
  <Company>TAEA</Company>
  <LinksUpToDate>false</LinksUpToDate>
  <CharactersWithSpaces>49444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2013-12-14T14:52:00Z</dcterms:created>
  <dcterms:modified xsi:type="dcterms:W3CDTF">2013-12-14T14:56:00Z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